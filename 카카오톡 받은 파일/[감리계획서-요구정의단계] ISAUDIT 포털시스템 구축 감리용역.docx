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6"/>
        <w:gridCol w:w="2204"/>
      </w:tblGrid>
      <w:tr w:rsidR="00373B82" w:rsidRPr="00B51C3F" w14:paraId="5E7DF1E6" w14:textId="77777777" w:rsidTr="00897C73">
        <w:trPr>
          <w:trHeight w:val="609"/>
          <w:jc w:val="right"/>
        </w:trPr>
        <w:tc>
          <w:tcPr>
            <w:tcW w:w="1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DBFD05" w14:textId="77777777" w:rsidR="00373B82" w:rsidRPr="00B51C3F" w:rsidRDefault="00373B82" w:rsidP="003C0278">
            <w:pPr>
              <w:jc w:val="center"/>
              <w:rPr>
                <w:rFonts w:ascii="바탕체" w:hAnsi="바탕체"/>
                <w:color w:val="000000"/>
              </w:rPr>
            </w:pPr>
            <w:r w:rsidRPr="00B51C3F">
              <w:rPr>
                <w:rFonts w:ascii="바탕체" w:hAnsi="바탕체"/>
                <w:color w:val="000000"/>
              </w:rPr>
              <w:br w:type="page"/>
            </w:r>
            <w:r w:rsidRPr="00B51C3F">
              <w:rPr>
                <w:rFonts w:ascii="바탕체" w:hAnsi="바탕체" w:hint="eastAsia"/>
                <w:color w:val="000000"/>
              </w:rPr>
              <w:t>관 리</w:t>
            </w:r>
          </w:p>
          <w:p w14:paraId="118658C6" w14:textId="77777777" w:rsidR="00373B82" w:rsidRPr="00B51C3F" w:rsidRDefault="00373B82" w:rsidP="003C0278">
            <w:pPr>
              <w:jc w:val="center"/>
              <w:rPr>
                <w:rFonts w:ascii="바탕체" w:hAnsi="바탕체"/>
                <w:color w:val="000000"/>
                <w:sz w:val="24"/>
              </w:rPr>
            </w:pPr>
            <w:r w:rsidRPr="00B51C3F">
              <w:rPr>
                <w:rFonts w:ascii="바탕체" w:hAnsi="바탕체" w:hint="eastAsia"/>
                <w:color w:val="000000"/>
              </w:rPr>
              <w:t>번 호</w:t>
            </w:r>
          </w:p>
        </w:tc>
        <w:tc>
          <w:tcPr>
            <w:tcW w:w="22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r2bl w:val="none" w:sz="2" w:space="0" w:color="auto"/>
            </w:tcBorders>
          </w:tcPr>
          <w:p w14:paraId="6A0860FE" w14:textId="77777777" w:rsidR="00373B82" w:rsidRPr="00B51C3F" w:rsidRDefault="00373B82" w:rsidP="003C0278">
            <w:pPr>
              <w:rPr>
                <w:rFonts w:ascii="바탕체" w:hAnsi="바탕체"/>
                <w:color w:val="000000"/>
                <w:sz w:val="24"/>
              </w:rPr>
            </w:pPr>
          </w:p>
        </w:tc>
      </w:tr>
    </w:tbl>
    <w:p w14:paraId="20B5E78A" w14:textId="5F49BE10" w:rsidR="00373B82" w:rsidRPr="00B51C3F" w:rsidRDefault="00FF0CCD" w:rsidP="00373B82">
      <w:pPr>
        <w:jc w:val="right"/>
        <w:rPr>
          <w:rFonts w:ascii="바탕체" w:hAnsi="바탕체"/>
          <w:color w:val="000000"/>
        </w:rPr>
      </w:pPr>
      <w:r>
        <w:rPr>
          <w:rFonts w:ascii="바탕체" w:hAnsi="바탕체"/>
          <w:color w:val="000000"/>
        </w:rPr>
        <w:t>ISAUDIT</w:t>
      </w:r>
      <w:r w:rsidR="00373B82" w:rsidRPr="00B51C3F">
        <w:rPr>
          <w:rFonts w:ascii="바탕체" w:hAnsi="바탕체" w:hint="eastAsia"/>
          <w:color w:val="000000"/>
        </w:rPr>
        <w:t>-20</w:t>
      </w:r>
      <w:r w:rsidR="00963586" w:rsidRPr="00B51C3F">
        <w:rPr>
          <w:rFonts w:ascii="바탕체" w:hAnsi="바탕체" w:hint="eastAsia"/>
          <w:color w:val="000000"/>
        </w:rPr>
        <w:t>2</w:t>
      </w:r>
      <w:r w:rsidR="00CD3490">
        <w:rPr>
          <w:rFonts w:ascii="바탕체" w:hAnsi="바탕체" w:hint="eastAsia"/>
          <w:color w:val="000000"/>
        </w:rPr>
        <w:t>2</w:t>
      </w:r>
      <w:r w:rsidR="00373B82" w:rsidRPr="00B51C3F">
        <w:rPr>
          <w:rFonts w:ascii="바탕체" w:hAnsi="바탕체" w:hint="eastAsia"/>
          <w:color w:val="000000"/>
        </w:rPr>
        <w:t>-</w:t>
      </w:r>
      <w:r w:rsidR="00B328E5" w:rsidRPr="00B51C3F">
        <w:rPr>
          <w:rFonts w:ascii="바탕체" w:hAnsi="바탕체" w:hint="eastAsia"/>
          <w:color w:val="000000"/>
        </w:rPr>
        <w:t>계획</w:t>
      </w:r>
      <w:r w:rsidR="00373B82" w:rsidRPr="00B51C3F">
        <w:rPr>
          <w:rFonts w:ascii="바탕체" w:hAnsi="바탕체" w:hint="eastAsia"/>
          <w:color w:val="000000"/>
        </w:rPr>
        <w:t>-</w:t>
      </w:r>
      <w:r w:rsidR="00CD3490" w:rsidRPr="00CD3490">
        <w:rPr>
          <w:rFonts w:ascii="바탕체" w:hAnsi="바탕체" w:hint="eastAsia"/>
          <w:color w:val="FF0000"/>
        </w:rPr>
        <w:t>0000</w:t>
      </w:r>
    </w:p>
    <w:p w14:paraId="7D804A95" w14:textId="77777777" w:rsidR="00F654BA" w:rsidRDefault="00F654BA" w:rsidP="0087458C"/>
    <w:p w14:paraId="3DBA31D6" w14:textId="77777777" w:rsidR="0087458C" w:rsidRDefault="0087458C" w:rsidP="0087458C"/>
    <w:p w14:paraId="2B16B463" w14:textId="1AB7DADD" w:rsidR="0087458C" w:rsidRDefault="0087458C" w:rsidP="0087458C"/>
    <w:p w14:paraId="1A5402CB" w14:textId="77777777" w:rsidR="006A20B2" w:rsidRPr="0087458C" w:rsidRDefault="006A20B2" w:rsidP="0087458C"/>
    <w:p w14:paraId="2113050C" w14:textId="77777777" w:rsidR="0087458C" w:rsidRDefault="0087458C" w:rsidP="0087458C">
      <w:pPr>
        <w:pStyle w:val="afb"/>
        <w:ind w:leftChars="-129" w:left="-284" w:rightChars="-65" w:right="-143" w:firstLine="1"/>
        <w:rPr>
          <w:rFonts w:ascii="바탕체" w:eastAsia="바탕체" w:hAnsi="바탕체"/>
          <w:color w:val="auto"/>
          <w:sz w:val="54"/>
          <w:szCs w:val="54"/>
        </w:rPr>
      </w:pPr>
      <w:r w:rsidRPr="0064521A">
        <w:rPr>
          <w:rFonts w:ascii="바탕체" w:eastAsia="바탕체" w:hAnsi="바탕체" w:hint="eastAsia"/>
          <w:color w:val="auto"/>
          <w:sz w:val="54"/>
          <w:szCs w:val="54"/>
        </w:rPr>
        <w:t>감리</w:t>
      </w:r>
      <w:r w:rsidR="00DF3161">
        <w:rPr>
          <w:rFonts w:ascii="바탕체" w:eastAsia="바탕체" w:hAnsi="바탕체" w:hint="eastAsia"/>
          <w:color w:val="auto"/>
          <w:sz w:val="54"/>
          <w:szCs w:val="54"/>
        </w:rPr>
        <w:t>계획</w:t>
      </w:r>
      <w:r w:rsidRPr="0064521A">
        <w:rPr>
          <w:rFonts w:ascii="바탕체" w:eastAsia="바탕체" w:hAnsi="바탕체" w:hint="eastAsia"/>
          <w:color w:val="auto"/>
          <w:sz w:val="54"/>
          <w:szCs w:val="54"/>
        </w:rPr>
        <w:t>서</w:t>
      </w:r>
    </w:p>
    <w:p w14:paraId="71B550FB" w14:textId="1D543665" w:rsidR="00F654BA" w:rsidRPr="0087458C" w:rsidRDefault="0087458C" w:rsidP="0087458C">
      <w:pPr>
        <w:pStyle w:val="afb"/>
        <w:ind w:leftChars="-129" w:left="-284" w:rightChars="-65" w:right="-143" w:firstLine="1"/>
        <w:rPr>
          <w:rFonts w:ascii="바탕체" w:eastAsia="바탕체" w:hAnsi="바탕체"/>
          <w:color w:val="auto"/>
          <w:sz w:val="54"/>
          <w:szCs w:val="54"/>
        </w:rPr>
      </w:pPr>
      <w:r w:rsidRPr="0064521A">
        <w:rPr>
          <w:rFonts w:ascii="바탕체" w:eastAsia="바탕체" w:hAnsi="바탕체" w:hint="eastAsia"/>
          <w:color w:val="auto"/>
          <w:sz w:val="54"/>
          <w:szCs w:val="54"/>
        </w:rPr>
        <w:t>[</w:t>
      </w:r>
      <w:r w:rsidR="00D13A31">
        <w:rPr>
          <w:rFonts w:ascii="바탕체" w:eastAsia="바탕체" w:hAnsi="바탕체" w:hint="eastAsia"/>
          <w:color w:val="auto"/>
          <w:sz w:val="54"/>
          <w:szCs w:val="54"/>
        </w:rPr>
        <w:t>요구정의단계</w:t>
      </w:r>
      <w:r w:rsidRPr="0064521A">
        <w:rPr>
          <w:rFonts w:ascii="바탕체" w:eastAsia="바탕체" w:hAnsi="바탕체" w:hint="eastAsia"/>
          <w:color w:val="auto"/>
          <w:sz w:val="54"/>
          <w:szCs w:val="54"/>
        </w:rPr>
        <w:t>]</w:t>
      </w:r>
    </w:p>
    <w:p w14:paraId="53F0B328" w14:textId="77777777" w:rsidR="00F654BA" w:rsidRDefault="00F654BA" w:rsidP="00DC0F05"/>
    <w:p w14:paraId="5415D6AD" w14:textId="77777777" w:rsidR="00DC0F05" w:rsidRDefault="00DC0F05" w:rsidP="00DC0F05"/>
    <w:p w14:paraId="64D9A02F" w14:textId="77777777" w:rsidR="00DC0F05" w:rsidRDefault="00DC0F05" w:rsidP="00DC0F05"/>
    <w:p w14:paraId="0BE31626" w14:textId="77777777" w:rsidR="00DC0F05" w:rsidRPr="00DC0F05" w:rsidRDefault="00DC0F05" w:rsidP="00DC0F05"/>
    <w:tbl>
      <w:tblPr>
        <w:tblW w:w="9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7279"/>
      </w:tblGrid>
      <w:tr w:rsidR="00377F5E" w:rsidRPr="00B51C3F" w14:paraId="68E132CE" w14:textId="77777777" w:rsidTr="003C0278">
        <w:trPr>
          <w:trHeight w:val="1149"/>
        </w:trPr>
        <w:tc>
          <w:tcPr>
            <w:tcW w:w="1830" w:type="dxa"/>
            <w:vAlign w:val="center"/>
          </w:tcPr>
          <w:p w14:paraId="21D578F0" w14:textId="77777777" w:rsidR="00377F5E" w:rsidRPr="00B51C3F" w:rsidRDefault="00377F5E" w:rsidP="00377F5E">
            <w:pPr>
              <w:jc w:val="center"/>
              <w:rPr>
                <w:rFonts w:ascii="바탕체" w:hAnsi="바탕체"/>
                <w:b/>
                <w:color w:val="000000"/>
                <w:sz w:val="28"/>
                <w:szCs w:val="28"/>
              </w:rPr>
            </w:pPr>
            <w:r w:rsidRPr="00B51C3F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감리사업명</w:t>
            </w:r>
          </w:p>
        </w:tc>
        <w:tc>
          <w:tcPr>
            <w:tcW w:w="7279" w:type="dxa"/>
            <w:vAlign w:val="center"/>
          </w:tcPr>
          <w:p w14:paraId="158D4D75" w14:textId="3CAA8EF7" w:rsidR="00377F5E" w:rsidRPr="00B51C3F" w:rsidRDefault="00FF0CCD" w:rsidP="00CD3490">
            <w:pPr>
              <w:wordWrap/>
              <w:jc w:val="center"/>
              <w:rPr>
                <w:rFonts w:ascii="바탕체" w:hAnsi="바탕체"/>
                <w:b/>
                <w:color w:val="000000"/>
                <w:sz w:val="28"/>
                <w:szCs w:val="28"/>
              </w:rPr>
            </w:pPr>
            <w:r w:rsidRPr="00FF0CCD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ISAUDIT 포털시스템</w:t>
            </w:r>
          </w:p>
        </w:tc>
      </w:tr>
      <w:tr w:rsidR="00F654BA" w:rsidRPr="00B51C3F" w14:paraId="6333469F" w14:textId="77777777" w:rsidTr="003C0278">
        <w:trPr>
          <w:trHeight w:val="841"/>
        </w:trPr>
        <w:tc>
          <w:tcPr>
            <w:tcW w:w="1830" w:type="dxa"/>
            <w:vAlign w:val="center"/>
          </w:tcPr>
          <w:p w14:paraId="2266F69C" w14:textId="77777777" w:rsidR="00F654BA" w:rsidRPr="00B51C3F" w:rsidRDefault="00F654BA" w:rsidP="003C0278">
            <w:pPr>
              <w:jc w:val="center"/>
              <w:rPr>
                <w:rFonts w:ascii="바탕체" w:hAnsi="바탕체"/>
                <w:b/>
                <w:color w:val="000000"/>
                <w:sz w:val="28"/>
                <w:szCs w:val="28"/>
              </w:rPr>
            </w:pPr>
            <w:r w:rsidRPr="00B51C3F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주관기관</w:t>
            </w:r>
          </w:p>
        </w:tc>
        <w:tc>
          <w:tcPr>
            <w:tcW w:w="7279" w:type="dxa"/>
            <w:vAlign w:val="center"/>
          </w:tcPr>
          <w:p w14:paraId="630F761E" w14:textId="3E79BE8B" w:rsidR="00F654BA" w:rsidRPr="00B51C3F" w:rsidRDefault="00773B95" w:rsidP="00963586">
            <w:pPr>
              <w:wordWrap/>
              <w:jc w:val="center"/>
              <w:rPr>
                <w:rFonts w:ascii="바탕체" w:hAnsi="바탕체"/>
                <w:b/>
                <w:color w:val="000000"/>
                <w:sz w:val="28"/>
                <w:szCs w:val="28"/>
              </w:rPr>
            </w:pPr>
            <w:r w:rsidRPr="00773B95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한국지</w:t>
            </w:r>
            <w:r w:rsidR="00FF0CCD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능정보사회진흥</w:t>
            </w:r>
            <w:r w:rsidRPr="00773B95">
              <w:rPr>
                <w:rFonts w:ascii="바탕체" w:hAnsi="바탕체" w:hint="eastAsia"/>
                <w:b/>
                <w:color w:val="000000"/>
                <w:sz w:val="28"/>
                <w:szCs w:val="28"/>
              </w:rPr>
              <w:t>원</w:t>
            </w:r>
          </w:p>
        </w:tc>
      </w:tr>
    </w:tbl>
    <w:p w14:paraId="412926EA" w14:textId="77777777" w:rsidR="00F654BA" w:rsidRPr="004270B3" w:rsidRDefault="00F654BA" w:rsidP="004270B3"/>
    <w:p w14:paraId="62C6C116" w14:textId="77777777" w:rsidR="00F654BA" w:rsidRPr="004270B3" w:rsidRDefault="00F654BA" w:rsidP="004270B3"/>
    <w:p w14:paraId="7DEA6046" w14:textId="77777777" w:rsidR="00F654BA" w:rsidRDefault="00F654BA" w:rsidP="004270B3"/>
    <w:p w14:paraId="237C643A" w14:textId="77777777" w:rsidR="004270B3" w:rsidRPr="004270B3" w:rsidRDefault="004270B3" w:rsidP="004270B3"/>
    <w:p w14:paraId="761DD637" w14:textId="501830AD" w:rsidR="00F654BA" w:rsidRPr="00B51C3F" w:rsidRDefault="00597857" w:rsidP="00F654BA">
      <w:pPr>
        <w:jc w:val="center"/>
        <w:rPr>
          <w:rFonts w:ascii="바탕체" w:hAnsi="바탕체"/>
          <w:b/>
          <w:bCs/>
          <w:color w:val="000000"/>
          <w:sz w:val="40"/>
          <w:szCs w:val="40"/>
        </w:rPr>
      </w:pPr>
      <w:r w:rsidRPr="00B51C3F">
        <w:rPr>
          <w:rFonts w:ascii="바탕체" w:hAnsi="바탕체" w:hint="eastAsia"/>
          <w:b/>
          <w:bCs/>
          <w:color w:val="000000"/>
          <w:sz w:val="40"/>
          <w:szCs w:val="40"/>
        </w:rPr>
        <w:t>202</w:t>
      </w:r>
      <w:r w:rsidR="00CF7B13">
        <w:rPr>
          <w:rFonts w:ascii="바탕체" w:hAnsi="바탕체" w:hint="eastAsia"/>
          <w:b/>
          <w:bCs/>
          <w:color w:val="000000"/>
          <w:sz w:val="40"/>
          <w:szCs w:val="40"/>
        </w:rPr>
        <w:t>2</w:t>
      </w:r>
      <w:r w:rsidR="00F654BA" w:rsidRPr="00B51C3F">
        <w:rPr>
          <w:rFonts w:ascii="바탕체" w:hAnsi="바탕체" w:hint="eastAsia"/>
          <w:b/>
          <w:bCs/>
          <w:color w:val="000000"/>
          <w:sz w:val="40"/>
          <w:szCs w:val="40"/>
        </w:rPr>
        <w:t xml:space="preserve">년 </w:t>
      </w:r>
      <w:r w:rsidR="00F654BA" w:rsidRPr="00B51C3F">
        <w:rPr>
          <w:rFonts w:ascii="바탕체" w:hAnsi="바탕체"/>
          <w:b/>
          <w:bCs/>
          <w:color w:val="000000"/>
          <w:sz w:val="40"/>
          <w:szCs w:val="40"/>
        </w:rPr>
        <w:t xml:space="preserve"> </w:t>
      </w:r>
      <w:r w:rsidR="00773B95">
        <w:rPr>
          <w:rFonts w:ascii="바탕체" w:hAnsi="바탕체"/>
          <w:b/>
          <w:bCs/>
          <w:color w:val="000000"/>
          <w:sz w:val="40"/>
          <w:szCs w:val="40"/>
        </w:rPr>
        <w:t>7</w:t>
      </w:r>
      <w:r w:rsidR="00F654BA" w:rsidRPr="00B51C3F">
        <w:rPr>
          <w:rFonts w:ascii="바탕체" w:hAnsi="바탕체" w:hint="eastAsia"/>
          <w:b/>
          <w:bCs/>
          <w:color w:val="000000"/>
          <w:sz w:val="40"/>
          <w:szCs w:val="40"/>
        </w:rPr>
        <w:t>월</w:t>
      </w:r>
    </w:p>
    <w:p w14:paraId="71AFF151" w14:textId="77777777" w:rsidR="00F654BA" w:rsidRPr="00B51C3F" w:rsidRDefault="00F654BA" w:rsidP="00F654BA">
      <w:pPr>
        <w:jc w:val="center"/>
        <w:rPr>
          <w:rFonts w:ascii="바탕체" w:hAnsi="바탕체"/>
          <w:szCs w:val="22"/>
        </w:rPr>
      </w:pPr>
    </w:p>
    <w:p w14:paraId="05C99BA7" w14:textId="77777777" w:rsidR="00F654BA" w:rsidRPr="00B51C3F" w:rsidRDefault="00F654BA" w:rsidP="00F654BA">
      <w:pPr>
        <w:jc w:val="center"/>
        <w:rPr>
          <w:rFonts w:ascii="바탕체" w:hAnsi="바탕체"/>
          <w:szCs w:val="22"/>
        </w:rPr>
      </w:pPr>
    </w:p>
    <w:p w14:paraId="22650673" w14:textId="23FBDA33" w:rsidR="00F654BA" w:rsidRDefault="00F654BA" w:rsidP="00F654BA">
      <w:pPr>
        <w:jc w:val="center"/>
        <w:rPr>
          <w:rFonts w:ascii="바탕체" w:hAnsi="바탕체"/>
          <w:szCs w:val="22"/>
        </w:rPr>
      </w:pPr>
    </w:p>
    <w:p w14:paraId="0FEE8FB3" w14:textId="77777777" w:rsidR="006A20B2" w:rsidRPr="00B51C3F" w:rsidRDefault="006A20B2" w:rsidP="00F654BA">
      <w:pPr>
        <w:jc w:val="center"/>
        <w:rPr>
          <w:rFonts w:ascii="바탕체" w:hAnsi="바탕체"/>
          <w:szCs w:val="22"/>
        </w:rPr>
      </w:pPr>
    </w:p>
    <w:p w14:paraId="18B526C6" w14:textId="10AF5085" w:rsidR="009345B6" w:rsidRPr="00B51C3F" w:rsidRDefault="00FF0CCD" w:rsidP="0050395E">
      <w:pPr>
        <w:jc w:val="center"/>
        <w:rPr>
          <w:rFonts w:ascii="바탕체" w:hAnsi="바탕체"/>
          <w:b/>
          <w:color w:val="000000"/>
          <w:sz w:val="64"/>
          <w:szCs w:val="64"/>
        </w:rPr>
      </w:pPr>
      <w:r>
        <w:rPr>
          <w:rFonts w:ascii="바탕체" w:hAnsi="바탕체"/>
          <w:b/>
          <w:noProof/>
          <w:color w:val="000000"/>
          <w:sz w:val="64"/>
          <w:szCs w:val="64"/>
        </w:rPr>
        <w:drawing>
          <wp:inline distT="0" distB="0" distL="0" distR="0" wp14:anchorId="30B0B2FE" wp14:editId="5377F25F">
            <wp:extent cx="1676400" cy="7989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395" cy="8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27DC" w14:textId="77777777" w:rsidR="001D2F20" w:rsidRPr="00B51C3F" w:rsidRDefault="00AC6803" w:rsidP="001D2F20">
      <w:pPr>
        <w:spacing w:line="277" w:lineRule="auto"/>
        <w:ind w:left="200" w:right="200"/>
        <w:jc w:val="center"/>
        <w:rPr>
          <w:rFonts w:ascii="바탕체" w:hAnsi="바탕체"/>
        </w:rPr>
      </w:pPr>
      <w:r w:rsidRPr="00B51C3F">
        <w:rPr>
          <w:rFonts w:ascii="바탕체" w:hAnsi="바탕체" w:cs="Arial"/>
          <w:b/>
          <w:sz w:val="24"/>
          <w:szCs w:val="24"/>
        </w:rPr>
        <w:br w:type="page"/>
      </w:r>
    </w:p>
    <w:p w14:paraId="400F0A06" w14:textId="77777777" w:rsidR="001D2F20" w:rsidRPr="00B51C3F" w:rsidRDefault="001D2F20" w:rsidP="001D2F20">
      <w:pPr>
        <w:pStyle w:val="TOC"/>
        <w:jc w:val="center"/>
        <w:rPr>
          <w:rFonts w:ascii="바탕체" w:eastAsia="바탕체" w:hAnsi="바탕체"/>
          <w:color w:val="auto"/>
          <w:sz w:val="72"/>
        </w:rPr>
      </w:pPr>
      <w:r w:rsidRPr="00B51C3F">
        <w:rPr>
          <w:rFonts w:ascii="바탕체" w:eastAsia="바탕체" w:hAnsi="바탕체"/>
          <w:color w:val="auto"/>
          <w:sz w:val="72"/>
          <w:lang w:val="ko-KR"/>
        </w:rPr>
        <w:lastRenderedPageBreak/>
        <w:t>목</w:t>
      </w:r>
      <w:r w:rsidR="000A7192" w:rsidRPr="00B51C3F">
        <w:rPr>
          <w:rFonts w:ascii="바탕체" w:eastAsia="바탕체" w:hAnsi="바탕체" w:hint="eastAsia"/>
          <w:color w:val="auto"/>
          <w:sz w:val="72"/>
          <w:lang w:val="ko-KR"/>
        </w:rPr>
        <w:t xml:space="preserve">   </w:t>
      </w:r>
      <w:r w:rsidRPr="00B51C3F">
        <w:rPr>
          <w:rFonts w:ascii="바탕체" w:eastAsia="바탕체" w:hAnsi="바탕체"/>
          <w:color w:val="auto"/>
          <w:sz w:val="72"/>
          <w:lang w:val="ko-KR"/>
        </w:rPr>
        <w:t>차</w:t>
      </w:r>
    </w:p>
    <w:p w14:paraId="51F30515" w14:textId="621B8CB1" w:rsidR="00872015" w:rsidRDefault="001D2F2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r w:rsidRPr="00B51C3F">
        <w:rPr>
          <w:b/>
          <w:sz w:val="360"/>
          <w:szCs w:val="28"/>
        </w:rPr>
        <w:fldChar w:fldCharType="begin"/>
      </w:r>
      <w:r w:rsidRPr="00B51C3F">
        <w:rPr>
          <w:b/>
          <w:sz w:val="360"/>
          <w:szCs w:val="28"/>
        </w:rPr>
        <w:instrText xml:space="preserve"> TOC \o "1-3" \h \z \u </w:instrText>
      </w:r>
      <w:r w:rsidRPr="00B51C3F">
        <w:rPr>
          <w:b/>
          <w:sz w:val="360"/>
          <w:szCs w:val="28"/>
        </w:rPr>
        <w:fldChar w:fldCharType="separate"/>
      </w:r>
      <w:hyperlink w:anchor="_Toc109146180" w:history="1">
        <w:r w:rsidR="00872015" w:rsidRPr="00C77D4D">
          <w:rPr>
            <w:rStyle w:val="afff4"/>
            <w:noProof/>
          </w:rPr>
          <w:t>1.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근거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_Toc109146180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2</w:t>
        </w:r>
        <w:r w:rsidR="00872015">
          <w:rPr>
            <w:noProof/>
            <w:webHidden/>
          </w:rPr>
          <w:fldChar w:fldCharType="end"/>
        </w:r>
      </w:hyperlink>
    </w:p>
    <w:p w14:paraId="7316E0F3" w14:textId="3F9CB932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1" w:history="1">
        <w:r w:rsidR="00872015" w:rsidRPr="00C77D4D">
          <w:rPr>
            <w:rStyle w:val="afff4"/>
            <w:noProof/>
          </w:rPr>
          <w:t>2.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목적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_Toc109146181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2</w:t>
        </w:r>
        <w:r w:rsidR="00872015">
          <w:rPr>
            <w:noProof/>
            <w:webHidden/>
          </w:rPr>
          <w:fldChar w:fldCharType="end"/>
        </w:r>
      </w:hyperlink>
    </w:p>
    <w:p w14:paraId="4FC0C0D0" w14:textId="04861D34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2" w:history="1">
        <w:r w:rsidR="00872015" w:rsidRPr="00C77D4D">
          <w:rPr>
            <w:rStyle w:val="afff4"/>
            <w:noProof/>
          </w:rPr>
          <w:t>3.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적용기준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_Toc109146182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2</w:t>
        </w:r>
        <w:r w:rsidR="00872015">
          <w:rPr>
            <w:noProof/>
            <w:webHidden/>
          </w:rPr>
          <w:fldChar w:fldCharType="end"/>
        </w:r>
      </w:hyperlink>
    </w:p>
    <w:p w14:paraId="30B1D331" w14:textId="03D7E79F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3" w:history="1">
        <w:r w:rsidR="00872015" w:rsidRPr="00C77D4D">
          <w:rPr>
            <w:rStyle w:val="afff4"/>
            <w:noProof/>
          </w:rPr>
          <w:t>4.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대상사업 범위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_Toc109146183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3</w:t>
        </w:r>
        <w:r w:rsidR="00872015">
          <w:rPr>
            <w:noProof/>
            <w:webHidden/>
          </w:rPr>
          <w:fldChar w:fldCharType="end"/>
        </w:r>
      </w:hyperlink>
    </w:p>
    <w:p w14:paraId="30FFBA4C" w14:textId="34901944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4" w:history="1">
        <w:r w:rsidR="00872015" w:rsidRPr="00C77D4D">
          <w:rPr>
            <w:rStyle w:val="afff4"/>
            <w:noProof/>
          </w:rPr>
          <w:t>5.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감리영역별 점검항목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_Toc109146184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5</w:t>
        </w:r>
        <w:r w:rsidR="00872015">
          <w:rPr>
            <w:noProof/>
            <w:webHidden/>
          </w:rPr>
          <w:fldChar w:fldCharType="end"/>
        </w:r>
      </w:hyperlink>
    </w:p>
    <w:p w14:paraId="5D9AB1A0" w14:textId="73AB2F8A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5" w:history="1">
        <w:r w:rsidR="00872015" w:rsidRPr="00C77D4D">
          <w:rPr>
            <w:rStyle w:val="afff4"/>
            <w:noProof/>
          </w:rPr>
          <w:t>6.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감리일정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_Toc109146185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9</w:t>
        </w:r>
        <w:r w:rsidR="00872015">
          <w:rPr>
            <w:noProof/>
            <w:webHidden/>
          </w:rPr>
          <w:fldChar w:fldCharType="end"/>
        </w:r>
      </w:hyperlink>
    </w:p>
    <w:p w14:paraId="129D33ED" w14:textId="58BAA66C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6" w:history="1">
        <w:r w:rsidR="00872015" w:rsidRPr="00C77D4D">
          <w:rPr>
            <w:rStyle w:val="afff4"/>
            <w:noProof/>
          </w:rPr>
          <w:t>7.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감리원 편성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_Toc109146186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9</w:t>
        </w:r>
        <w:r w:rsidR="00872015">
          <w:rPr>
            <w:noProof/>
            <w:webHidden/>
          </w:rPr>
          <w:fldChar w:fldCharType="end"/>
        </w:r>
      </w:hyperlink>
    </w:p>
    <w:p w14:paraId="33DDB4AF" w14:textId="59DFB4DC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7" w:history="1">
        <w:r w:rsidR="00872015" w:rsidRPr="00C77D4D">
          <w:rPr>
            <w:rStyle w:val="afff4"/>
            <w:noProof/>
          </w:rPr>
          <w:t>8.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계획서 및 보고서 통보 기관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_Toc109146187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10</w:t>
        </w:r>
        <w:r w:rsidR="00872015">
          <w:rPr>
            <w:noProof/>
            <w:webHidden/>
          </w:rPr>
          <w:fldChar w:fldCharType="end"/>
        </w:r>
      </w:hyperlink>
    </w:p>
    <w:p w14:paraId="5B697025" w14:textId="52E384B0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8" w:history="1">
        <w:r w:rsidR="00872015" w:rsidRPr="00C77D4D">
          <w:rPr>
            <w:rStyle w:val="afff4"/>
            <w:noProof/>
          </w:rPr>
          <w:t>9.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감리 수행 절차 요약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_Toc109146188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10</w:t>
        </w:r>
        <w:r w:rsidR="00872015">
          <w:rPr>
            <w:noProof/>
            <w:webHidden/>
          </w:rPr>
          <w:fldChar w:fldCharType="end"/>
        </w:r>
      </w:hyperlink>
    </w:p>
    <w:p w14:paraId="77001BB9" w14:textId="6A07B025" w:rsidR="00872015" w:rsidRDefault="00000000" w:rsidP="00872015">
      <w:pPr>
        <w:pStyle w:val="14"/>
        <w:framePr w:h="8668" w:hRule="exact" w:wrap="around" w:y="183"/>
        <w:rPr>
          <w:rFonts w:asciiTheme="minorHAnsi" w:eastAsiaTheme="minorEastAsia" w:hAnsiTheme="minorHAnsi" w:cstheme="minorBidi"/>
          <w:noProof/>
          <w:color w:val="auto"/>
          <w:sz w:val="20"/>
          <w:szCs w:val="22"/>
        </w:rPr>
      </w:pPr>
      <w:hyperlink w:anchor="_Toc109146189" w:history="1">
        <w:r w:rsidR="00872015" w:rsidRPr="00C77D4D">
          <w:rPr>
            <w:rStyle w:val="afff4"/>
            <w:noProof/>
          </w:rPr>
          <w:t>10.</w:t>
        </w:r>
        <w:r w:rsidR="00872015">
          <w:rPr>
            <w:rFonts w:asciiTheme="minorHAnsi" w:eastAsiaTheme="minorEastAsia" w:hAnsiTheme="minorHAnsi" w:cstheme="minorBidi"/>
            <w:noProof/>
            <w:color w:val="auto"/>
            <w:sz w:val="20"/>
            <w:szCs w:val="22"/>
          </w:rPr>
          <w:tab/>
        </w:r>
        <w:r w:rsidR="00872015" w:rsidRPr="00C77D4D">
          <w:rPr>
            <w:rStyle w:val="afff4"/>
            <w:noProof/>
          </w:rPr>
          <w:t>기타 행정사항</w:t>
        </w:r>
        <w:r w:rsidR="00872015">
          <w:rPr>
            <w:noProof/>
            <w:webHidden/>
          </w:rPr>
          <w:tab/>
        </w:r>
        <w:r w:rsidR="00872015">
          <w:rPr>
            <w:noProof/>
            <w:webHidden/>
          </w:rPr>
          <w:fldChar w:fldCharType="begin"/>
        </w:r>
        <w:r w:rsidR="00872015">
          <w:rPr>
            <w:noProof/>
            <w:webHidden/>
          </w:rPr>
          <w:instrText xml:space="preserve"> PAGEREF _Toc109146189 \h </w:instrText>
        </w:r>
        <w:r w:rsidR="00872015">
          <w:rPr>
            <w:noProof/>
            <w:webHidden/>
          </w:rPr>
        </w:r>
        <w:r w:rsidR="00872015">
          <w:rPr>
            <w:noProof/>
            <w:webHidden/>
          </w:rPr>
          <w:fldChar w:fldCharType="separate"/>
        </w:r>
        <w:r w:rsidR="00872015">
          <w:rPr>
            <w:noProof/>
            <w:webHidden/>
          </w:rPr>
          <w:t>11</w:t>
        </w:r>
        <w:r w:rsidR="00872015">
          <w:rPr>
            <w:noProof/>
            <w:webHidden/>
          </w:rPr>
          <w:fldChar w:fldCharType="end"/>
        </w:r>
      </w:hyperlink>
    </w:p>
    <w:p w14:paraId="15631DB2" w14:textId="5A3471B4" w:rsidR="00B65C00" w:rsidRPr="00B51C3F" w:rsidRDefault="001D2F20" w:rsidP="00B65C00">
      <w:pPr>
        <w:spacing w:line="360" w:lineRule="auto"/>
        <w:rPr>
          <w:rFonts w:ascii="바탕체" w:hAnsi="바탕체"/>
        </w:rPr>
      </w:pPr>
      <w:r w:rsidRPr="00B51C3F">
        <w:rPr>
          <w:rFonts w:ascii="바탕체" w:hAnsi="바탕체"/>
          <w:b/>
          <w:sz w:val="360"/>
          <w:szCs w:val="28"/>
        </w:rPr>
        <w:fldChar w:fldCharType="end"/>
      </w:r>
      <w:r w:rsidR="00B65C00" w:rsidRPr="00B51C3F">
        <w:rPr>
          <w:rFonts w:ascii="바탕체" w:hAnsi="바탕체"/>
        </w:rPr>
        <w:tab/>
      </w:r>
    </w:p>
    <w:p w14:paraId="1676F163" w14:textId="77777777" w:rsidR="000F4C1E" w:rsidRPr="00B51C3F" w:rsidRDefault="00D27B35" w:rsidP="00281BA9">
      <w:pPr>
        <w:pStyle w:val="I2"/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r w:rsidRPr="00B51C3F">
        <w:br w:type="page"/>
      </w:r>
      <w:bookmarkStart w:id="0" w:name="_Toc306719920"/>
      <w:bookmarkStart w:id="1" w:name="_Toc306720535"/>
    </w:p>
    <w:p w14:paraId="6C170D86" w14:textId="77777777" w:rsidR="0087537E" w:rsidRPr="00B51C3F" w:rsidRDefault="0087537E" w:rsidP="001B626A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left="420" w:right="198" w:hanging="284"/>
        <w:outlineLvl w:val="0"/>
        <w:rPr>
          <w:sz w:val="26"/>
          <w:szCs w:val="26"/>
        </w:rPr>
      </w:pPr>
      <w:bookmarkStart w:id="2" w:name="_Toc109146180"/>
      <w:r w:rsidRPr="00B51C3F">
        <w:rPr>
          <w:sz w:val="26"/>
          <w:szCs w:val="26"/>
        </w:rPr>
        <w:lastRenderedPageBreak/>
        <w:t xml:space="preserve">감리 </w:t>
      </w:r>
      <w:r w:rsidR="00C41C5D" w:rsidRPr="00B51C3F">
        <w:rPr>
          <w:rFonts w:hint="eastAsia"/>
          <w:sz w:val="26"/>
          <w:szCs w:val="26"/>
        </w:rPr>
        <w:t>근거</w:t>
      </w:r>
      <w:bookmarkEnd w:id="0"/>
      <w:bookmarkEnd w:id="1"/>
      <w:bookmarkEnd w:id="2"/>
    </w:p>
    <w:tbl>
      <w:tblPr>
        <w:tblW w:w="0" w:type="auto"/>
        <w:tblInd w:w="408" w:type="dxa"/>
        <w:tblLook w:val="01E0" w:firstRow="1" w:lastRow="1" w:firstColumn="1" w:lastColumn="1" w:noHBand="0" w:noVBand="0"/>
      </w:tblPr>
      <w:tblGrid>
        <w:gridCol w:w="8357"/>
      </w:tblGrid>
      <w:tr w:rsidR="00D82EC1" w:rsidRPr="00B51C3F" w14:paraId="3ED58B8D" w14:textId="77777777" w:rsidTr="00D62F48">
        <w:tc>
          <w:tcPr>
            <w:tcW w:w="8577" w:type="dxa"/>
          </w:tcPr>
          <w:p w14:paraId="4B6EAE1D" w14:textId="77777777" w:rsidR="00606CEE" w:rsidRPr="00281BA9" w:rsidRDefault="00606CEE" w:rsidP="00281BA9"/>
          <w:p w14:paraId="701A5FAE" w14:textId="6477FE7C" w:rsidR="00D82EC1" w:rsidRPr="00B51C3F" w:rsidRDefault="00A342C9" w:rsidP="00597857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left="297" w:right="198" w:hangingChars="135" w:hanging="297"/>
              <w:jc w:val="left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 xml:space="preserve">○ </w:t>
            </w:r>
            <w:r w:rsidR="00BF1765" w:rsidRPr="00BF1765">
              <w:rPr>
                <w:rStyle w:val="I3"/>
                <w:rFonts w:hint="eastAsia"/>
              </w:rPr>
              <w:t>ISAUDIT 포털시스템</w:t>
            </w:r>
            <w:r w:rsidR="008C6CC2" w:rsidRPr="008C6CC2">
              <w:rPr>
                <w:rStyle w:val="I3"/>
                <w:rFonts w:hint="eastAsia"/>
              </w:rPr>
              <w:t xml:space="preserve"> 구축 감리용역</w:t>
            </w:r>
            <w:r w:rsidR="00CF081C" w:rsidRPr="00B51C3F">
              <w:rPr>
                <w:rStyle w:val="I3"/>
                <w:rFonts w:hint="eastAsia"/>
              </w:rPr>
              <w:t xml:space="preserve"> </w:t>
            </w:r>
            <w:r w:rsidR="006365F3" w:rsidRPr="00B51C3F">
              <w:rPr>
                <w:rStyle w:val="I3"/>
                <w:rFonts w:hint="eastAsia"/>
              </w:rPr>
              <w:t xml:space="preserve">계약 </w:t>
            </w:r>
          </w:p>
        </w:tc>
      </w:tr>
    </w:tbl>
    <w:p w14:paraId="21576515" w14:textId="77777777" w:rsidR="0087537E" w:rsidRPr="00281BA9" w:rsidRDefault="0087537E" w:rsidP="00EB7D5D">
      <w:pPr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wordWrap/>
        <w:spacing w:before="60" w:after="60" w:line="264" w:lineRule="auto"/>
        <w:ind w:left="200" w:right="200"/>
        <w:rPr>
          <w:rStyle w:val="I3"/>
        </w:rPr>
      </w:pPr>
    </w:p>
    <w:p w14:paraId="30CDADB2" w14:textId="77777777" w:rsidR="00FE1184" w:rsidRPr="00B51C3F" w:rsidRDefault="00FE1184" w:rsidP="00947644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left="420" w:right="198" w:hanging="284"/>
        <w:outlineLvl w:val="0"/>
        <w:rPr>
          <w:sz w:val="26"/>
          <w:szCs w:val="26"/>
        </w:rPr>
      </w:pPr>
      <w:bookmarkStart w:id="3" w:name="_Toc306720537"/>
      <w:bookmarkStart w:id="4" w:name="_Toc109146181"/>
      <w:r w:rsidRPr="00B51C3F">
        <w:rPr>
          <w:rFonts w:hint="eastAsia"/>
          <w:sz w:val="26"/>
          <w:szCs w:val="26"/>
        </w:rPr>
        <w:t>감리 목적</w:t>
      </w:r>
      <w:bookmarkEnd w:id="3"/>
      <w:bookmarkEnd w:id="4"/>
    </w:p>
    <w:tbl>
      <w:tblPr>
        <w:tblW w:w="0" w:type="auto"/>
        <w:tblInd w:w="408" w:type="dxa"/>
        <w:tblLook w:val="01E0" w:firstRow="1" w:lastRow="1" w:firstColumn="1" w:lastColumn="1" w:noHBand="0" w:noVBand="0"/>
      </w:tblPr>
      <w:tblGrid>
        <w:gridCol w:w="8357"/>
      </w:tblGrid>
      <w:tr w:rsidR="00FE1184" w:rsidRPr="00B51C3F" w14:paraId="0C28C890" w14:textId="77777777">
        <w:tc>
          <w:tcPr>
            <w:tcW w:w="8577" w:type="dxa"/>
          </w:tcPr>
          <w:p w14:paraId="5D8D620D" w14:textId="77777777" w:rsidR="00606CEE" w:rsidRPr="00281BA9" w:rsidRDefault="00606CEE" w:rsidP="00281BA9"/>
          <w:p w14:paraId="13F76524" w14:textId="6FAE83AC" w:rsidR="006365F3" w:rsidRPr="00B51C3F" w:rsidRDefault="006365F3" w:rsidP="0092199C">
            <w:pPr>
              <w:tabs>
                <w:tab w:val="left" w:pos="341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left="442" w:right="198" w:hangingChars="201" w:hanging="442"/>
              <w:jc w:val="left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 xml:space="preserve">○ </w:t>
            </w:r>
            <w:r w:rsidR="008C6CC2" w:rsidRPr="004248FD">
              <w:rPr>
                <w:rStyle w:val="I3"/>
                <w:rFonts w:hint="eastAsia"/>
              </w:rPr>
              <w:t>감리대상 사업의 효율성을 향상시키고 안전성을 확보하기 위하여 정보시스템 구축 등에 관한 사항을 종합적으로 점검하여 문제점 개선</w:t>
            </w:r>
          </w:p>
          <w:p w14:paraId="14EFD672" w14:textId="0663FA1C" w:rsidR="006365F3" w:rsidRPr="00B51C3F" w:rsidRDefault="006365F3" w:rsidP="006365F3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left="442" w:right="198" w:hangingChars="201" w:hanging="442"/>
              <w:jc w:val="left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 xml:space="preserve">○ </w:t>
            </w:r>
            <w:r w:rsidR="008C6CC2" w:rsidRPr="004248FD">
              <w:rPr>
                <w:rStyle w:val="I3"/>
                <w:rFonts w:hint="eastAsia"/>
              </w:rPr>
              <w:t>사업자의 과업이행여부를 점검함으로써 계약문서에 기술된 과업의 완료 여부를 확인하여 시스템 구축 완성도 향상</w:t>
            </w:r>
          </w:p>
          <w:p w14:paraId="50028803" w14:textId="77777777" w:rsidR="00064FB1" w:rsidRPr="00281BA9" w:rsidRDefault="00064FB1" w:rsidP="00281BA9"/>
        </w:tc>
      </w:tr>
    </w:tbl>
    <w:p w14:paraId="13A2FE41" w14:textId="77777777" w:rsidR="00A14C9B" w:rsidRPr="00B51C3F" w:rsidRDefault="00A14C9B" w:rsidP="00A14C9B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left="420" w:right="198" w:hanging="284"/>
        <w:outlineLvl w:val="0"/>
        <w:rPr>
          <w:sz w:val="26"/>
          <w:szCs w:val="26"/>
        </w:rPr>
      </w:pPr>
      <w:bookmarkStart w:id="5" w:name="_Toc109146182"/>
      <w:r w:rsidRPr="00B51C3F">
        <w:rPr>
          <w:rFonts w:hint="eastAsia"/>
          <w:sz w:val="26"/>
          <w:szCs w:val="26"/>
        </w:rPr>
        <w:t>감리 적용기준</w:t>
      </w:r>
      <w:bookmarkEnd w:id="5"/>
    </w:p>
    <w:tbl>
      <w:tblPr>
        <w:tblW w:w="0" w:type="auto"/>
        <w:tblLook w:val="01E0" w:firstRow="1" w:lastRow="1" w:firstColumn="1" w:lastColumn="1" w:noHBand="0" w:noVBand="0"/>
      </w:tblPr>
      <w:tblGrid>
        <w:gridCol w:w="8577"/>
      </w:tblGrid>
      <w:tr w:rsidR="00A14C9B" w:rsidRPr="00B51C3F" w14:paraId="03E5C743" w14:textId="77777777" w:rsidTr="005A1889">
        <w:tc>
          <w:tcPr>
            <w:tcW w:w="8577" w:type="dxa"/>
          </w:tcPr>
          <w:p w14:paraId="6F00B118" w14:textId="77777777" w:rsidR="00606CEE" w:rsidRPr="00B51C3F" w:rsidRDefault="00606CEE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</w:p>
          <w:p w14:paraId="0896C961" w14:textId="77777777" w:rsidR="005A1889" w:rsidRPr="00B51C3F" w:rsidRDefault="005A1889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 xml:space="preserve">가. 전자정부법/시행령 </w:t>
            </w:r>
          </w:p>
          <w:p w14:paraId="1BB831D5" w14:textId="77777777" w:rsidR="005A1889" w:rsidRPr="00B51C3F" w:rsidRDefault="005A1889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>나. 소프트웨어산업진흥법 (법률/시행령/시행규칙)</w:t>
            </w:r>
          </w:p>
          <w:p w14:paraId="045C7693" w14:textId="77777777" w:rsidR="005A1889" w:rsidRPr="00B51C3F" w:rsidRDefault="005A1889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>다. 정보시스템 감리기준 (행정</w:t>
            </w:r>
            <w:r w:rsidR="00C77C26" w:rsidRPr="00B51C3F">
              <w:rPr>
                <w:rStyle w:val="I3"/>
                <w:rFonts w:hint="eastAsia"/>
              </w:rPr>
              <w:t>안전</w:t>
            </w:r>
            <w:r w:rsidRPr="00B51C3F">
              <w:rPr>
                <w:rStyle w:val="I3"/>
                <w:rFonts w:hint="eastAsia"/>
              </w:rPr>
              <w:t>부 고시)</w:t>
            </w:r>
          </w:p>
          <w:p w14:paraId="6A3D8FBC" w14:textId="77777777" w:rsidR="005A1889" w:rsidRPr="00B51C3F" w:rsidRDefault="005A1889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>라. 정보시스템감리수행가이드</w:t>
            </w:r>
            <w:r w:rsidRPr="00B51C3F">
              <w:rPr>
                <w:rStyle w:val="I3"/>
              </w:rPr>
              <w:t>(</w:t>
            </w:r>
            <w:r w:rsidRPr="00B51C3F">
              <w:rPr>
                <w:rStyle w:val="I3"/>
                <w:rFonts w:hint="eastAsia"/>
              </w:rPr>
              <w:t>한국정보화진흥원</w:t>
            </w:r>
            <w:r w:rsidRPr="00B51C3F">
              <w:rPr>
                <w:rStyle w:val="I3"/>
              </w:rPr>
              <w:t>)</w:t>
            </w:r>
          </w:p>
          <w:p w14:paraId="56C01130" w14:textId="77777777" w:rsidR="005A1889" w:rsidRPr="00B51C3F" w:rsidRDefault="005A1889" w:rsidP="005A1889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>마. 행정기관 및 공공기관 정보시스템 구축</w:t>
            </w:r>
            <w:r w:rsidR="006D0EDA" w:rsidRPr="00B51C3F">
              <w:rPr>
                <w:rStyle w:val="I3"/>
                <w:rFonts w:hint="eastAsia"/>
              </w:rPr>
              <w:t>ᆞ</w:t>
            </w:r>
            <w:r w:rsidRPr="00B51C3F">
              <w:rPr>
                <w:rStyle w:val="I3"/>
                <w:rFonts w:hint="eastAsia"/>
              </w:rPr>
              <w:t>운영지침(행정자치부 고시)</w:t>
            </w:r>
          </w:p>
          <w:p w14:paraId="21603BE0" w14:textId="2E472C69" w:rsidR="00B307F7" w:rsidRPr="00B51C3F" w:rsidRDefault="005A1889" w:rsidP="00C36071">
            <w:pPr>
              <w:tabs>
                <w:tab w:val="left" w:pos="443"/>
                <w:tab w:val="left" w:pos="1702"/>
                <w:tab w:val="left" w:pos="2553"/>
                <w:tab w:val="left" w:pos="3404"/>
                <w:tab w:val="left" w:pos="4256"/>
                <w:tab w:val="left" w:pos="5107"/>
                <w:tab w:val="left" w:pos="5958"/>
                <w:tab w:val="left" w:pos="6809"/>
                <w:tab w:val="left" w:pos="7660"/>
                <w:tab w:val="left" w:pos="8512"/>
                <w:tab w:val="left" w:pos="9363"/>
                <w:tab w:val="left" w:pos="10214"/>
                <w:tab w:val="left" w:pos="11065"/>
                <w:tab w:val="left" w:pos="11916"/>
                <w:tab w:val="left" w:pos="12768"/>
                <w:tab w:val="left" w:pos="13619"/>
                <w:tab w:val="left" w:pos="14470"/>
                <w:tab w:val="left" w:pos="15321"/>
                <w:tab w:val="left" w:pos="16172"/>
                <w:tab w:val="left" w:pos="17024"/>
                <w:tab w:val="left" w:pos="17875"/>
                <w:tab w:val="left" w:pos="18726"/>
                <w:tab w:val="left" w:pos="19577"/>
                <w:tab w:val="left" w:pos="20428"/>
                <w:tab w:val="left" w:pos="21280"/>
                <w:tab w:val="left" w:pos="22131"/>
                <w:tab w:val="left" w:pos="22982"/>
                <w:tab w:val="left" w:pos="23833"/>
                <w:tab w:val="left" w:pos="24684"/>
                <w:tab w:val="left" w:pos="25536"/>
              </w:tabs>
              <w:wordWrap/>
              <w:spacing w:before="60" w:after="60" w:line="288" w:lineRule="auto"/>
              <w:ind w:right="198" w:firstLineChars="193" w:firstLine="425"/>
              <w:rPr>
                <w:rStyle w:val="I3"/>
              </w:rPr>
            </w:pPr>
            <w:r w:rsidRPr="00B51C3F">
              <w:rPr>
                <w:rStyle w:val="I3"/>
                <w:rFonts w:hint="eastAsia"/>
              </w:rPr>
              <w:t xml:space="preserve">바. </w:t>
            </w:r>
            <w:r w:rsidR="008C6CC2">
              <w:rPr>
                <w:rStyle w:val="I3"/>
                <w:rFonts w:hint="eastAsia"/>
              </w:rPr>
              <w:t>한국지</w:t>
            </w:r>
            <w:r w:rsidR="00BF1765">
              <w:rPr>
                <w:rStyle w:val="I3"/>
                <w:rFonts w:hint="eastAsia"/>
              </w:rPr>
              <w:t>능정보사회진흥원</w:t>
            </w:r>
            <w:r w:rsidR="00190C29" w:rsidRPr="00B51C3F">
              <w:rPr>
                <w:rStyle w:val="I3"/>
                <w:rFonts w:hint="eastAsia"/>
              </w:rPr>
              <w:t xml:space="preserve"> </w:t>
            </w:r>
            <w:r w:rsidRPr="00B51C3F">
              <w:rPr>
                <w:rStyle w:val="I3"/>
                <w:rFonts w:hint="eastAsia"/>
              </w:rPr>
              <w:t>업무관련 규정 및 지침 등</w:t>
            </w:r>
          </w:p>
        </w:tc>
      </w:tr>
    </w:tbl>
    <w:p w14:paraId="211A0260" w14:textId="77777777" w:rsidR="00FE1184" w:rsidRPr="00B51C3F" w:rsidRDefault="00611058" w:rsidP="00611058">
      <w:pPr>
        <w:wordWrap/>
        <w:spacing w:before="60" w:after="60" w:line="264" w:lineRule="auto"/>
        <w:ind w:right="200"/>
        <w:rPr>
          <w:rStyle w:val="I3"/>
        </w:rPr>
      </w:pPr>
      <w:r w:rsidRPr="00B51C3F">
        <w:rPr>
          <w:rStyle w:val="I3"/>
        </w:rPr>
        <w:tab/>
      </w:r>
      <w:r w:rsidRPr="00B51C3F">
        <w:rPr>
          <w:rStyle w:val="I3"/>
        </w:rPr>
        <w:tab/>
      </w:r>
      <w:r w:rsidRPr="00B51C3F">
        <w:rPr>
          <w:rStyle w:val="I3"/>
        </w:rPr>
        <w:tab/>
      </w:r>
      <w:r w:rsidRPr="00B51C3F">
        <w:rPr>
          <w:rStyle w:val="I3"/>
        </w:rPr>
        <w:tab/>
      </w:r>
      <w:r w:rsidRPr="00B51C3F">
        <w:rPr>
          <w:rStyle w:val="I3"/>
        </w:rPr>
        <w:tab/>
      </w:r>
      <w:r w:rsidRPr="00B51C3F">
        <w:rPr>
          <w:rStyle w:val="I3"/>
        </w:rPr>
        <w:tab/>
      </w:r>
    </w:p>
    <w:p w14:paraId="290F3360" w14:textId="3DD2FED6" w:rsidR="00737C35" w:rsidRPr="0092199C" w:rsidRDefault="008C6023" w:rsidP="00357953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left="420" w:right="198" w:hanging="284"/>
        <w:outlineLvl w:val="0"/>
      </w:pPr>
      <w:bookmarkStart w:id="6" w:name="_Toc306720538"/>
      <w:r w:rsidRPr="0092199C">
        <w:rPr>
          <w:sz w:val="26"/>
          <w:szCs w:val="26"/>
        </w:rPr>
        <w:br w:type="page"/>
      </w:r>
      <w:bookmarkStart w:id="7" w:name="_Toc109146183"/>
      <w:r w:rsidR="00B51C3F" w:rsidRPr="0092199C">
        <w:rPr>
          <w:rFonts w:hint="eastAsia"/>
          <w:sz w:val="26"/>
          <w:szCs w:val="26"/>
        </w:rPr>
        <w:lastRenderedPageBreak/>
        <w:t xml:space="preserve">감리 </w:t>
      </w:r>
      <w:r w:rsidR="00DD2FCD" w:rsidRPr="0092199C">
        <w:rPr>
          <w:rFonts w:hint="eastAsia"/>
          <w:sz w:val="26"/>
          <w:szCs w:val="26"/>
        </w:rPr>
        <w:t>대상</w:t>
      </w:r>
      <w:r w:rsidR="00C41C5D" w:rsidRPr="0092199C">
        <w:rPr>
          <w:rFonts w:hint="eastAsia"/>
          <w:sz w:val="26"/>
          <w:szCs w:val="26"/>
        </w:rPr>
        <w:t xml:space="preserve">사업 </w:t>
      </w:r>
      <w:bookmarkEnd w:id="6"/>
      <w:r w:rsidR="00B51C3F" w:rsidRPr="0092199C">
        <w:rPr>
          <w:rFonts w:hint="eastAsia"/>
          <w:sz w:val="26"/>
          <w:szCs w:val="26"/>
        </w:rPr>
        <w:t>범위</w:t>
      </w:r>
      <w:bookmarkStart w:id="8" w:name="_Toc306720542"/>
      <w:bookmarkEnd w:id="7"/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755"/>
      </w:tblGrid>
      <w:tr w:rsidR="0092199C" w14:paraId="6C85A09E" w14:textId="77777777" w:rsidTr="0092199C">
        <w:tc>
          <w:tcPr>
            <w:tcW w:w="8755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14:paraId="33A56E4F" w14:textId="267ABF9E" w:rsidR="0092199C" w:rsidRDefault="0092199C" w:rsidP="00025453">
            <w:pPr>
              <w:spacing w:line="400" w:lineRule="exact"/>
              <w:ind w:leftChars="139" w:left="588" w:hangingChars="128" w:hanging="282"/>
              <w:rPr>
                <w:rFonts w:ascii="바탕체" w:hAnsi="바탕체"/>
              </w:rPr>
            </w:pPr>
          </w:p>
        </w:tc>
      </w:tr>
    </w:tbl>
    <w:p w14:paraId="395CAA12" w14:textId="12432F3E" w:rsidR="00772022" w:rsidRPr="00C92A09" w:rsidRDefault="00772022" w:rsidP="00772022">
      <w:pPr>
        <w:autoSpaceDE w:val="0"/>
        <w:autoSpaceDN w:val="0"/>
        <w:snapToGrid w:val="0"/>
        <w:spacing w:line="432" w:lineRule="auto"/>
        <w:ind w:leftChars="100" w:left="882" w:hangingChars="301" w:hanging="662"/>
        <w:textAlignment w:val="baseline"/>
        <w:rPr>
          <w:rFonts w:ascii="바탕체" w:hAnsi="바탕체" w:cs="굴림"/>
          <w:color w:val="000000"/>
          <w:kern w:val="0"/>
          <w:szCs w:val="22"/>
        </w:rPr>
      </w:pPr>
    </w:p>
    <w:p w14:paraId="32F53BDF" w14:textId="77777777" w:rsidR="00190C29" w:rsidRPr="00B51C3F" w:rsidRDefault="00190C29" w:rsidP="00190C29">
      <w:pPr>
        <w:rPr>
          <w:rFonts w:ascii="바탕체" w:hAnsi="바탕체"/>
        </w:rPr>
      </w:pPr>
    </w:p>
    <w:bookmarkEnd w:id="8"/>
    <w:p w14:paraId="0506B0DC" w14:textId="77777777" w:rsidR="002A2010" w:rsidRPr="00B51C3F" w:rsidRDefault="002A2010" w:rsidP="002A2010">
      <w:pPr>
        <w:autoSpaceDE w:val="0"/>
        <w:autoSpaceDN w:val="0"/>
        <w:spacing w:line="276" w:lineRule="auto"/>
        <w:jc w:val="left"/>
        <w:textAlignment w:val="baseline"/>
        <w:rPr>
          <w:rFonts w:ascii="바탕체" w:hAnsi="바탕체"/>
          <w:sz w:val="26"/>
          <w:szCs w:val="26"/>
        </w:rPr>
      </w:pPr>
    </w:p>
    <w:p w14:paraId="6CBB890A" w14:textId="77777777" w:rsidR="0087537E" w:rsidRPr="00B51C3F" w:rsidRDefault="00772022" w:rsidP="00DA1676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r>
        <w:rPr>
          <w:sz w:val="26"/>
          <w:szCs w:val="26"/>
        </w:rPr>
        <w:br w:type="page"/>
      </w:r>
      <w:bookmarkStart w:id="9" w:name="_Toc109146184"/>
      <w:r w:rsidR="00183F99" w:rsidRPr="00B51C3F">
        <w:rPr>
          <w:rFonts w:hint="eastAsia"/>
          <w:sz w:val="26"/>
          <w:szCs w:val="26"/>
        </w:rPr>
        <w:lastRenderedPageBreak/>
        <w:t>감리영역별 점검항목</w:t>
      </w:r>
      <w:bookmarkEnd w:id="9"/>
    </w:p>
    <w:p w14:paraId="7BE951F0" w14:textId="77777777" w:rsidR="00A35054" w:rsidRPr="00B51C3F" w:rsidRDefault="00A35054" w:rsidP="00A35054">
      <w:pPr>
        <w:rPr>
          <w:rFonts w:ascii="바탕체" w:hAnsi="바탕체"/>
        </w:rPr>
      </w:pPr>
      <w:bookmarkStart w:id="10" w:name="_Toc362732268"/>
      <w:bookmarkStart w:id="11" w:name="_Toc362733045"/>
      <w:bookmarkStart w:id="12" w:name="_Toc362733073"/>
      <w:bookmarkStart w:id="13" w:name="_Toc362733344"/>
      <w:bookmarkStart w:id="14" w:name="_Toc362734179"/>
      <w:bookmarkStart w:id="15" w:name="_Toc364087792"/>
      <w:bookmarkStart w:id="16" w:name="_Toc375208925"/>
    </w:p>
    <w:p w14:paraId="40F96B49" w14:textId="77777777" w:rsidR="00A35054" w:rsidRDefault="00A35054" w:rsidP="00A35054">
      <w:pPr>
        <w:numPr>
          <w:ilvl w:val="0"/>
          <w:numId w:val="51"/>
        </w:numPr>
        <w:rPr>
          <w:rFonts w:ascii="바탕체" w:hAnsi="바탕체"/>
        </w:rPr>
      </w:pPr>
      <w:r w:rsidRPr="00B51C3F">
        <w:rPr>
          <w:rFonts w:ascii="바탕체" w:hAnsi="바탕체" w:hint="eastAsia"/>
        </w:rPr>
        <w:t xml:space="preserve">사업관리 </w:t>
      </w:r>
      <w:r>
        <w:rPr>
          <w:rFonts w:ascii="바탕체" w:hAnsi="바탕체" w:hint="eastAsia"/>
        </w:rPr>
        <w:t xml:space="preserve">및 품질보증활동 </w:t>
      </w:r>
      <w:r w:rsidRPr="00B51C3F">
        <w:rPr>
          <w:rFonts w:ascii="바탕체" w:hAnsi="바탕체" w:hint="eastAsia"/>
        </w:rPr>
        <w:t>분야</w:t>
      </w:r>
    </w:p>
    <w:p w14:paraId="3B95962D" w14:textId="77777777" w:rsidR="00A35054" w:rsidRDefault="00A35054" w:rsidP="00A35054">
      <w:pPr>
        <w:jc w:val="left"/>
      </w:pPr>
    </w:p>
    <w:p w14:paraId="74AF2133" w14:textId="77777777" w:rsidR="00A35054" w:rsidRPr="00F609BC" w:rsidRDefault="00A35054" w:rsidP="00A35054">
      <w:pPr>
        <w:jc w:val="center"/>
      </w:pPr>
      <w:r w:rsidRPr="00F609BC">
        <w:rPr>
          <w:rFonts w:hint="eastAsia"/>
        </w:rPr>
        <w:t>[</w:t>
      </w:r>
      <w:r w:rsidRPr="00F609BC">
        <w:rPr>
          <w:rFonts w:hint="eastAsia"/>
        </w:rPr>
        <w:t>사업관리</w:t>
      </w:r>
      <w:r w:rsidRPr="00F609BC">
        <w:t>]</w:t>
      </w:r>
    </w:p>
    <w:tbl>
      <w:tblPr>
        <w:tblW w:w="8789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92"/>
        <w:gridCol w:w="2018"/>
        <w:gridCol w:w="4853"/>
        <w:gridCol w:w="726"/>
      </w:tblGrid>
      <w:tr w:rsidR="00A35054" w:rsidRPr="009C02FE" w14:paraId="40A9E4C8" w14:textId="77777777" w:rsidTr="00890207">
        <w:trPr>
          <w:trHeight w:val="20"/>
          <w:tblHeader/>
        </w:trPr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998E18" w14:textId="77777777" w:rsidR="00A35054" w:rsidRPr="002A1479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bookmarkStart w:id="17" w:name="_Toc362732270"/>
            <w:bookmarkStart w:id="18" w:name="_Toc362733047"/>
            <w:bookmarkStart w:id="19" w:name="_Toc362733075"/>
            <w:bookmarkStart w:id="20" w:name="_Toc362733346"/>
            <w:bookmarkStart w:id="21" w:name="_Toc362734181"/>
            <w:bookmarkStart w:id="22" w:name="_Toc364087794"/>
            <w:bookmarkStart w:id="23" w:name="_Toc375208927"/>
            <w:r w:rsidRPr="002A1479">
              <w:rPr>
                <w:rFonts w:ascii="바탕체" w:hAnsi="바탕체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6ED3691" w14:textId="77777777" w:rsidR="00A35054" w:rsidRPr="002A1479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b/>
                <w:bCs/>
                <w:color w:val="000000"/>
                <w:sz w:val="20"/>
              </w:rPr>
              <w:t>점검항목</w:t>
            </w:r>
          </w:p>
        </w:tc>
        <w:tc>
          <w:tcPr>
            <w:tcW w:w="2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553184A" w14:textId="77777777" w:rsidR="00A35054" w:rsidRPr="002A1479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b/>
                <w:bCs/>
                <w:color w:val="000000"/>
                <w:sz w:val="20"/>
              </w:rPr>
              <w:t>검토항목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D7B0E3" w14:textId="77777777" w:rsidR="00A35054" w:rsidRPr="002A1479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b/>
                <w:bCs/>
                <w:color w:val="000000"/>
                <w:sz w:val="20"/>
              </w:rPr>
              <w:t>비고</w:t>
            </w:r>
          </w:p>
        </w:tc>
      </w:tr>
      <w:tr w:rsidR="00A35054" w:rsidRPr="009C02FE" w14:paraId="538C7A84" w14:textId="77777777" w:rsidTr="00890207">
        <w:trPr>
          <w:trHeight w:val="20"/>
        </w:trPr>
        <w:tc>
          <w:tcPr>
            <w:tcW w:w="6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B149" w14:textId="77777777" w:rsidR="00A35054" w:rsidRPr="002A1479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착수계획</w:t>
            </w:r>
          </w:p>
        </w:tc>
        <w:tc>
          <w:tcPr>
            <w:tcW w:w="114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01530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01. 범위관리체계를 적정하게 수립하여 관리하고 있는지 여부</w:t>
            </w:r>
          </w:p>
        </w:tc>
        <w:tc>
          <w:tcPr>
            <w:tcW w:w="27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99D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01. 사업수행계획서가 계약관련 자료와 일관성을 유지하고 있으며, 변경사항에 대해 고객과 합의되었는가?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제안요청서(RFP)/제안서/계약서와 사업수행계획서 간의 일관성, 과업범위 누락 여부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변경 내역에 대한 공식적인 합의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FD147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65750D25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4FF1B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90E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24BC0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02. 작업분할구조(WBS)가 구체적으로 식별되었는가?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소요자원, 비용, 일정 산정이 가능한 수준으로 분할 여부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작업 단위, 주체, 내용, 기간 등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E52F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7F2B6273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32CF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81E6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02. 변경관리체계를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2D172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03. 변경관리를 위한 절차가 정립되었는가?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파급효과 분석 (일정, 비용, 자원, 품질 등)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변경 이력관리 절차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EAA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7A4FC873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CE3EB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077DF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03. 일정관리체계를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3AD7B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04. 일정계획이 실행 및 관리 가능한 수준으로 수립되었는가?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필요한 활동의 누락여부 및 투입된 정보자원에 대비하여 활동별 시작/완료 일정의 실행 가능성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주요 활동 간의 의존관계 반영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계약상의 주요 이정표 반영 여부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주요 활동의 완료에 대한 평가기준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일정계획 수립에 따른 가정과 제약사항 문서화 여부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3311C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02B49EAA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9D657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0BD7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04. 자원관리체계를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173B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05. 사업 수행에 필요한 조직 및 인력이 적정하게 투입되고, 역할이 명확히 정의되었는가?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사업수행에 필요한 기술력/경험 파악 및 투입된 인력의 적정성 여부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수행 조직의 역할 및 책임 정의 및 공유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12C7E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50A8F1C2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79EC5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2E28D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3D25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06. 참여 인원에 대한 교육/훈련 계획이 수립되었는가?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기술 교육, 업무처리절차, 표준, 방법론 교육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8B371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761C66AF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F750B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A1179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05. 의사소통관리체계를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06C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07. 사업 참여 인원간 및 고객과의 의사소통체계가 확립되었는가?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사업 진척 보고 체계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의사결정 필요사항에 대한 보고, 승인 절차, 역할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사업 수행 인원 간의 정보공유 및 의사소통 체계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9E67E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22E76F75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2B87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EBFE0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06. 위험관리체계를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3A215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08. 쟁점관리 절차가 수립되었는가?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쟁점 등록, 관리, 종료 기준 및 절차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위험으로의 전환 기준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D1D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32E23536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BB33F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8464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C520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09. 위험관리 절차가 수립되었는가?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lastRenderedPageBreak/>
              <w:t>- 위험 식별기준, 관리 절차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위험에 대한 대응방안 수립 및 보고/승인 체계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3C0A4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9C02FE" w14:paraId="055FC356" w14:textId="77777777" w:rsidTr="00890207">
        <w:trPr>
          <w:trHeight w:val="20"/>
        </w:trPr>
        <w:tc>
          <w:tcPr>
            <w:tcW w:w="67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02618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23985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07. 품질관리체계를 적정하게 수립하여 관리하고 있는지 여부</w:t>
            </w:r>
          </w:p>
        </w:tc>
        <w:tc>
          <w:tcPr>
            <w:tcW w:w="27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54BC7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2A1479">
              <w:rPr>
                <w:rFonts w:ascii="바탕체" w:hAnsi="바탕체" w:hint="eastAsia"/>
                <w:color w:val="000000"/>
                <w:sz w:val="20"/>
              </w:rPr>
              <w:t>10. 품질보증계획이 수립되어 있는가?</w:t>
            </w:r>
            <w:r w:rsidRPr="002A1479">
              <w:rPr>
                <w:rFonts w:ascii="바탕체" w:hAnsi="바탕체" w:hint="eastAsia"/>
                <w:color w:val="000000"/>
                <w:sz w:val="20"/>
              </w:rPr>
              <w:br/>
              <w:t>- 품질 목표 정의, 품질보증활동 범위, 조직, 일정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8EE6E" w14:textId="77777777" w:rsidR="00A35054" w:rsidRPr="002A1479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</w:tbl>
    <w:p w14:paraId="45D577C2" w14:textId="77777777" w:rsidR="00A35054" w:rsidRDefault="00A35054" w:rsidP="00A35054">
      <w:pPr>
        <w:rPr>
          <w:rFonts w:ascii="바탕체" w:hAnsi="바탕체"/>
        </w:rPr>
      </w:pPr>
    </w:p>
    <w:p w14:paraId="29602C30" w14:textId="77777777" w:rsidR="00A35054" w:rsidRPr="00F1344B" w:rsidRDefault="00A35054" w:rsidP="00A35054">
      <w:pPr>
        <w:jc w:val="center"/>
      </w:pPr>
      <w:r w:rsidRPr="00F1344B">
        <w:rPr>
          <w:rFonts w:hint="eastAsia"/>
        </w:rPr>
        <w:t>[</w:t>
      </w:r>
      <w:r w:rsidRPr="00F1344B">
        <w:rPr>
          <w:rFonts w:hint="eastAsia"/>
        </w:rPr>
        <w:t>품질보증활동</w:t>
      </w:r>
      <w:r w:rsidRPr="00F1344B">
        <w:t>]</w:t>
      </w:r>
    </w:p>
    <w:tbl>
      <w:tblPr>
        <w:tblW w:w="8789" w:type="dxa"/>
        <w:tblInd w:w="2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5"/>
        <w:gridCol w:w="1863"/>
        <w:gridCol w:w="4867"/>
        <w:gridCol w:w="814"/>
      </w:tblGrid>
      <w:tr w:rsidR="00A35054" w:rsidRPr="00402555" w14:paraId="7444D3E9" w14:textId="77777777" w:rsidTr="00890207">
        <w:trPr>
          <w:trHeight w:val="20"/>
          <w:tblHeader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8BF7B0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39AA1B5E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기본점검항목</w:t>
            </w:r>
          </w:p>
        </w:tc>
        <w:tc>
          <w:tcPr>
            <w:tcW w:w="2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DE8A55D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검토항목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711CADCF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비고</w:t>
            </w:r>
          </w:p>
        </w:tc>
      </w:tr>
      <w:tr w:rsidR="00A35054" w:rsidRPr="00402555" w14:paraId="57740F07" w14:textId="77777777" w:rsidTr="00890207">
        <w:trPr>
          <w:trHeight w:val="20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27946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분석</w:t>
            </w: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32E00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01. 사업 목표의 수립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878FD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01. 사업을 통해 달성하고자 하는 사업의 목표가 명확히 규정되었는가?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사업의 성과적 목표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사업의 품질적 목표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4439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664A4D7E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74F5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A6AF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 xml:space="preserve">02. 방법론 및 절차/표준의 수립 여부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74C95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02. 전체 사업을 수행하기 위한 방법론이 결정되고, 사업규모, 일정 등을 고려하여 테일러링이 이루어졌는가?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적용 방법론의 필수/선택 사항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테일러링 근거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작성 예정 산출물의 적정성 및 충분성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반복적인 방법론 적용시 전체 반복 계획 수립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1D521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2335187B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DA4D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9BA8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A5426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03. 사업 수행을 위한 각종 절차 및 표준이 정립되었는가?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개발, 위험관리, 변경관리. 형상관리 등 절차 수립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산출물 양식 및 명명규칙 등 개발표준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B00A9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26F08078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8EC4B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DC945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03. 반복계획을 적정하게 수립하였는지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F359C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04. 반복적인 개발 모델을 활용한 사업 수행시 다음 단계에 대한 반복 계획을 적정하게 수립하였는가?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사업 전체적인 반복계획과의 연관성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반복간 의존도에 따른 우선순위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업무의 연관성에 따른 반복의 작업범위 설정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반복에 대한 평가 기준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85778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2314551E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4864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F2B80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04. 품질보증활동 계획을 적정하게 수립하였는지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49B0E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05. 사업의 품질 목표 달성 여부를 검증하기 위한 품질보증활동을 계획하였는가?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품질보증활동 인력, 역할 및 절차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품질목표 대비 측정/평가 방법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D1B7C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0C523FBF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2256E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DC60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05. 총괄시험 계획을 적정하게 수립하였는지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D52E6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06. 단계별로 사업의 목표 달성을 검증하기 위하여 수행할 시험의 총괄계획이 수립되었는가?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시험의 종류, 목적, 범위, 시기, 횟수 정의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시험별 절차, 시험 확인 기준, 담당자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시험 기법/도구 선정, 시험환경 정의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1D7D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4DA7D4F9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351D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7241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06. 방법론 및 절차/표준의 준수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DD7C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07. 업무, 시스템, 사용자 요구사항 등의 요구분석시 관련 방법론 및 절차를 준수하였는가?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절차 및 산출물 작성표준 준수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CEE4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13351C6D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2D9F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0C71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07. 품질보증활동을 적정하게 수행하였는지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34988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08. 품질보증 활동이 계획대로 수행되었는가?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품질보증활동 계획 대비 활동 적정성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8B142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402555" w14:paraId="7A58BF60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4734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8C46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08. 사용자 요구사항 및 관련 산출물 간의 추적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lastRenderedPageBreak/>
              <w:t>성, 일관성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5955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lastRenderedPageBreak/>
              <w:t>09. 도출된 사용자 요구사항이 적절하게 관리될 수 있도록 체계가 수립되었는가?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관련 문서간의 추적성, 일관성 확보 가능성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lastRenderedPageBreak/>
              <w:t>- 요구사항에 대한 사용자 확인 및 변경절차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1EE1E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</w:tbl>
    <w:p w14:paraId="39B2B4D8" w14:textId="77777777" w:rsidR="00A35054" w:rsidRPr="002A1479" w:rsidRDefault="00A35054" w:rsidP="00A35054">
      <w:pPr>
        <w:rPr>
          <w:rFonts w:ascii="바탕체" w:hAnsi="바탕체"/>
        </w:rPr>
      </w:pPr>
    </w:p>
    <w:p w14:paraId="17D09CC3" w14:textId="77777777" w:rsidR="00A35054" w:rsidRPr="00B51C3F" w:rsidRDefault="00A35054" w:rsidP="00A35054">
      <w:pPr>
        <w:numPr>
          <w:ilvl w:val="0"/>
          <w:numId w:val="51"/>
        </w:numPr>
        <w:rPr>
          <w:rFonts w:ascii="바탕체" w:hAnsi="바탕체"/>
        </w:rPr>
      </w:pPr>
      <w:r>
        <w:rPr>
          <w:rFonts w:ascii="바탕체" w:hAnsi="바탕체"/>
        </w:rPr>
        <w:br w:type="page"/>
      </w:r>
      <w:r w:rsidRPr="00B51C3F">
        <w:rPr>
          <w:rFonts w:ascii="바탕체" w:hAnsi="바탕체" w:hint="eastAsia"/>
        </w:rPr>
        <w:lastRenderedPageBreak/>
        <w:t>응용시스템 분야</w:t>
      </w:r>
      <w:bookmarkEnd w:id="17"/>
      <w:bookmarkEnd w:id="18"/>
      <w:bookmarkEnd w:id="19"/>
      <w:bookmarkEnd w:id="20"/>
      <w:bookmarkEnd w:id="21"/>
      <w:bookmarkEnd w:id="22"/>
      <w:bookmarkEnd w:id="23"/>
    </w:p>
    <w:tbl>
      <w:tblPr>
        <w:tblW w:w="8789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5"/>
        <w:gridCol w:w="1863"/>
        <w:gridCol w:w="4867"/>
        <w:gridCol w:w="814"/>
      </w:tblGrid>
      <w:tr w:rsidR="00A35054" w:rsidRPr="00C81534" w14:paraId="1B5E3F95" w14:textId="77777777" w:rsidTr="00890207">
        <w:trPr>
          <w:trHeight w:val="20"/>
          <w:tblHeader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1A9399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bookmarkStart w:id="24" w:name="_Hlk97927749"/>
            <w:bookmarkStart w:id="25" w:name="_Toc362732271"/>
            <w:bookmarkStart w:id="26" w:name="_Toc362733048"/>
            <w:bookmarkStart w:id="27" w:name="_Toc362733076"/>
            <w:bookmarkStart w:id="28" w:name="_Toc362733347"/>
            <w:bookmarkStart w:id="29" w:name="_Toc362734182"/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9D153F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기본점검항목</w:t>
            </w:r>
          </w:p>
        </w:tc>
        <w:tc>
          <w:tcPr>
            <w:tcW w:w="2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44E25C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검토항목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CC068" w14:textId="77777777" w:rsidR="00A35054" w:rsidRPr="00AB49A3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b/>
                <w:bCs/>
                <w:color w:val="000000"/>
                <w:sz w:val="20"/>
              </w:rPr>
              <w:t>비고</w:t>
            </w:r>
          </w:p>
        </w:tc>
      </w:tr>
      <w:tr w:rsidR="00A35054" w:rsidRPr="00C81534" w14:paraId="58AE7A46" w14:textId="77777777" w:rsidTr="00890207">
        <w:trPr>
          <w:trHeight w:val="20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9FCE4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분석</w:t>
            </w:r>
          </w:p>
        </w:tc>
        <w:tc>
          <w:tcPr>
            <w:tcW w:w="10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76E6D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01. 현행 업무를 충분히 분석하였는지 여부</w:t>
            </w:r>
          </w:p>
        </w:tc>
        <w:tc>
          <w:tcPr>
            <w:tcW w:w="2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41CE5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01. 현행업무의 분석이 적절하게 이루어졌는가?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업무절차 흐름(입력, 처리, 출력 등 정의)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예외처리 현황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업무처리 개선필요사항</w:t>
            </w: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55A1B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C81534" w14:paraId="0A99CE5D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BFAC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70711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02. 현행 시스템의 업무 및 기능을 충분히 분석하였는지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7125C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02. 현재 운영중인 시스템에서 제공되고 있는 업무 및 기능에 대한 분석이 적절하게 이루어졌는가?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업무영역, 업무기능, 사용자 그룹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시스템 개선 필요사항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1E92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C81534" w14:paraId="31665420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7B0F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CDE8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03. 사용자 요구사항 도출 및 분석의 충분성, 적정성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26DA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03. 사용자 요구사항이 적절하게 도출되고 분석되었는가?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요구사항 도출 방법 및 절차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이해관계자의 참여 및 확인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기능/비기능 요구사항의 적정성 및 명확성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타 시스템과의 연계 및 인터페이스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사용자의 활용성, 시스템의 효과성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276D9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C81534" w14:paraId="1B803DF5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61BAD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0A3B4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04. 프로세스/이벤트 모델링 및 기능 도출의 충분성, 적정성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4DA6D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04. 요구사항을 기반으로 한 응용시스템의 모델링이 적정한가?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이벤트 모델링의 적정성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프로세스 모델링의 적정성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모델(이벤트, 프로세스, 데이터)간 상호일관성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5D9E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C81534" w14:paraId="13114462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5A564" w14:textId="77777777" w:rsidR="00A35054" w:rsidRPr="00AB49A3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6A873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05. 사용자 접근통제 및 보안 분석을 적정하게 수행하였는지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90350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05. 사용자 접근 통제 및 보안에 대한 분석이 수행되었는가 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보안요구사항 분석의 적정성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사용자별/그룹별 접근권한, 감사 기능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사용자 인증방법 및 절차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1577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C81534" w14:paraId="1B1B8844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2863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F2E0F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06. 단위시험 계획을 적정하게 수립하였는지 여부</w:t>
            </w:r>
          </w:p>
        </w:tc>
        <w:tc>
          <w:tcPr>
            <w:tcW w:w="2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6FC53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AB49A3">
              <w:rPr>
                <w:rFonts w:ascii="바탕체" w:hAnsi="바탕체" w:hint="eastAsia"/>
                <w:color w:val="000000"/>
                <w:sz w:val="20"/>
              </w:rPr>
              <w:t>06. 단위 시험 계획이 명확히 수립되어 있는가?</w:t>
            </w:r>
            <w:r w:rsidRPr="00AB49A3">
              <w:rPr>
                <w:rFonts w:ascii="바탕체" w:hAnsi="바탕체" w:hint="eastAsia"/>
                <w:color w:val="000000"/>
                <w:sz w:val="20"/>
              </w:rPr>
              <w:br/>
              <w:t>- 시험 환경, 절차, 시나리오, 데이터</w:t>
            </w: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AADD4" w14:textId="77777777" w:rsidR="00A35054" w:rsidRPr="00AB49A3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bookmarkEnd w:id="24"/>
    </w:tbl>
    <w:p w14:paraId="0A4761E9" w14:textId="77777777" w:rsidR="00A35054" w:rsidRPr="00AB49A3" w:rsidRDefault="00A35054" w:rsidP="00A35054">
      <w:pPr>
        <w:widowControl/>
        <w:wordWrap/>
        <w:jc w:val="left"/>
        <w:rPr>
          <w:rFonts w:ascii="바탕체" w:hAnsi="바탕체"/>
          <w:sz w:val="24"/>
          <w:szCs w:val="24"/>
        </w:rPr>
      </w:pPr>
    </w:p>
    <w:p w14:paraId="6F83ECE0" w14:textId="77777777" w:rsidR="00A35054" w:rsidRDefault="00A35054" w:rsidP="00A35054">
      <w:pPr>
        <w:numPr>
          <w:ilvl w:val="0"/>
          <w:numId w:val="51"/>
        </w:numPr>
        <w:rPr>
          <w:rFonts w:ascii="바탕체" w:hAnsi="바탕체"/>
        </w:rPr>
      </w:pPr>
      <w:bookmarkStart w:id="30" w:name="_Toc364087795"/>
      <w:bookmarkStart w:id="31" w:name="_Toc375208928"/>
      <w:r w:rsidRPr="00B51C3F">
        <w:rPr>
          <w:rFonts w:ascii="바탕체" w:hAnsi="바탕체"/>
        </w:rPr>
        <w:br w:type="page"/>
      </w:r>
      <w:r w:rsidRPr="00B51C3F">
        <w:rPr>
          <w:rFonts w:ascii="바탕체" w:hAnsi="바탕체" w:hint="eastAsia"/>
        </w:rPr>
        <w:lastRenderedPageBreak/>
        <w:t>데이터베이스 분야</w:t>
      </w:r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W w:w="8789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1898"/>
        <w:gridCol w:w="4925"/>
        <w:gridCol w:w="722"/>
      </w:tblGrid>
      <w:tr w:rsidR="00A35054" w:rsidRPr="00B11310" w14:paraId="47689579" w14:textId="77777777" w:rsidTr="00890207">
        <w:trPr>
          <w:trHeight w:val="20"/>
          <w:tblHeader/>
        </w:trPr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3234749" w14:textId="77777777" w:rsidR="00A35054" w:rsidRPr="007B0261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bookmarkStart w:id="32" w:name="_Hlk97927860"/>
            <w:r w:rsidRPr="007B0261">
              <w:rPr>
                <w:rFonts w:ascii="바탕체" w:hAnsi="바탕체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728360" w14:textId="77777777" w:rsidR="00A35054" w:rsidRPr="007B0261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b/>
                <w:bCs/>
                <w:color w:val="000000"/>
                <w:sz w:val="20"/>
              </w:rPr>
              <w:t>기본점검항목</w:t>
            </w:r>
          </w:p>
        </w:tc>
        <w:tc>
          <w:tcPr>
            <w:tcW w:w="2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326DB22" w14:textId="77777777" w:rsidR="00A35054" w:rsidRPr="007B0261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b/>
                <w:bCs/>
                <w:color w:val="000000"/>
                <w:sz w:val="20"/>
              </w:rPr>
              <w:t>검토항목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B17880" w14:textId="77777777" w:rsidR="00A35054" w:rsidRPr="007B0261" w:rsidRDefault="00A35054" w:rsidP="00890207">
            <w:pPr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b/>
                <w:bCs/>
                <w:color w:val="000000"/>
                <w:sz w:val="20"/>
              </w:rPr>
              <w:t>비고</w:t>
            </w:r>
          </w:p>
        </w:tc>
      </w:tr>
      <w:tr w:rsidR="00A35054" w:rsidRPr="00B11310" w14:paraId="5F2E641D" w14:textId="77777777" w:rsidTr="00890207">
        <w:trPr>
          <w:trHeight w:val="20"/>
        </w:trPr>
        <w:tc>
          <w:tcPr>
            <w:tcW w:w="70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B2E08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분석</w:t>
            </w:r>
          </w:p>
        </w:tc>
        <w:tc>
          <w:tcPr>
            <w:tcW w:w="10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1B20A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01. 현행 업무관련 데이터를 충분히 식별하였는지 여부</w:t>
            </w:r>
          </w:p>
        </w:tc>
        <w:tc>
          <w:tcPr>
            <w:tcW w:w="2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E7E6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01. 현행 업무와 관련된 데이터가 식별되었는가?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업무처리를 위한 입력데이터, 출력데이터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관련 업무와의 연계 데이터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신규 데이터 요구사항의 식별</w:t>
            </w: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3A39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275239A2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8A59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F3BB2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02. 현행 시스템의 데이터 현황을 충분히 분석하였는지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1DA75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02. 현재 운영중인 시스템의 데이터 현황 분석이 적절하게 이루어졌는가?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시스템별 데이터베이스 구조, 분산, 백업현황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 속성, 공통코드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연계 데이터 속성(외부 연계 데이터)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7638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4D0146BF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B5EC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4EFCF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03. 사용자 요구사항 도출 및 분석의 충분성, 적정성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B0A035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03. 데이터베이스에 대한 사용자 요구사항이 도출되고 분석되었는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저장 데이터 볼륨, 분산구조, 제약조건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타 시스템과의 연계 데이터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데이터베이스 백업 및 복구 정책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초기 데이터의 구축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기존 데이터의 전환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무결성, 데이터 보안성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DA15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776DF1E5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3F59D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254E9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04. 데이터 흐름 정의가 명확한지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0566C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04. 데이터의 흐름이 명확하게 정의되어 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프로세스별 입/출력 데이터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프로세스간 공유/연계 데이터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036AB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53F885CD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5CBBD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5F1A5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05. 엔티티 정의, 관계설정 등 데이터 모델링의 명확성 및 엔티티/프로세스간 연관관계 설정의 적정성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41491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05. 데이터 모델 설계 기준이 적절히 설정되었는가?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데이터베이스 설계 표준 지침의 작성 여부 및 적정성 검토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 모델 설계 지침의 작성 여부 및 적정성 검토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DF68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44A7C4D8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1EE68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B299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74E82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06. 데이터 모델링이 충분하고 적절하게 수행되었는가?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논리 데이터 모델의 개념 완전성 및 정확성의 검토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논리 데이터 모델의 중복 최소화를 통한 무결성 보장 검토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엔티티 간 관계의 업무 규칙 부합 여부의 검토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 모델 관련 산출물 작성의 적합성 및 일관성의 검토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988A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10655B61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5CB8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CFF46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9E0CA" w14:textId="77777777" w:rsidR="00A35054" w:rsidRPr="007B0261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07. 엔티티/프로세스간의 연관관계가 명확하게 확인되었는가?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생성, 조회, 수정, 삭제 관계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1A6B6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B11310" w14:paraId="5677DC06" w14:textId="77777777" w:rsidTr="00890207">
        <w:trPr>
          <w:trHeight w:val="20"/>
        </w:trPr>
        <w:tc>
          <w:tcPr>
            <w:tcW w:w="7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41C0" w14:textId="77777777" w:rsidR="00A35054" w:rsidRPr="007B0261" w:rsidRDefault="00A35054" w:rsidP="00890207">
            <w:pPr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A2E5B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06. 데이터에 대한 접근통제 및 보안 분석을 적정하게 수행하였는지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11719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  <w:r w:rsidRPr="007B0261">
              <w:rPr>
                <w:rFonts w:ascii="바탕체" w:hAnsi="바탕체" w:hint="eastAsia"/>
                <w:color w:val="000000"/>
                <w:sz w:val="20"/>
              </w:rPr>
              <w:t>08. 데이터에 대한 접근권한 및 통제가 명확히 분석되었는가?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 접근권한 및 통제</w:t>
            </w:r>
            <w:r w:rsidRPr="007B0261">
              <w:rPr>
                <w:rFonts w:ascii="바탕체" w:hAnsi="바탕체" w:hint="eastAsia"/>
                <w:color w:val="000000"/>
                <w:sz w:val="20"/>
              </w:rPr>
              <w:br/>
              <w:t>- 데이터 중요도 및 데이터 암호화 대상</w:t>
            </w: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00336" w14:textId="77777777" w:rsidR="00A35054" w:rsidRPr="007B0261" w:rsidRDefault="00A35054" w:rsidP="00890207">
            <w:pPr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bookmarkEnd w:id="32"/>
    </w:tbl>
    <w:p w14:paraId="4F40AEDE" w14:textId="77777777" w:rsidR="00A35054" w:rsidRPr="007B0261" w:rsidRDefault="00A35054" w:rsidP="00A35054">
      <w:pPr>
        <w:rPr>
          <w:rFonts w:ascii="바탕체" w:hAnsi="바탕체"/>
        </w:rPr>
      </w:pPr>
    </w:p>
    <w:p w14:paraId="7F814892" w14:textId="77777777" w:rsidR="00A35054" w:rsidRDefault="00A35054" w:rsidP="00A35054">
      <w:pPr>
        <w:numPr>
          <w:ilvl w:val="0"/>
          <w:numId w:val="51"/>
        </w:numPr>
        <w:rPr>
          <w:rFonts w:ascii="바탕체" w:hAnsi="바탕체"/>
        </w:rPr>
      </w:pPr>
      <w:bookmarkStart w:id="33" w:name="_Toc362732272"/>
      <w:bookmarkStart w:id="34" w:name="_Toc362733049"/>
      <w:bookmarkStart w:id="35" w:name="_Toc362733077"/>
      <w:bookmarkStart w:id="36" w:name="_Toc362733348"/>
      <w:bookmarkStart w:id="37" w:name="_Toc362734183"/>
      <w:bookmarkStart w:id="38" w:name="_Toc364087796"/>
      <w:bookmarkStart w:id="39" w:name="_Toc375208929"/>
      <w:r w:rsidRPr="00B51C3F">
        <w:rPr>
          <w:rFonts w:ascii="바탕체" w:hAnsi="바탕체"/>
        </w:rPr>
        <w:br w:type="page"/>
      </w:r>
      <w:r w:rsidRPr="00B51C3F">
        <w:rPr>
          <w:rFonts w:ascii="바탕체" w:hAnsi="바탕체" w:hint="eastAsia"/>
        </w:rPr>
        <w:lastRenderedPageBreak/>
        <w:t>시스템 구조 분야</w:t>
      </w:r>
      <w:bookmarkEnd w:id="33"/>
      <w:bookmarkEnd w:id="34"/>
      <w:bookmarkEnd w:id="35"/>
      <w:bookmarkEnd w:id="36"/>
      <w:bookmarkEnd w:id="37"/>
      <w:bookmarkEnd w:id="38"/>
      <w:bookmarkEnd w:id="39"/>
    </w:p>
    <w:tbl>
      <w:tblPr>
        <w:tblW w:w="8789" w:type="dxa"/>
        <w:tblInd w:w="2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1862"/>
        <w:gridCol w:w="4925"/>
        <w:gridCol w:w="758"/>
      </w:tblGrid>
      <w:tr w:rsidR="00A35054" w:rsidRPr="00234FB5" w14:paraId="17E1BACF" w14:textId="77777777" w:rsidTr="00890207">
        <w:trPr>
          <w:trHeight w:val="20"/>
          <w:tblHeader/>
        </w:trPr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CA05A6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bookmarkStart w:id="40" w:name="_Hlk97927930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942292">
              <w:rPr>
                <w:rFonts w:ascii="바탕체" w:hAnsi="바탕체" w:hint="eastAsia"/>
                <w:b/>
                <w:bCs/>
                <w:color w:val="000000"/>
                <w:sz w:val="20"/>
              </w:rPr>
              <w:t>단계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47677A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b/>
                <w:bCs/>
                <w:color w:val="000000"/>
                <w:sz w:val="20"/>
              </w:rPr>
              <w:t>기본점검항목</w:t>
            </w:r>
          </w:p>
        </w:tc>
        <w:tc>
          <w:tcPr>
            <w:tcW w:w="2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5999AC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b/>
                <w:bCs/>
                <w:color w:val="000000"/>
                <w:sz w:val="20"/>
              </w:rPr>
              <w:t>검토항목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86939F9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b/>
                <w:bCs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b/>
                <w:bCs/>
                <w:color w:val="000000"/>
                <w:sz w:val="20"/>
              </w:rPr>
              <w:t>비고</w:t>
            </w:r>
          </w:p>
        </w:tc>
      </w:tr>
      <w:tr w:rsidR="00A35054" w:rsidRPr="00234FB5" w14:paraId="309236EE" w14:textId="77777777" w:rsidTr="00890207">
        <w:trPr>
          <w:trHeight w:val="20"/>
        </w:trPr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5743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분석</w:t>
            </w:r>
          </w:p>
        </w:tc>
        <w:tc>
          <w:tcPr>
            <w:tcW w:w="1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88ACB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01. 현행 및 신규 시스템의 운영환경을 충분히 분석하였는지 여부</w:t>
            </w:r>
          </w:p>
        </w:tc>
        <w:tc>
          <w:tcPr>
            <w:tcW w:w="28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16557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01. 현행 시스템 및 신규 시스템에 대한 운영환경이 충분히 분석 되었는가 ?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현행 및 신규시스템 운영환경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현행 시스템의 주요 정보자원 현황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신규 시스템 구축시 정보자원 소요현황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B0C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234FB5" w14:paraId="53F51CE8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20B72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DFD18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02. 시스템관련 사용자요구사항 도출 및 분석의 충분성, 적정성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32BC2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02. 시스템의 구성 및 아키텍처 등에 대한 사용자 요구사항이 충분히 도출되고 명세화 되었는가?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시스템 성능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가용성 및 확장성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보안 및 안정성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운영관리 용이성 및 유연성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26122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234FB5" w14:paraId="171D4617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2DC06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FDA06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03. 시스템 보안 요건을 분석하였는지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BFE29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03. 시스템 보안 요건이 분석되었는가?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보안정책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위협 및 취약성 분석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2268A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234FB5" w14:paraId="0236005D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69E8B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D318E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04. 시스템 아키텍처에 대한 검증을 적정하게 수행하였는지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067B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04. 목표시스템 아키텍처 구성요소에 대한 검증이 수행되었는가?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아키텍처(하드웨어, 소프트웨어)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패키지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개발도구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53C1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tr w:rsidR="00A35054" w:rsidRPr="00234FB5" w14:paraId="75EC7660" w14:textId="77777777" w:rsidTr="00890207">
        <w:trPr>
          <w:trHeight w:val="20"/>
        </w:trPr>
        <w:tc>
          <w:tcPr>
            <w:tcW w:w="7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8B3D1" w14:textId="77777777" w:rsidR="00A35054" w:rsidRPr="00942292" w:rsidRDefault="00A35054" w:rsidP="00890207">
            <w:pPr>
              <w:wordWrap/>
              <w:jc w:val="center"/>
              <w:rPr>
                <w:rFonts w:ascii="바탕체" w:hAnsi="바탕체"/>
                <w:color w:val="000000"/>
                <w:sz w:val="20"/>
              </w:rPr>
            </w:pPr>
          </w:p>
        </w:tc>
        <w:tc>
          <w:tcPr>
            <w:tcW w:w="1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75670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05. 최종 아키텍처를 적정하게 수립하였는지 여부</w:t>
            </w:r>
          </w:p>
        </w:tc>
        <w:tc>
          <w:tcPr>
            <w:tcW w:w="2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B451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  <w:r w:rsidRPr="00942292">
              <w:rPr>
                <w:rFonts w:ascii="바탕체" w:hAnsi="바탕체" w:hint="eastAsia"/>
                <w:color w:val="000000"/>
                <w:sz w:val="20"/>
              </w:rPr>
              <w:t>05. 목표시스템에 대한 아키텍처가 수립되었는가?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하드웨어 구성 및 용량산정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시스템 소프트웨어 구성 및 선정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네트워크 구성 및 대역폭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소프트웨어 아키텍처의 적정성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패키지 도입 타당성 및 최적 제품 선정방안</w:t>
            </w:r>
            <w:r w:rsidRPr="00942292">
              <w:rPr>
                <w:rFonts w:ascii="바탕체" w:hAnsi="바탕체" w:hint="eastAsia"/>
                <w:color w:val="000000"/>
                <w:sz w:val="20"/>
              </w:rPr>
              <w:br/>
              <w:t>- 운영관리 용이성 및 유연성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7904" w14:textId="77777777" w:rsidR="00A35054" w:rsidRPr="00942292" w:rsidRDefault="00A35054" w:rsidP="00890207">
            <w:pPr>
              <w:wordWrap/>
              <w:jc w:val="left"/>
              <w:rPr>
                <w:rFonts w:ascii="바탕체" w:hAnsi="바탕체"/>
                <w:color w:val="000000"/>
                <w:sz w:val="20"/>
              </w:rPr>
            </w:pPr>
          </w:p>
        </w:tc>
      </w:tr>
      <w:bookmarkEnd w:id="40"/>
    </w:tbl>
    <w:p w14:paraId="0B863E9C" w14:textId="77777777" w:rsidR="00A35054" w:rsidRPr="00B51C3F" w:rsidRDefault="00A35054" w:rsidP="00A35054">
      <w:pPr>
        <w:rPr>
          <w:rFonts w:ascii="바탕체" w:hAnsi="바탕체"/>
          <w:sz w:val="26"/>
          <w:szCs w:val="26"/>
        </w:rPr>
      </w:pPr>
    </w:p>
    <w:p w14:paraId="49E8A80D" w14:textId="77777777" w:rsidR="00183F99" w:rsidRPr="00B51C3F" w:rsidRDefault="002024AE" w:rsidP="00AE450F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r>
        <w:rPr>
          <w:sz w:val="26"/>
          <w:szCs w:val="26"/>
        </w:rPr>
        <w:br w:type="page"/>
      </w:r>
      <w:bookmarkStart w:id="41" w:name="_Toc109146185"/>
      <w:r w:rsidR="00A9703B" w:rsidRPr="00B51C3F">
        <w:rPr>
          <w:rFonts w:hint="eastAsia"/>
          <w:sz w:val="26"/>
          <w:szCs w:val="26"/>
        </w:rPr>
        <w:lastRenderedPageBreak/>
        <w:t>감리일정</w:t>
      </w:r>
      <w:bookmarkEnd w:id="41"/>
    </w:p>
    <w:p w14:paraId="7D83D2AF" w14:textId="77777777" w:rsidR="00606CEE" w:rsidRPr="002024AE" w:rsidRDefault="00606CEE" w:rsidP="002024AE">
      <w:bookmarkStart w:id="42" w:name="_Toc306720545"/>
    </w:p>
    <w:p w14:paraId="45368D38" w14:textId="12946B6F" w:rsidR="00F37E8A" w:rsidRPr="00B51C3F" w:rsidRDefault="00D13A31" w:rsidP="00F37E8A">
      <w:pPr>
        <w:pStyle w:val="I2"/>
        <w:numPr>
          <w:ilvl w:val="1"/>
          <w:numId w:val="9"/>
        </w:numPr>
        <w:tabs>
          <w:tab w:val="clear" w:pos="851"/>
          <w:tab w:val="clear" w:pos="1702"/>
          <w:tab w:val="left" w:pos="426"/>
          <w:tab w:val="left" w:pos="993"/>
        </w:tabs>
        <w:spacing w:before="60" w:after="60" w:line="264" w:lineRule="auto"/>
        <w:rPr>
          <w:rStyle w:val="I3"/>
        </w:rPr>
      </w:pPr>
      <w:r>
        <w:rPr>
          <w:rStyle w:val="I3"/>
          <w:rFonts w:hint="eastAsia"/>
        </w:rPr>
        <w:t>요구정의단계</w:t>
      </w:r>
      <w:r w:rsidR="00F37E8A" w:rsidRPr="00B51C3F">
        <w:rPr>
          <w:rStyle w:val="I3"/>
          <w:rFonts w:hint="eastAsia"/>
        </w:rPr>
        <w:t xml:space="preserve"> 감리</w:t>
      </w:r>
    </w:p>
    <w:tbl>
      <w:tblPr>
        <w:tblW w:w="878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99" w:type="dxa"/>
          <w:bottom w:w="57" w:type="dxa"/>
          <w:right w:w="99" w:type="dxa"/>
        </w:tblCellMar>
        <w:tblLook w:val="04A0" w:firstRow="1" w:lastRow="0" w:firstColumn="1" w:lastColumn="0" w:noHBand="0" w:noVBand="1"/>
      </w:tblPr>
      <w:tblGrid>
        <w:gridCol w:w="2198"/>
        <w:gridCol w:w="4687"/>
        <w:gridCol w:w="1904"/>
      </w:tblGrid>
      <w:tr w:rsidR="002024AE" w:rsidRPr="004248FD" w14:paraId="5BB145DC" w14:textId="77777777" w:rsidTr="003F352A">
        <w:trPr>
          <w:trHeight w:val="52"/>
          <w:tblHeader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D46ABE" w14:textId="77777777" w:rsidR="002024AE" w:rsidRPr="004248FD" w:rsidRDefault="002024AE" w:rsidP="009F22E5">
            <w:pPr>
              <w:wordWrap/>
              <w:spacing w:line="264" w:lineRule="auto"/>
              <w:jc w:val="center"/>
              <w:rPr>
                <w:rFonts w:ascii="바탕체" w:hAnsi="바탕체"/>
                <w:b/>
                <w:szCs w:val="22"/>
              </w:rPr>
            </w:pPr>
            <w:r w:rsidRPr="004248FD">
              <w:rPr>
                <w:rFonts w:ascii="바탕체" w:hAnsi="바탕체" w:hint="eastAsia"/>
                <w:b/>
                <w:szCs w:val="22"/>
              </w:rPr>
              <w:t>수행활동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0FED36" w14:textId="77777777" w:rsidR="002024AE" w:rsidRPr="004248FD" w:rsidRDefault="002024AE" w:rsidP="009F22E5">
            <w:pPr>
              <w:wordWrap/>
              <w:spacing w:line="264" w:lineRule="auto"/>
              <w:jc w:val="center"/>
              <w:rPr>
                <w:rFonts w:ascii="바탕체" w:hAnsi="바탕체"/>
                <w:b/>
                <w:szCs w:val="22"/>
              </w:rPr>
            </w:pPr>
            <w:r w:rsidRPr="004248FD">
              <w:rPr>
                <w:rFonts w:ascii="바탕체" w:hAnsi="바탕체" w:hint="eastAsia"/>
                <w:b/>
                <w:szCs w:val="22"/>
              </w:rPr>
              <w:t>일정계획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0C29ED" w14:textId="77777777" w:rsidR="002024AE" w:rsidRPr="004248FD" w:rsidRDefault="002024AE" w:rsidP="009F22E5">
            <w:pPr>
              <w:wordWrap/>
              <w:spacing w:line="264" w:lineRule="auto"/>
              <w:jc w:val="center"/>
              <w:rPr>
                <w:rFonts w:ascii="바탕체" w:hAnsi="바탕체"/>
                <w:b/>
                <w:szCs w:val="22"/>
              </w:rPr>
            </w:pPr>
            <w:r w:rsidRPr="004248FD">
              <w:rPr>
                <w:rFonts w:ascii="바탕체" w:hAnsi="바탕체" w:hint="eastAsia"/>
                <w:b/>
                <w:szCs w:val="22"/>
              </w:rPr>
              <w:t>비고</w:t>
            </w:r>
          </w:p>
        </w:tc>
      </w:tr>
      <w:tr w:rsidR="003F352A" w:rsidRPr="004248FD" w14:paraId="267B5407" w14:textId="77777777" w:rsidTr="003F352A">
        <w:trPr>
          <w:trHeight w:val="119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1DDD1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감리계획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76D0D" w14:textId="2CFDE183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Style w:val="I3"/>
                <w:rFonts w:hint="eastAsia"/>
                <w:sz w:val="20"/>
              </w:rPr>
              <w:t>감리 개시 7일전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4233" w14:textId="08A22B19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  <w:r>
              <w:rPr>
                <w:rFonts w:ascii="바탕체" w:eastAsia="바탕체" w:hAnsi="바탕체" w:cs="Arial" w:hint="eastAsia"/>
                <w:kern w:val="2"/>
                <w:sz w:val="20"/>
                <w:szCs w:val="22"/>
              </w:rPr>
              <w:t>1명(1</w:t>
            </w:r>
            <w:r w:rsidRPr="004248FD">
              <w:rPr>
                <w:rFonts w:ascii="바탕체" w:eastAsia="바탕체" w:hAnsi="바탕체" w:cs="Arial"/>
                <w:kern w:val="2"/>
                <w:sz w:val="20"/>
                <w:szCs w:val="22"/>
              </w:rPr>
              <w:t xml:space="preserve"> MD</w:t>
            </w:r>
            <w:r>
              <w:rPr>
                <w:rFonts w:ascii="바탕체" w:eastAsia="바탕체" w:hAnsi="바탕체" w:cs="Arial" w:hint="eastAsia"/>
                <w:kern w:val="2"/>
                <w:sz w:val="20"/>
                <w:szCs w:val="22"/>
              </w:rPr>
              <w:t>)</w:t>
            </w:r>
          </w:p>
        </w:tc>
      </w:tr>
      <w:tr w:rsidR="003F352A" w:rsidRPr="004248FD" w14:paraId="34975F8E" w14:textId="77777777" w:rsidTr="003F352A">
        <w:trPr>
          <w:trHeight w:val="138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35E8B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착수회의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ED7B4" w14:textId="698A8689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Style w:val="I3"/>
                <w:rFonts w:hint="eastAsia"/>
                <w:sz w:val="20"/>
              </w:rPr>
              <w:t>202</w:t>
            </w:r>
            <w:r>
              <w:rPr>
                <w:rStyle w:val="I3"/>
                <w:rFonts w:hint="eastAsia"/>
                <w:sz w:val="20"/>
              </w:rPr>
              <w:t>2</w:t>
            </w:r>
            <w:r w:rsidRPr="004248FD">
              <w:rPr>
                <w:rStyle w:val="I3"/>
                <w:rFonts w:hint="eastAsia"/>
                <w:sz w:val="20"/>
              </w:rPr>
              <w:t>.</w:t>
            </w:r>
            <w:r>
              <w:rPr>
                <w:rStyle w:val="I3"/>
                <w:sz w:val="20"/>
              </w:rPr>
              <w:t>7</w:t>
            </w:r>
            <w:r w:rsidRPr="004248FD">
              <w:rPr>
                <w:rStyle w:val="I3"/>
                <w:sz w:val="20"/>
              </w:rPr>
              <w:t>.</w:t>
            </w:r>
            <w:r>
              <w:rPr>
                <w:rStyle w:val="I3"/>
                <w:sz w:val="20"/>
              </w:rPr>
              <w:t>25</w:t>
            </w:r>
            <w:r w:rsidRPr="004248FD">
              <w:rPr>
                <w:rStyle w:val="I3"/>
                <w:sz w:val="20"/>
              </w:rPr>
              <w:t>.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570FFC2" w14:textId="77777777" w:rsidR="003F352A" w:rsidRPr="00675700" w:rsidRDefault="003F352A" w:rsidP="003F352A">
            <w:pPr>
              <w:pStyle w:val="afffe"/>
              <w:spacing w:before="0" w:beforeAutospacing="0" w:after="0" w:afterAutospacing="0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16"/>
                <w:szCs w:val="18"/>
              </w:rPr>
            </w:pP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[단계감리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]</w:t>
            </w:r>
          </w:p>
          <w:p w14:paraId="0B10B156" w14:textId="77777777" w:rsidR="003F352A" w:rsidRPr="00675700" w:rsidRDefault="003F352A" w:rsidP="003F352A">
            <w:pPr>
              <w:pStyle w:val="afffe"/>
              <w:spacing w:before="0" w:beforeAutospacing="0" w:after="0" w:afterAutospacing="0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16"/>
                <w:szCs w:val="18"/>
              </w:rPr>
            </w:pP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5일*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3</w:t>
            </w: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명(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15</w:t>
            </w: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 xml:space="preserve"> MD)</w:t>
            </w:r>
          </w:p>
          <w:p w14:paraId="1A6FED76" w14:textId="77777777" w:rsidR="003F352A" w:rsidRPr="00675700" w:rsidRDefault="003F352A" w:rsidP="003F352A">
            <w:pPr>
              <w:pStyle w:val="afffe"/>
              <w:spacing w:before="0" w:beforeAutospacing="0" w:after="0" w:afterAutospacing="0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16"/>
                <w:szCs w:val="18"/>
              </w:rPr>
            </w:pP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[전문가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]</w:t>
            </w:r>
          </w:p>
          <w:p w14:paraId="6A861318" w14:textId="52F58AB4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5일*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1</w:t>
            </w: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>명(</w:t>
            </w:r>
            <w:r w:rsidRPr="00675700">
              <w:rPr>
                <w:rFonts w:ascii="바탕체" w:eastAsia="바탕체" w:hAnsi="바탕체" w:cs="Arial"/>
                <w:kern w:val="2"/>
                <w:sz w:val="16"/>
                <w:szCs w:val="18"/>
              </w:rPr>
              <w:t>5</w:t>
            </w:r>
            <w:r w:rsidRPr="00675700">
              <w:rPr>
                <w:rFonts w:ascii="바탕체" w:eastAsia="바탕체" w:hAnsi="바탕체" w:cs="Arial" w:hint="eastAsia"/>
                <w:kern w:val="2"/>
                <w:sz w:val="16"/>
                <w:szCs w:val="18"/>
              </w:rPr>
              <w:t xml:space="preserve"> MD)</w:t>
            </w:r>
          </w:p>
        </w:tc>
      </w:tr>
      <w:tr w:rsidR="003F352A" w:rsidRPr="004248FD" w14:paraId="689042F6" w14:textId="77777777" w:rsidTr="003F352A">
        <w:trPr>
          <w:trHeight w:val="20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98A47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현장감리 기간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A8867" w14:textId="0B9D1455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Style w:val="I3"/>
                <w:rFonts w:hint="eastAsia"/>
                <w:sz w:val="20"/>
              </w:rPr>
              <w:t>202</w:t>
            </w:r>
            <w:r>
              <w:rPr>
                <w:rStyle w:val="I3"/>
                <w:rFonts w:hint="eastAsia"/>
                <w:sz w:val="20"/>
              </w:rPr>
              <w:t>2</w:t>
            </w:r>
            <w:r w:rsidRPr="004248FD">
              <w:rPr>
                <w:rStyle w:val="I3"/>
                <w:rFonts w:hint="eastAsia"/>
                <w:sz w:val="20"/>
              </w:rPr>
              <w:t>.</w:t>
            </w:r>
            <w:r>
              <w:rPr>
                <w:rStyle w:val="I3"/>
                <w:sz w:val="20"/>
              </w:rPr>
              <w:t>7</w:t>
            </w:r>
            <w:r w:rsidRPr="004248FD">
              <w:rPr>
                <w:rStyle w:val="I3"/>
                <w:rFonts w:hint="eastAsia"/>
                <w:sz w:val="20"/>
              </w:rPr>
              <w:t>.</w:t>
            </w:r>
            <w:r>
              <w:rPr>
                <w:rStyle w:val="I3"/>
                <w:sz w:val="20"/>
              </w:rPr>
              <w:t>25</w:t>
            </w:r>
            <w:r w:rsidRPr="004248FD">
              <w:rPr>
                <w:rStyle w:val="I3"/>
                <w:rFonts w:hint="eastAsia"/>
                <w:sz w:val="20"/>
              </w:rPr>
              <w:t>.(</w:t>
            </w:r>
            <w:r>
              <w:rPr>
                <w:rStyle w:val="I3"/>
                <w:rFonts w:hint="eastAsia"/>
                <w:sz w:val="20"/>
              </w:rPr>
              <w:t>월</w:t>
            </w:r>
            <w:r w:rsidRPr="004248FD">
              <w:rPr>
                <w:rStyle w:val="I3"/>
                <w:rFonts w:hint="eastAsia"/>
                <w:sz w:val="20"/>
              </w:rPr>
              <w:t>)</w:t>
            </w:r>
            <w:r>
              <w:rPr>
                <w:rStyle w:val="I3"/>
                <w:sz w:val="20"/>
              </w:rPr>
              <w:t xml:space="preserve"> </w:t>
            </w:r>
            <w:r w:rsidRPr="004248FD">
              <w:rPr>
                <w:rStyle w:val="I3"/>
                <w:rFonts w:hint="eastAsia"/>
                <w:sz w:val="20"/>
              </w:rPr>
              <w:t xml:space="preserve">~ </w:t>
            </w:r>
            <w:r>
              <w:rPr>
                <w:rStyle w:val="I3"/>
                <w:sz w:val="20"/>
              </w:rPr>
              <w:t>7</w:t>
            </w:r>
            <w:r w:rsidRPr="004248FD">
              <w:rPr>
                <w:rStyle w:val="I3"/>
                <w:rFonts w:hint="eastAsia"/>
                <w:sz w:val="20"/>
              </w:rPr>
              <w:t>.</w:t>
            </w:r>
            <w:r>
              <w:rPr>
                <w:rStyle w:val="I3"/>
                <w:sz w:val="20"/>
              </w:rPr>
              <w:t>29</w:t>
            </w:r>
            <w:r w:rsidRPr="004248FD">
              <w:rPr>
                <w:rStyle w:val="I3"/>
                <w:rFonts w:hint="eastAsia"/>
                <w:sz w:val="20"/>
              </w:rPr>
              <w:t>.(</w:t>
            </w:r>
            <w:r>
              <w:rPr>
                <w:rStyle w:val="I3"/>
                <w:rFonts w:hint="eastAsia"/>
                <w:sz w:val="20"/>
              </w:rPr>
              <w:t>금</w:t>
            </w:r>
            <w:r w:rsidRPr="004248FD">
              <w:rPr>
                <w:rStyle w:val="I3"/>
                <w:rFonts w:hint="eastAsia"/>
                <w:sz w:val="20"/>
              </w:rPr>
              <w:t>)</w:t>
            </w:r>
          </w:p>
        </w:tc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FC39E" w14:textId="77777777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both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</w:p>
        </w:tc>
      </w:tr>
      <w:tr w:rsidR="003F352A" w:rsidRPr="004248FD" w14:paraId="45899AA6" w14:textId="77777777" w:rsidTr="003F352A">
        <w:trPr>
          <w:trHeight w:val="20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CAE9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종료회의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60391" w14:textId="3DA63D7D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Style w:val="I3"/>
                <w:rFonts w:hint="eastAsia"/>
                <w:sz w:val="20"/>
              </w:rPr>
              <w:t>202</w:t>
            </w:r>
            <w:r>
              <w:rPr>
                <w:rStyle w:val="I3"/>
                <w:rFonts w:hint="eastAsia"/>
                <w:sz w:val="20"/>
              </w:rPr>
              <w:t>2</w:t>
            </w:r>
            <w:r w:rsidRPr="004248FD">
              <w:rPr>
                <w:rStyle w:val="I3"/>
                <w:rFonts w:hint="eastAsia"/>
                <w:sz w:val="20"/>
              </w:rPr>
              <w:t>.</w:t>
            </w:r>
            <w:r>
              <w:rPr>
                <w:rStyle w:val="I3"/>
                <w:sz w:val="20"/>
              </w:rPr>
              <w:t>7</w:t>
            </w:r>
            <w:r w:rsidRPr="004248FD">
              <w:rPr>
                <w:rStyle w:val="I3"/>
                <w:sz w:val="20"/>
              </w:rPr>
              <w:t>.</w:t>
            </w:r>
            <w:r>
              <w:rPr>
                <w:rStyle w:val="I3"/>
                <w:sz w:val="20"/>
              </w:rPr>
              <w:t>29</w:t>
            </w:r>
            <w:r w:rsidRPr="004248FD">
              <w:rPr>
                <w:rStyle w:val="I3"/>
                <w:sz w:val="20"/>
              </w:rPr>
              <w:t>.</w:t>
            </w:r>
          </w:p>
        </w:tc>
        <w:tc>
          <w:tcPr>
            <w:tcW w:w="19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63B0FD" w14:textId="77777777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jc w:val="both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</w:p>
        </w:tc>
      </w:tr>
      <w:tr w:rsidR="003F352A" w:rsidRPr="004248FD" w14:paraId="37097645" w14:textId="77777777" w:rsidTr="003F352A">
        <w:trPr>
          <w:trHeight w:val="20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A9BF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감리보고서 제출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2F442" w14:textId="4C6E911C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 xml:space="preserve">감리종료회의 후 </w:t>
            </w:r>
            <w:r>
              <w:rPr>
                <w:rFonts w:ascii="바탕체" w:hAnsi="바탕체"/>
                <w:sz w:val="20"/>
                <w:szCs w:val="22"/>
              </w:rPr>
              <w:t>5</w:t>
            </w:r>
            <w:r w:rsidRPr="004248FD">
              <w:rPr>
                <w:rFonts w:ascii="바탕체" w:hAnsi="바탕체" w:hint="eastAsia"/>
                <w:sz w:val="20"/>
                <w:szCs w:val="22"/>
              </w:rPr>
              <w:t>일 이내</w:t>
            </w: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142B9" w14:textId="77777777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</w:p>
        </w:tc>
      </w:tr>
      <w:tr w:rsidR="003F352A" w:rsidRPr="004248FD" w14:paraId="4F6094D2" w14:textId="77777777" w:rsidTr="003F352A">
        <w:trPr>
          <w:trHeight w:val="190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AFE5A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>시정조치결과 확인</w:t>
            </w:r>
          </w:p>
        </w:tc>
        <w:tc>
          <w:tcPr>
            <w:tcW w:w="4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6889" w14:textId="4D841B80" w:rsidR="003F352A" w:rsidRPr="004248FD" w:rsidRDefault="003F352A" w:rsidP="003F352A">
            <w:pPr>
              <w:wordWrap/>
              <w:spacing w:line="264" w:lineRule="auto"/>
              <w:jc w:val="center"/>
              <w:rPr>
                <w:rStyle w:val="I3"/>
                <w:sz w:val="20"/>
              </w:rPr>
            </w:pPr>
            <w:r w:rsidRPr="004248FD">
              <w:rPr>
                <w:rFonts w:ascii="바탕체" w:hAnsi="바탕체" w:hint="eastAsia"/>
                <w:sz w:val="20"/>
                <w:szCs w:val="22"/>
              </w:rPr>
              <w:t xml:space="preserve">감리 조치내역 확인 요청을 받은 후 </w:t>
            </w:r>
            <w:r>
              <w:rPr>
                <w:rFonts w:ascii="바탕체" w:hAnsi="바탕체"/>
                <w:sz w:val="20"/>
                <w:szCs w:val="22"/>
              </w:rPr>
              <w:t>3</w:t>
            </w:r>
            <w:r w:rsidRPr="004248FD">
              <w:rPr>
                <w:rFonts w:ascii="바탕체" w:hAnsi="바탕체" w:hint="eastAsia"/>
                <w:sz w:val="20"/>
                <w:szCs w:val="22"/>
              </w:rPr>
              <w:t>일 이내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31F32" w14:textId="41AD288E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kern w:val="2"/>
                <w:sz w:val="20"/>
                <w:szCs w:val="22"/>
              </w:rPr>
            </w:pPr>
            <w:r>
              <w:rPr>
                <w:rFonts w:ascii="바탕체" w:eastAsia="바탕체" w:hAnsi="바탕체" w:cs="Arial"/>
                <w:kern w:val="2"/>
                <w:sz w:val="20"/>
                <w:szCs w:val="22"/>
              </w:rPr>
              <w:t>3</w:t>
            </w:r>
            <w:r>
              <w:rPr>
                <w:rFonts w:ascii="바탕체" w:eastAsia="바탕체" w:hAnsi="바탕체" w:cs="Arial" w:hint="eastAsia"/>
                <w:kern w:val="2"/>
                <w:sz w:val="20"/>
                <w:szCs w:val="22"/>
              </w:rPr>
              <w:t>명(</w:t>
            </w:r>
            <w:r>
              <w:rPr>
                <w:rFonts w:ascii="바탕체" w:eastAsia="바탕체" w:hAnsi="바탕체" w:cs="Arial"/>
                <w:kern w:val="2"/>
                <w:sz w:val="20"/>
                <w:szCs w:val="22"/>
              </w:rPr>
              <w:t>3</w:t>
            </w:r>
            <w:r w:rsidRPr="004248FD">
              <w:rPr>
                <w:rFonts w:ascii="바탕체" w:eastAsia="바탕체" w:hAnsi="바탕체" w:cs="Arial"/>
                <w:kern w:val="2"/>
                <w:sz w:val="20"/>
                <w:szCs w:val="22"/>
              </w:rPr>
              <w:t xml:space="preserve"> </w:t>
            </w:r>
            <w:r w:rsidRPr="004248FD">
              <w:rPr>
                <w:rFonts w:ascii="바탕체" w:eastAsia="바탕체" w:hAnsi="바탕체" w:cs="Arial" w:hint="eastAsia"/>
                <w:kern w:val="2"/>
                <w:sz w:val="20"/>
                <w:szCs w:val="22"/>
              </w:rPr>
              <w:t>MD</w:t>
            </w:r>
            <w:r>
              <w:rPr>
                <w:rFonts w:ascii="바탕체" w:eastAsia="바탕체" w:hAnsi="바탕체" w:cs="Arial" w:hint="eastAsia"/>
                <w:kern w:val="2"/>
                <w:sz w:val="20"/>
                <w:szCs w:val="22"/>
              </w:rPr>
              <w:t>)</w:t>
            </w:r>
          </w:p>
        </w:tc>
      </w:tr>
      <w:tr w:rsidR="003F352A" w:rsidRPr="004248FD" w14:paraId="110766D7" w14:textId="77777777" w:rsidTr="003F352A">
        <w:trPr>
          <w:trHeight w:val="52"/>
        </w:trPr>
        <w:tc>
          <w:tcPr>
            <w:tcW w:w="6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A21BE" w14:textId="77777777" w:rsidR="003F352A" w:rsidRPr="004248FD" w:rsidRDefault="003F352A" w:rsidP="003F352A">
            <w:pPr>
              <w:wordWrap/>
              <w:spacing w:line="264" w:lineRule="auto"/>
              <w:jc w:val="center"/>
              <w:rPr>
                <w:rFonts w:ascii="바탕체" w:hAnsi="바탕체"/>
                <w:b/>
                <w:sz w:val="20"/>
                <w:szCs w:val="22"/>
              </w:rPr>
            </w:pPr>
            <w:r w:rsidRPr="004248FD">
              <w:rPr>
                <w:rFonts w:ascii="바탕체" w:hAnsi="바탕체" w:hint="eastAsia"/>
                <w:b/>
                <w:sz w:val="20"/>
                <w:szCs w:val="22"/>
              </w:rPr>
              <w:t>합계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D4D9E" w14:textId="77777777" w:rsidR="003F352A" w:rsidRPr="004248FD" w:rsidRDefault="003F352A" w:rsidP="003F352A">
            <w:pPr>
              <w:pStyle w:val="afffe"/>
              <w:spacing w:before="0" w:beforeAutospacing="0" w:after="0" w:afterAutospacing="0" w:line="264" w:lineRule="auto"/>
              <w:ind w:left="144" w:hanging="144"/>
              <w:jc w:val="center"/>
              <w:textAlignment w:val="baseline"/>
              <w:rPr>
                <w:rFonts w:ascii="바탕체" w:eastAsia="바탕체" w:hAnsi="바탕체" w:cs="Arial"/>
                <w:b/>
                <w:kern w:val="2"/>
                <w:sz w:val="20"/>
                <w:szCs w:val="22"/>
              </w:rPr>
            </w:pPr>
            <w:r>
              <w:rPr>
                <w:rFonts w:ascii="바탕체" w:eastAsia="바탕체" w:hAnsi="바탕체" w:cs="Arial" w:hint="eastAsia"/>
                <w:b/>
                <w:kern w:val="2"/>
                <w:sz w:val="20"/>
                <w:szCs w:val="22"/>
              </w:rPr>
              <w:t>2</w:t>
            </w:r>
            <w:r>
              <w:rPr>
                <w:rFonts w:ascii="바탕체" w:eastAsia="바탕체" w:hAnsi="바탕체" w:cs="Arial"/>
                <w:b/>
                <w:kern w:val="2"/>
                <w:sz w:val="20"/>
                <w:szCs w:val="22"/>
              </w:rPr>
              <w:t>5</w:t>
            </w:r>
            <w:r w:rsidRPr="004248FD">
              <w:rPr>
                <w:rFonts w:ascii="바탕체" w:eastAsia="바탕체" w:hAnsi="바탕체" w:cs="Arial"/>
                <w:b/>
                <w:kern w:val="2"/>
                <w:sz w:val="20"/>
                <w:szCs w:val="22"/>
              </w:rPr>
              <w:t xml:space="preserve"> MD</w:t>
            </w:r>
          </w:p>
        </w:tc>
      </w:tr>
    </w:tbl>
    <w:p w14:paraId="640101AC" w14:textId="77777777" w:rsidR="007D615E" w:rsidRPr="002024AE" w:rsidRDefault="007D615E" w:rsidP="002024AE"/>
    <w:p w14:paraId="15AA0CD6" w14:textId="7E7343E3" w:rsidR="00F37E8A" w:rsidRPr="00B51C3F" w:rsidRDefault="00F37E8A" w:rsidP="00B463C6">
      <w:pPr>
        <w:pStyle w:val="I2"/>
        <w:numPr>
          <w:ilvl w:val="1"/>
          <w:numId w:val="9"/>
        </w:numPr>
        <w:tabs>
          <w:tab w:val="clear" w:pos="851"/>
          <w:tab w:val="clear" w:pos="1702"/>
          <w:tab w:val="left" w:pos="426"/>
          <w:tab w:val="left" w:pos="993"/>
        </w:tabs>
        <w:spacing w:before="60" w:after="60" w:line="264" w:lineRule="auto"/>
        <w:rPr>
          <w:rStyle w:val="I3"/>
        </w:rPr>
      </w:pPr>
      <w:r w:rsidRPr="00B51C3F">
        <w:rPr>
          <w:rStyle w:val="I3"/>
          <w:rFonts w:hint="eastAsia"/>
        </w:rPr>
        <w:t xml:space="preserve">감리보고서 통보 : </w:t>
      </w:r>
      <w:r w:rsidRPr="00B51C3F">
        <w:rPr>
          <w:rStyle w:val="I3"/>
          <w:rFonts w:hint="eastAsia"/>
          <w:b w:val="0"/>
        </w:rPr>
        <w:t xml:space="preserve">감리 </w:t>
      </w:r>
      <w:r w:rsidRPr="00B51C3F">
        <w:rPr>
          <w:rStyle w:val="I3"/>
          <w:b w:val="0"/>
        </w:rPr>
        <w:t xml:space="preserve">종료회의 후 </w:t>
      </w:r>
      <w:r w:rsidR="003850A1">
        <w:rPr>
          <w:rStyle w:val="I3"/>
          <w:b w:val="0"/>
        </w:rPr>
        <w:t>5</w:t>
      </w:r>
      <w:r w:rsidRPr="00B51C3F">
        <w:rPr>
          <w:rStyle w:val="I3"/>
          <w:b w:val="0"/>
        </w:rPr>
        <w:t>일</w:t>
      </w:r>
      <w:r w:rsidRPr="00B51C3F">
        <w:rPr>
          <w:rStyle w:val="I3"/>
          <w:rFonts w:hint="eastAsia"/>
          <w:b w:val="0"/>
        </w:rPr>
        <w:t>(근무일 기준)</w:t>
      </w:r>
      <w:r w:rsidRPr="00B51C3F">
        <w:rPr>
          <w:rStyle w:val="I3"/>
          <w:b w:val="0"/>
        </w:rPr>
        <w:t xml:space="preserve"> </w:t>
      </w:r>
      <w:r w:rsidRPr="00B51C3F">
        <w:rPr>
          <w:rStyle w:val="I3"/>
          <w:rFonts w:hint="eastAsia"/>
          <w:b w:val="0"/>
        </w:rPr>
        <w:t xml:space="preserve">이내에 감리보고서를 </w:t>
      </w:r>
      <w:r w:rsidR="009051FB">
        <w:rPr>
          <w:rStyle w:val="I3"/>
          <w:rFonts w:hint="eastAsia"/>
          <w:b w:val="0"/>
        </w:rPr>
        <w:t>주관기관</w:t>
      </w:r>
      <w:r w:rsidRPr="00B51C3F">
        <w:rPr>
          <w:rStyle w:val="I3"/>
          <w:rFonts w:hint="eastAsia"/>
          <w:b w:val="0"/>
        </w:rPr>
        <w:t>과 사업자에게 제출함</w:t>
      </w:r>
    </w:p>
    <w:p w14:paraId="37BB300E" w14:textId="77777777" w:rsidR="00F37E8A" w:rsidRPr="003E73CD" w:rsidRDefault="00F37E8A" w:rsidP="003E73CD"/>
    <w:p w14:paraId="232F5969" w14:textId="4365C98A" w:rsidR="00F37E8A" w:rsidRPr="00DF565E" w:rsidRDefault="00F37E8A" w:rsidP="003E73CD">
      <w:pPr>
        <w:pStyle w:val="I2"/>
        <w:numPr>
          <w:ilvl w:val="1"/>
          <w:numId w:val="9"/>
        </w:numPr>
        <w:tabs>
          <w:tab w:val="clear" w:pos="851"/>
          <w:tab w:val="clear" w:pos="1702"/>
          <w:tab w:val="left" w:pos="426"/>
          <w:tab w:val="left" w:pos="993"/>
        </w:tabs>
        <w:spacing w:before="60" w:after="60" w:line="264" w:lineRule="auto"/>
        <w:rPr>
          <w:rStyle w:val="I3"/>
        </w:rPr>
      </w:pPr>
      <w:r w:rsidRPr="00B51C3F">
        <w:rPr>
          <w:rStyle w:val="I3"/>
          <w:rFonts w:hint="eastAsia"/>
        </w:rPr>
        <w:t>감리결과 조치내역 확인</w:t>
      </w:r>
      <w:r w:rsidRPr="00B51C3F">
        <w:rPr>
          <w:rStyle w:val="I3"/>
        </w:rPr>
        <w:t xml:space="preserve"> : </w:t>
      </w:r>
      <w:r w:rsidR="009051FB">
        <w:rPr>
          <w:rStyle w:val="I3"/>
          <w:rFonts w:hint="eastAsia"/>
          <w:b w:val="0"/>
        </w:rPr>
        <w:t>주관기관</w:t>
      </w:r>
      <w:r w:rsidRPr="003E73CD">
        <w:rPr>
          <w:rStyle w:val="I3"/>
          <w:rFonts w:hint="eastAsia"/>
          <w:b w:val="0"/>
        </w:rPr>
        <w:t>으로부터 감리결과 조치내역 확인 요청 접수 후 5일(근무일 기준) 이내</w:t>
      </w:r>
    </w:p>
    <w:p w14:paraId="798BA92D" w14:textId="77777777" w:rsidR="00DF565E" w:rsidRPr="00DF565E" w:rsidRDefault="00DF565E" w:rsidP="00DF565E"/>
    <w:p w14:paraId="6A85E031" w14:textId="30AB8F71" w:rsidR="00072E27" w:rsidRPr="00B51C3F" w:rsidRDefault="00974CFC" w:rsidP="00B463C6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bookmarkStart w:id="43" w:name="_Toc109146186"/>
      <w:r w:rsidRPr="00B51C3F">
        <w:rPr>
          <w:rFonts w:hint="eastAsia"/>
          <w:sz w:val="26"/>
          <w:szCs w:val="26"/>
        </w:rPr>
        <w:t>감리</w:t>
      </w:r>
      <w:r w:rsidR="009A0579" w:rsidRPr="00B51C3F">
        <w:rPr>
          <w:rFonts w:hint="eastAsia"/>
          <w:sz w:val="26"/>
          <w:szCs w:val="26"/>
        </w:rPr>
        <w:t>원 편성</w:t>
      </w:r>
      <w:bookmarkEnd w:id="42"/>
      <w:bookmarkEnd w:id="43"/>
    </w:p>
    <w:p w14:paraId="2CF6A9D8" w14:textId="66C10A08" w:rsidR="00606CEE" w:rsidRPr="003E73CD" w:rsidRDefault="00606CEE" w:rsidP="003E73CD"/>
    <w:tbl>
      <w:tblPr>
        <w:tblW w:w="8789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13"/>
        <w:gridCol w:w="1463"/>
        <w:gridCol w:w="877"/>
        <w:gridCol w:w="1463"/>
        <w:gridCol w:w="2193"/>
        <w:gridCol w:w="2180"/>
      </w:tblGrid>
      <w:tr w:rsidR="00AD338A" w:rsidRPr="004248FD" w14:paraId="6BE2EA05" w14:textId="77777777" w:rsidTr="00FA55B8">
        <w:trPr>
          <w:trHeight w:val="624"/>
          <w:tblHeader/>
        </w:trPr>
        <w:tc>
          <w:tcPr>
            <w:tcW w:w="61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DDE887B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bookmarkStart w:id="44" w:name="_Toc306720546"/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순번</w:t>
            </w:r>
          </w:p>
        </w:tc>
        <w:tc>
          <w:tcPr>
            <w:tcW w:w="1463" w:type="dxa"/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2D269553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역할</w:t>
            </w:r>
          </w:p>
        </w:tc>
        <w:tc>
          <w:tcPr>
            <w:tcW w:w="877" w:type="dxa"/>
            <w:shd w:val="clear" w:color="auto" w:fill="D9D9D9"/>
            <w:vAlign w:val="center"/>
          </w:tcPr>
          <w:p w14:paraId="3C3B654C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성명</w:t>
            </w:r>
          </w:p>
        </w:tc>
        <w:tc>
          <w:tcPr>
            <w:tcW w:w="1463" w:type="dxa"/>
            <w:shd w:val="clear" w:color="auto" w:fill="D9D9D9"/>
            <w:vAlign w:val="center"/>
          </w:tcPr>
          <w:p w14:paraId="4DA9EDC6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감리원 등급</w:t>
            </w:r>
          </w:p>
        </w:tc>
        <w:tc>
          <w:tcPr>
            <w:tcW w:w="2193" w:type="dxa"/>
            <w:shd w:val="clear" w:color="auto" w:fill="D9D9D9"/>
            <w:vAlign w:val="center"/>
          </w:tcPr>
          <w:p w14:paraId="0B13A49E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감리원증 발급번호</w:t>
            </w:r>
          </w:p>
        </w:tc>
        <w:tc>
          <w:tcPr>
            <w:tcW w:w="2180" w:type="dxa"/>
            <w:shd w:val="clear" w:color="auto" w:fill="D9D9D9"/>
            <w:vAlign w:val="center"/>
          </w:tcPr>
          <w:p w14:paraId="0B9EF328" w14:textId="77777777" w:rsidR="00AD338A" w:rsidRPr="004248FD" w:rsidRDefault="00AD338A" w:rsidP="009F22E5">
            <w:pPr>
              <w:widowControl/>
              <w:wordWrap/>
              <w:snapToGrid w:val="0"/>
              <w:jc w:val="center"/>
              <w:rPr>
                <w:rFonts w:ascii="바탕체" w:hAnsi="바탕체" w:cs="한컴바탕"/>
                <w:b/>
                <w:bCs/>
                <w:kern w:val="0"/>
                <w:szCs w:val="22"/>
              </w:rPr>
            </w:pPr>
            <w:r w:rsidRPr="004248FD">
              <w:rPr>
                <w:rFonts w:ascii="바탕체" w:hAnsi="바탕체" w:cs="한컴바탕" w:hint="eastAsia"/>
                <w:b/>
                <w:bCs/>
                <w:kern w:val="0"/>
                <w:szCs w:val="22"/>
              </w:rPr>
              <w:t>비고</w:t>
            </w:r>
          </w:p>
        </w:tc>
      </w:tr>
      <w:tr w:rsidR="00FA55B8" w:rsidRPr="004248FD" w14:paraId="4F914A68" w14:textId="77777777" w:rsidTr="00FA55B8">
        <w:trPr>
          <w:trHeight w:val="583"/>
        </w:trPr>
        <w:tc>
          <w:tcPr>
            <w:tcW w:w="61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38AD43" w14:textId="77777777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4248FD">
              <w:rPr>
                <w:rFonts w:ascii="바탕체" w:hAnsi="바탕체" w:hint="eastAsia"/>
                <w:bCs/>
                <w:kern w:val="0"/>
                <w:sz w:val="20"/>
              </w:rPr>
              <w:t>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85BCF76" w14:textId="6DB24CEA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(총괄)감리원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32BFE8" w14:textId="759B2790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유</w:t>
            </w:r>
            <w:r w:rsidR="0053253D">
              <w:rPr>
                <w:rFonts w:ascii="바탕체" w:hAnsi="바탕체" w:hint="eastAsia"/>
                <w:bCs/>
                <w:kern w:val="0"/>
                <w:sz w:val="20"/>
              </w:rPr>
              <w:t>*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*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6F8D930" w14:textId="53953AC3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수석감리원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B0D97D" w14:textId="070C50DB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서울 제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000</w:t>
            </w: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 xml:space="preserve">호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178C76" w14:textId="77777777" w:rsid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사업관리 및 품질</w:t>
            </w:r>
            <w:r w:rsidR="0077012F">
              <w:rPr>
                <w:rFonts w:ascii="바탕체" w:hAnsi="바탕체" w:hint="eastAsia"/>
                <w:bCs/>
                <w:kern w:val="0"/>
                <w:sz w:val="20"/>
              </w:rPr>
              <w:t>/</w:t>
            </w:r>
          </w:p>
          <w:p w14:paraId="04947D23" w14:textId="1AA3A395" w:rsidR="0077012F" w:rsidRPr="004248FD" w:rsidRDefault="0077012F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데이터베이스</w:t>
            </w:r>
          </w:p>
        </w:tc>
      </w:tr>
      <w:tr w:rsidR="00FA55B8" w:rsidRPr="004248FD" w14:paraId="6F266386" w14:textId="77777777" w:rsidTr="00FA55B8">
        <w:trPr>
          <w:trHeight w:val="583"/>
        </w:trPr>
        <w:tc>
          <w:tcPr>
            <w:tcW w:w="61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E05572" w14:textId="77777777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2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203AABD7" w14:textId="54B994AD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감리원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5DF1E24" w14:textId="7D240939" w:rsid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김</w:t>
            </w:r>
            <w:r w:rsidR="0053253D">
              <w:rPr>
                <w:rFonts w:ascii="바탕체" w:hAnsi="바탕체" w:hint="eastAsia"/>
                <w:bCs/>
                <w:kern w:val="0"/>
                <w:sz w:val="20"/>
              </w:rPr>
              <w:t>*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*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5B94060C" w14:textId="6FC2BF60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수석감리원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5699D6F" w14:textId="02EEADB4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정감협 제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0000</w:t>
            </w: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FC978A6" w14:textId="00807004" w:rsid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응용시스템</w:t>
            </w:r>
          </w:p>
        </w:tc>
      </w:tr>
      <w:tr w:rsidR="00FA55B8" w:rsidRPr="004248FD" w14:paraId="0EA553DF" w14:textId="77777777" w:rsidTr="00FA55B8">
        <w:trPr>
          <w:trHeight w:val="583"/>
        </w:trPr>
        <w:tc>
          <w:tcPr>
            <w:tcW w:w="61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C50930" w14:textId="77777777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3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57FE3381" w14:textId="2DC14010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FA55B8">
              <w:rPr>
                <w:rFonts w:ascii="바탕체" w:hAnsi="바탕체" w:hint="eastAsia"/>
                <w:bCs/>
                <w:kern w:val="0"/>
                <w:sz w:val="20"/>
              </w:rPr>
              <w:t>감리원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E0AB720" w14:textId="27D7C499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김</w:t>
            </w:r>
            <w:r w:rsidR="0053253D">
              <w:rPr>
                <w:rFonts w:ascii="바탕체" w:hAnsi="바탕체" w:hint="eastAsia"/>
                <w:bCs/>
                <w:kern w:val="0"/>
                <w:sz w:val="20"/>
              </w:rPr>
              <w:t>*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*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0C20299C" w14:textId="5923B6D5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수석감리원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5D5BF8" w14:textId="3BA3797A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정감협 제</w:t>
            </w:r>
            <w:r w:rsidR="0053253D">
              <w:rPr>
                <w:rFonts w:ascii="바탕체" w:hAnsi="바탕체"/>
                <w:bCs/>
                <w:color w:val="000000"/>
                <w:kern w:val="0"/>
                <w:sz w:val="20"/>
              </w:rPr>
              <w:t>0000</w:t>
            </w: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호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49E0EAA" w14:textId="53093985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시스템구조 및 보안</w:t>
            </w:r>
          </w:p>
        </w:tc>
      </w:tr>
      <w:tr w:rsidR="00FA55B8" w:rsidRPr="004248FD" w14:paraId="0FCF80F3" w14:textId="77777777" w:rsidTr="00FA55B8">
        <w:trPr>
          <w:trHeight w:val="583"/>
        </w:trPr>
        <w:tc>
          <w:tcPr>
            <w:tcW w:w="61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8F49C1" w14:textId="77777777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4F0D76B6" w14:textId="5668AD47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전문가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28FF8DC" w14:textId="1044742C" w:rsidR="00FA55B8" w:rsidRPr="004248FD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>
              <w:rPr>
                <w:rFonts w:ascii="바탕체" w:hAnsi="바탕체" w:hint="eastAsia"/>
                <w:bCs/>
                <w:kern w:val="0"/>
                <w:sz w:val="20"/>
              </w:rPr>
              <w:t>강</w:t>
            </w:r>
            <w:r w:rsidR="0053253D">
              <w:rPr>
                <w:rFonts w:ascii="바탕체" w:hAnsi="바탕체" w:hint="eastAsia"/>
                <w:bCs/>
                <w:kern w:val="0"/>
                <w:sz w:val="20"/>
              </w:rPr>
              <w:t>*</w:t>
            </w:r>
            <w:r w:rsidR="0053253D">
              <w:rPr>
                <w:rFonts w:ascii="바탕체" w:hAnsi="바탕체"/>
                <w:bCs/>
                <w:kern w:val="0"/>
                <w:sz w:val="20"/>
              </w:rPr>
              <w:t>*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28" w:type="dxa"/>
              <w:right w:w="28" w:type="dxa"/>
            </w:tcMar>
            <w:vAlign w:val="center"/>
          </w:tcPr>
          <w:p w14:paraId="784AFA77" w14:textId="0E41A140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수석감리원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0E4BAC" w14:textId="11AE9A48" w:rsidR="00FA55B8" w:rsidRP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>정감협 제</w:t>
            </w:r>
            <w:r w:rsidR="0053253D">
              <w:rPr>
                <w:rFonts w:ascii="바탕체" w:hAnsi="바탕체"/>
                <w:bCs/>
                <w:color w:val="000000"/>
                <w:kern w:val="0"/>
                <w:sz w:val="20"/>
              </w:rPr>
              <w:t>000</w:t>
            </w:r>
            <w:r w:rsidRPr="007A1B54">
              <w:rPr>
                <w:rFonts w:ascii="바탕체" w:hAnsi="바탕체" w:hint="eastAsia"/>
                <w:bCs/>
                <w:color w:val="000000"/>
                <w:kern w:val="0"/>
                <w:sz w:val="20"/>
              </w:rPr>
              <w:t xml:space="preserve">호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579E192" w14:textId="20C877B7" w:rsidR="00FA55B8" w:rsidRDefault="00FA55B8" w:rsidP="00FA55B8">
            <w:pPr>
              <w:jc w:val="center"/>
              <w:rPr>
                <w:rFonts w:ascii="바탕체" w:hAnsi="바탕체"/>
                <w:bCs/>
                <w:kern w:val="0"/>
                <w:sz w:val="20"/>
              </w:rPr>
            </w:pPr>
            <w:r w:rsidRPr="007A1B54">
              <w:rPr>
                <w:rFonts w:ascii="바탕체" w:hAnsi="바탕체" w:hint="eastAsia"/>
                <w:bCs/>
                <w:kern w:val="0"/>
                <w:sz w:val="20"/>
              </w:rPr>
              <w:t>인증체계점검</w:t>
            </w:r>
            <w:r w:rsidR="0077012F">
              <w:rPr>
                <w:rFonts w:ascii="바탕체" w:hAnsi="바탕체" w:hint="eastAsia"/>
                <w:bCs/>
                <w:kern w:val="0"/>
                <w:sz w:val="20"/>
              </w:rPr>
              <w:t>(</w:t>
            </w:r>
            <w:r w:rsidR="0077012F">
              <w:rPr>
                <w:rFonts w:ascii="바탕체" w:hAnsi="바탕체"/>
                <w:bCs/>
                <w:kern w:val="0"/>
                <w:sz w:val="20"/>
              </w:rPr>
              <w:t>1</w:t>
            </w:r>
            <w:r w:rsidR="0077012F">
              <w:rPr>
                <w:rFonts w:ascii="바탕체" w:hAnsi="바탕체" w:hint="eastAsia"/>
                <w:bCs/>
                <w:kern w:val="0"/>
                <w:sz w:val="20"/>
              </w:rPr>
              <w:t>차</w:t>
            </w:r>
            <w:r w:rsidR="0077012F">
              <w:rPr>
                <w:rFonts w:ascii="바탕체" w:hAnsi="바탕체"/>
                <w:bCs/>
                <w:kern w:val="0"/>
                <w:sz w:val="20"/>
              </w:rPr>
              <w:t>)</w:t>
            </w:r>
          </w:p>
        </w:tc>
      </w:tr>
    </w:tbl>
    <w:p w14:paraId="269294C3" w14:textId="47CB28A7" w:rsidR="00C87C50" w:rsidRDefault="00C87C50" w:rsidP="001D405F">
      <w:pPr>
        <w:rPr>
          <w:rFonts w:ascii="바탕체" w:hAnsi="바탕체"/>
        </w:rPr>
      </w:pPr>
    </w:p>
    <w:p w14:paraId="57E364E9" w14:textId="77777777" w:rsidR="00C87C50" w:rsidRDefault="00C87C50">
      <w:pPr>
        <w:widowControl/>
        <w:wordWrap/>
        <w:jc w:val="left"/>
        <w:rPr>
          <w:rFonts w:ascii="바탕체" w:hAnsi="바탕체"/>
        </w:rPr>
      </w:pPr>
      <w:r>
        <w:rPr>
          <w:rFonts w:ascii="바탕체" w:hAnsi="바탕체"/>
        </w:rPr>
        <w:br w:type="page"/>
      </w:r>
    </w:p>
    <w:p w14:paraId="6061D64D" w14:textId="77777777" w:rsidR="009A0579" w:rsidRPr="00B51C3F" w:rsidRDefault="009A0579" w:rsidP="00B463C6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bookmarkStart w:id="45" w:name="_Toc109146187"/>
      <w:r w:rsidRPr="00B51C3F">
        <w:rPr>
          <w:rFonts w:hint="eastAsia"/>
          <w:sz w:val="26"/>
          <w:szCs w:val="26"/>
        </w:rPr>
        <w:lastRenderedPageBreak/>
        <w:t xml:space="preserve">감리 </w:t>
      </w:r>
      <w:r w:rsidRPr="00B51C3F">
        <w:rPr>
          <w:sz w:val="26"/>
          <w:szCs w:val="26"/>
        </w:rPr>
        <w:t>계획서 및 보고서 통보 기관</w:t>
      </w:r>
      <w:bookmarkEnd w:id="45"/>
    </w:p>
    <w:p w14:paraId="24674388" w14:textId="77777777" w:rsidR="009A0579" w:rsidRPr="00B51C3F" w:rsidRDefault="009A0579" w:rsidP="009A0579">
      <w:pPr>
        <w:pStyle w:val="I2"/>
        <w:wordWrap w:val="0"/>
        <w:spacing w:line="240" w:lineRule="auto"/>
      </w:pPr>
    </w:p>
    <w:p w14:paraId="2896800A" w14:textId="4B3AA717" w:rsidR="009A0579" w:rsidRPr="00B51C3F" w:rsidRDefault="009A0579" w:rsidP="009A0579">
      <w:pPr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ind w:leftChars="201" w:left="882" w:right="200" w:hangingChars="200" w:hanging="440"/>
        <w:rPr>
          <w:rStyle w:val="I"/>
        </w:rPr>
      </w:pPr>
      <w:r w:rsidRPr="00B51C3F">
        <w:rPr>
          <w:rStyle w:val="I"/>
          <w:rFonts w:hint="eastAsia"/>
          <w:b/>
        </w:rPr>
        <w:t>가.</w:t>
      </w:r>
      <w:r w:rsidRPr="00B51C3F">
        <w:rPr>
          <w:rStyle w:val="I"/>
          <w:b/>
        </w:rPr>
        <w:t xml:space="preserve"> </w:t>
      </w:r>
      <w:r w:rsidRPr="00B51C3F">
        <w:rPr>
          <w:rStyle w:val="I"/>
          <w:rFonts w:hint="eastAsia"/>
          <w:b/>
        </w:rPr>
        <w:t>주</w:t>
      </w:r>
      <w:r w:rsidR="00B23714">
        <w:rPr>
          <w:rStyle w:val="I"/>
          <w:rFonts w:hint="eastAsia"/>
          <w:b/>
        </w:rPr>
        <w:t>관</w:t>
      </w:r>
      <w:r w:rsidRPr="00B51C3F">
        <w:rPr>
          <w:rStyle w:val="I"/>
          <w:rFonts w:hint="eastAsia"/>
          <w:b/>
        </w:rPr>
        <w:t>기관 :</w:t>
      </w:r>
      <w:r w:rsidRPr="00B51C3F">
        <w:rPr>
          <w:rStyle w:val="I"/>
          <w:rFonts w:hint="eastAsia"/>
        </w:rPr>
        <w:t xml:space="preserve"> </w:t>
      </w:r>
      <w:r w:rsidR="006843AA">
        <w:rPr>
          <w:rStyle w:val="I"/>
          <w:rFonts w:hint="eastAsia"/>
        </w:rPr>
        <w:t>한국지</w:t>
      </w:r>
      <w:r w:rsidR="000F5CA4">
        <w:rPr>
          <w:rStyle w:val="I"/>
          <w:rFonts w:hint="eastAsia"/>
        </w:rPr>
        <w:t>능정보사회진흥원</w:t>
      </w:r>
    </w:p>
    <w:p w14:paraId="30BACBFC" w14:textId="1DAFFD7F" w:rsidR="009A0579" w:rsidRDefault="009A0579" w:rsidP="009A0579">
      <w:pPr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ind w:leftChars="201" w:left="882" w:right="200" w:hangingChars="200" w:hanging="440"/>
        <w:rPr>
          <w:rStyle w:val="I"/>
        </w:rPr>
      </w:pPr>
      <w:r w:rsidRPr="00B51C3F">
        <w:rPr>
          <w:rStyle w:val="I"/>
          <w:rFonts w:hint="eastAsia"/>
          <w:b/>
        </w:rPr>
        <w:t>나.</w:t>
      </w:r>
      <w:r w:rsidRPr="00B51C3F">
        <w:rPr>
          <w:rStyle w:val="I"/>
          <w:b/>
        </w:rPr>
        <w:t xml:space="preserve"> </w:t>
      </w:r>
      <w:r w:rsidRPr="00B51C3F">
        <w:rPr>
          <w:rStyle w:val="I"/>
          <w:rFonts w:hint="eastAsia"/>
          <w:b/>
        </w:rPr>
        <w:t>사</w:t>
      </w:r>
      <w:r w:rsidR="00387B7D">
        <w:rPr>
          <w:rStyle w:val="I"/>
          <w:rFonts w:hint="eastAsia"/>
          <w:b/>
        </w:rPr>
        <w:t xml:space="preserve"> </w:t>
      </w:r>
      <w:r w:rsidRPr="00B51C3F">
        <w:rPr>
          <w:rStyle w:val="I"/>
          <w:rFonts w:hint="eastAsia"/>
          <w:b/>
        </w:rPr>
        <w:t>업</w:t>
      </w:r>
      <w:r w:rsidR="00387B7D">
        <w:rPr>
          <w:rStyle w:val="I"/>
          <w:rFonts w:hint="eastAsia"/>
          <w:b/>
        </w:rPr>
        <w:t xml:space="preserve"> </w:t>
      </w:r>
      <w:r w:rsidRPr="00B51C3F">
        <w:rPr>
          <w:rStyle w:val="I"/>
          <w:rFonts w:hint="eastAsia"/>
          <w:b/>
        </w:rPr>
        <w:t>자</w:t>
      </w:r>
      <w:r w:rsidR="00D71A91" w:rsidRPr="00B51C3F">
        <w:rPr>
          <w:rStyle w:val="I"/>
          <w:rFonts w:hint="eastAsia"/>
          <w:b/>
        </w:rPr>
        <w:t xml:space="preserve"> : </w:t>
      </w:r>
      <w:r w:rsidR="00387B7D" w:rsidRPr="00387B7D">
        <w:rPr>
          <w:rStyle w:val="I"/>
          <w:rFonts w:hint="eastAsia"/>
        </w:rPr>
        <w:t>㈜</w:t>
      </w:r>
      <w:r w:rsidR="00132191">
        <w:rPr>
          <w:rStyle w:val="I"/>
          <w:rFonts w:hint="eastAsia"/>
        </w:rPr>
        <w:t>I</w:t>
      </w:r>
      <w:r w:rsidR="00132191">
        <w:rPr>
          <w:rStyle w:val="I"/>
        </w:rPr>
        <w:t>S</w:t>
      </w:r>
      <w:r w:rsidR="00132191">
        <w:rPr>
          <w:rStyle w:val="I"/>
          <w:rFonts w:hint="eastAsia"/>
        </w:rPr>
        <w:t>시스템</w:t>
      </w:r>
    </w:p>
    <w:bookmarkEnd w:id="44"/>
    <w:p w14:paraId="35A783E1" w14:textId="77777777" w:rsidR="00B3565E" w:rsidRPr="00B3565E" w:rsidRDefault="00B3565E" w:rsidP="00B3565E"/>
    <w:p w14:paraId="09305FE9" w14:textId="5303036E" w:rsidR="00606CEE" w:rsidRPr="00B51C3F" w:rsidRDefault="00606CEE" w:rsidP="00B463C6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bookmarkStart w:id="46" w:name="_Toc109146188"/>
      <w:r w:rsidRPr="00B51C3F">
        <w:rPr>
          <w:rFonts w:hint="eastAsia"/>
          <w:sz w:val="26"/>
          <w:szCs w:val="26"/>
        </w:rPr>
        <w:t xml:space="preserve">감리 수행 </w:t>
      </w:r>
      <w:r w:rsidRPr="00B51C3F">
        <w:rPr>
          <w:sz w:val="26"/>
          <w:szCs w:val="26"/>
        </w:rPr>
        <w:t>절차 요약</w:t>
      </w:r>
      <w:bookmarkEnd w:id="46"/>
    </w:p>
    <w:p w14:paraId="1FDC2D90" w14:textId="77777777" w:rsidR="00606CEE" w:rsidRPr="00B51C3F" w:rsidRDefault="00606CEE" w:rsidP="00606CEE">
      <w:pPr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ind w:right="200"/>
        <w:rPr>
          <w:rStyle w:val="I"/>
        </w:rPr>
      </w:pPr>
    </w:p>
    <w:p w14:paraId="5CCC9E77" w14:textId="77777777" w:rsidR="00606CEE" w:rsidRPr="00B51C3F" w:rsidRDefault="00606CEE" w:rsidP="00DD2FCD">
      <w:pPr>
        <w:pStyle w:val="I4"/>
        <w:rPr>
          <w:rFonts w:hAnsi="바탕체"/>
        </w:rPr>
      </w:pPr>
      <w:r w:rsidRPr="00B51C3F">
        <w:rPr>
          <w:rFonts w:hAnsi="바탕체"/>
        </w:rPr>
        <w:t xml:space="preserve">가. </w:t>
      </w:r>
      <w:r w:rsidRPr="00B51C3F">
        <w:rPr>
          <w:rFonts w:hAnsi="바탕체" w:hint="eastAsia"/>
        </w:rPr>
        <w:t>감리</w:t>
      </w:r>
      <w:r w:rsidRPr="00B51C3F">
        <w:rPr>
          <w:rFonts w:hAnsi="바탕체"/>
        </w:rPr>
        <w:t xml:space="preserve"> 개시</w:t>
      </w:r>
    </w:p>
    <w:p w14:paraId="30E81B11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 w:cs="Arial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>: 감리</w:t>
      </w:r>
      <w:r w:rsidRPr="00B51C3F">
        <w:rPr>
          <w:rFonts w:ascii="바탕체" w:hAnsi="바탕체"/>
          <w:color w:val="000000"/>
          <w:szCs w:val="22"/>
        </w:rPr>
        <w:t xml:space="preserve"> 착수회의</w:t>
      </w:r>
      <w:r w:rsidRPr="00B51C3F">
        <w:rPr>
          <w:rFonts w:ascii="바탕체" w:hAnsi="바탕체" w:hint="eastAsia"/>
          <w:color w:val="000000"/>
          <w:szCs w:val="22"/>
        </w:rPr>
        <w:t xml:space="preserve"> 또는 현장감리</w:t>
      </w:r>
      <w:r w:rsidRPr="00B51C3F">
        <w:rPr>
          <w:rFonts w:ascii="바탕체" w:hAnsi="바탕체"/>
          <w:color w:val="000000"/>
          <w:szCs w:val="22"/>
        </w:rPr>
        <w:t xml:space="preserve">를 시작함으로써 </w:t>
      </w:r>
      <w:r w:rsidRPr="00B51C3F">
        <w:rPr>
          <w:rFonts w:ascii="바탕체" w:hAnsi="바탕체" w:hint="eastAsia"/>
          <w:color w:val="000000"/>
          <w:szCs w:val="22"/>
        </w:rPr>
        <w:t>감리를</w:t>
      </w:r>
      <w:r w:rsidRPr="00B51C3F">
        <w:rPr>
          <w:rFonts w:ascii="바탕체" w:hAnsi="바탕체"/>
          <w:color w:val="000000"/>
          <w:szCs w:val="22"/>
        </w:rPr>
        <w:t xml:space="preserve"> 개시함</w:t>
      </w:r>
      <w:r w:rsidRPr="00B51C3F">
        <w:rPr>
          <w:rFonts w:ascii="바탕체" w:hAnsi="바탕체" w:hint="eastAsia"/>
          <w:color w:val="000000"/>
          <w:szCs w:val="22"/>
        </w:rPr>
        <w:t>.</w:t>
      </w:r>
    </w:p>
    <w:p w14:paraId="53631ADD" w14:textId="77777777" w:rsidR="00606CEE" w:rsidRPr="00B51C3F" w:rsidRDefault="00606CEE" w:rsidP="00DD2FCD">
      <w:pPr>
        <w:tabs>
          <w:tab w:val="num" w:pos="1140"/>
        </w:tabs>
        <w:wordWrap/>
        <w:rPr>
          <w:rFonts w:ascii="바탕체" w:hAnsi="바탕체" w:cs="Arial"/>
          <w:color w:val="000000"/>
          <w:szCs w:val="22"/>
        </w:rPr>
      </w:pPr>
    </w:p>
    <w:p w14:paraId="1C0A7943" w14:textId="77777777" w:rsidR="00606CEE" w:rsidRPr="00B51C3F" w:rsidRDefault="00606CEE" w:rsidP="00DD2FCD">
      <w:pPr>
        <w:pStyle w:val="I4"/>
        <w:rPr>
          <w:rFonts w:hAnsi="바탕체"/>
        </w:rPr>
      </w:pPr>
      <w:r w:rsidRPr="00B51C3F">
        <w:rPr>
          <w:rFonts w:hAnsi="바탕체"/>
        </w:rPr>
        <w:t xml:space="preserve">나. 진행 절차 </w:t>
      </w:r>
    </w:p>
    <w:p w14:paraId="58DAC52C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afe"/>
          <w:szCs w:val="22"/>
        </w:rPr>
      </w:pPr>
      <w:r w:rsidRPr="00B51C3F">
        <w:rPr>
          <w:rFonts w:ascii="바탕체" w:hAnsi="바탕체" w:hint="eastAsia"/>
        </w:rPr>
        <w:t>감리원</w:t>
      </w:r>
      <w:r w:rsidRPr="00B51C3F">
        <w:rPr>
          <w:rFonts w:ascii="바탕체" w:hAnsi="바탕체"/>
        </w:rPr>
        <w:t>이</w:t>
      </w:r>
      <w:r w:rsidRPr="00B51C3F">
        <w:rPr>
          <w:rStyle w:val="I"/>
          <w:szCs w:val="22"/>
        </w:rPr>
        <w:t xml:space="preserve"> </w:t>
      </w:r>
      <w:r w:rsidRPr="00B51C3F">
        <w:rPr>
          <w:rStyle w:val="I"/>
          <w:rFonts w:hint="eastAsia"/>
          <w:szCs w:val="22"/>
        </w:rPr>
        <w:t>감리 현장</w:t>
      </w:r>
      <w:r w:rsidRPr="00B51C3F">
        <w:rPr>
          <w:rStyle w:val="I"/>
          <w:szCs w:val="22"/>
        </w:rPr>
        <w:t xml:space="preserve">에 도착하면 </w:t>
      </w:r>
      <w:r w:rsidRPr="00B51C3F">
        <w:rPr>
          <w:rStyle w:val="I"/>
          <w:rFonts w:hint="eastAsia"/>
          <w:szCs w:val="22"/>
        </w:rPr>
        <w:t>피감리인</w:t>
      </w:r>
      <w:r w:rsidRPr="00B51C3F">
        <w:rPr>
          <w:rStyle w:val="I"/>
          <w:szCs w:val="22"/>
        </w:rPr>
        <w:t>은 사업의 추진현황 및 과정에 대하여 종합적으로 요약 설명함</w:t>
      </w:r>
      <w:r w:rsidRPr="00B51C3F">
        <w:rPr>
          <w:rFonts w:ascii="바탕체" w:hAnsi="바탕체"/>
          <w:bCs/>
          <w:color w:val="000000"/>
          <w:szCs w:val="22"/>
        </w:rPr>
        <w:t>.</w:t>
      </w:r>
    </w:p>
    <w:p w14:paraId="5BCB0DE9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I"/>
          <w:szCs w:val="22"/>
        </w:rPr>
      </w:pPr>
      <w:r w:rsidRPr="00B51C3F">
        <w:rPr>
          <w:rFonts w:ascii="바탕체" w:hAnsi="바탕체"/>
        </w:rPr>
        <w:t>설명이</w:t>
      </w:r>
      <w:r w:rsidRPr="00B51C3F">
        <w:rPr>
          <w:rStyle w:val="I"/>
          <w:szCs w:val="22"/>
        </w:rPr>
        <w:t xml:space="preserve"> 끝나면 </w:t>
      </w:r>
      <w:r w:rsidRPr="00B51C3F">
        <w:rPr>
          <w:rStyle w:val="I"/>
          <w:rFonts w:hint="eastAsia"/>
          <w:szCs w:val="22"/>
        </w:rPr>
        <w:t>피감리인</w:t>
      </w:r>
      <w:r w:rsidRPr="00B51C3F">
        <w:rPr>
          <w:rStyle w:val="I"/>
          <w:szCs w:val="22"/>
        </w:rPr>
        <w:t>은 감리</w:t>
      </w:r>
      <w:r w:rsidRPr="00B51C3F">
        <w:rPr>
          <w:rStyle w:val="I"/>
          <w:rFonts w:hint="eastAsia"/>
          <w:szCs w:val="22"/>
        </w:rPr>
        <w:t>원</w:t>
      </w:r>
      <w:r w:rsidRPr="00B51C3F">
        <w:rPr>
          <w:rStyle w:val="I"/>
          <w:szCs w:val="22"/>
        </w:rPr>
        <w:t>이 요청하는 분야별 담당자를 배정함.</w:t>
      </w:r>
    </w:p>
    <w:p w14:paraId="17E19730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afe"/>
          <w:szCs w:val="22"/>
        </w:rPr>
      </w:pPr>
      <w:r w:rsidRPr="00B51C3F">
        <w:rPr>
          <w:rFonts w:ascii="바탕체" w:hAnsi="바탕체"/>
        </w:rPr>
        <w:t>분야별</w:t>
      </w:r>
      <w:r w:rsidRPr="00B51C3F">
        <w:rPr>
          <w:rStyle w:val="I"/>
          <w:szCs w:val="22"/>
        </w:rPr>
        <w:t xml:space="preserve"> 담당자는 감리</w:t>
      </w:r>
      <w:r w:rsidRPr="00B51C3F">
        <w:rPr>
          <w:rStyle w:val="I"/>
          <w:rFonts w:hint="eastAsia"/>
          <w:szCs w:val="22"/>
        </w:rPr>
        <w:t>원</w:t>
      </w:r>
      <w:r w:rsidRPr="00B51C3F">
        <w:rPr>
          <w:rStyle w:val="I"/>
          <w:szCs w:val="22"/>
        </w:rPr>
        <w:t>이 요청하는 문서류 및 사업실태에 대한 자료를</w:t>
      </w:r>
      <w:r w:rsidRPr="00B51C3F">
        <w:rPr>
          <w:rStyle w:val="I"/>
          <w:rFonts w:hint="eastAsia"/>
          <w:szCs w:val="22"/>
        </w:rPr>
        <w:t xml:space="preserve"> </w:t>
      </w:r>
      <w:r w:rsidRPr="00B51C3F">
        <w:rPr>
          <w:rStyle w:val="I"/>
          <w:szCs w:val="22"/>
        </w:rPr>
        <w:t>제시함</w:t>
      </w:r>
      <w:r w:rsidRPr="00B51C3F">
        <w:rPr>
          <w:rFonts w:ascii="바탕체" w:hAnsi="바탕체"/>
          <w:bCs/>
          <w:color w:val="000000"/>
          <w:szCs w:val="22"/>
        </w:rPr>
        <w:t>.</w:t>
      </w:r>
    </w:p>
    <w:p w14:paraId="4471C35C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I"/>
          <w:spacing w:val="-6"/>
          <w:szCs w:val="22"/>
        </w:rPr>
      </w:pPr>
      <w:r w:rsidRPr="00B51C3F">
        <w:rPr>
          <w:rFonts w:ascii="바탕체" w:hAnsi="바탕체"/>
        </w:rPr>
        <w:t>감리</w:t>
      </w:r>
      <w:r w:rsidRPr="00B51C3F">
        <w:rPr>
          <w:rFonts w:ascii="바탕체" w:hAnsi="바탕체" w:hint="eastAsia"/>
        </w:rPr>
        <w:t>원</w:t>
      </w:r>
      <w:r w:rsidRPr="00B51C3F">
        <w:rPr>
          <w:rFonts w:ascii="바탕체" w:hAnsi="바탕체"/>
        </w:rPr>
        <w:t>은</w:t>
      </w:r>
      <w:r w:rsidRPr="00B51C3F">
        <w:rPr>
          <w:rStyle w:val="I"/>
          <w:spacing w:val="-6"/>
          <w:szCs w:val="22"/>
        </w:rPr>
        <w:t xml:space="preserve"> </w:t>
      </w:r>
      <w:r w:rsidR="009051FB">
        <w:rPr>
          <w:rStyle w:val="I"/>
          <w:rFonts w:hint="eastAsia"/>
          <w:spacing w:val="-6"/>
          <w:szCs w:val="22"/>
        </w:rPr>
        <w:t>주관기관</w:t>
      </w:r>
      <w:r w:rsidRPr="00B51C3F">
        <w:rPr>
          <w:rStyle w:val="I"/>
          <w:spacing w:val="-6"/>
          <w:szCs w:val="22"/>
        </w:rPr>
        <w:t xml:space="preserve">과 사용자 요청사항 및 </w:t>
      </w:r>
      <w:r w:rsidRPr="00B51C3F">
        <w:rPr>
          <w:rStyle w:val="I"/>
          <w:rFonts w:hint="eastAsia"/>
          <w:spacing w:val="-6"/>
          <w:szCs w:val="22"/>
        </w:rPr>
        <w:t>감리</w:t>
      </w:r>
      <w:r w:rsidRPr="00B51C3F">
        <w:rPr>
          <w:rStyle w:val="I"/>
          <w:spacing w:val="-6"/>
          <w:szCs w:val="22"/>
        </w:rPr>
        <w:t xml:space="preserve"> 중점사항을 협의하여 조치함.</w:t>
      </w:r>
    </w:p>
    <w:p w14:paraId="5B607FBB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I"/>
          <w:szCs w:val="22"/>
        </w:rPr>
      </w:pPr>
      <w:r w:rsidRPr="00B51C3F">
        <w:rPr>
          <w:rFonts w:ascii="바탕체" w:hAnsi="바탕체"/>
        </w:rPr>
        <w:t>감리</w:t>
      </w:r>
      <w:r w:rsidRPr="00B51C3F">
        <w:rPr>
          <w:rFonts w:ascii="바탕체" w:hAnsi="바탕체" w:hint="eastAsia"/>
        </w:rPr>
        <w:t>원</w:t>
      </w:r>
      <w:r w:rsidRPr="00B51C3F">
        <w:rPr>
          <w:rFonts w:ascii="바탕체" w:hAnsi="바탕체"/>
        </w:rPr>
        <w:t>은</w:t>
      </w:r>
      <w:r w:rsidRPr="00B51C3F">
        <w:rPr>
          <w:rStyle w:val="I"/>
          <w:szCs w:val="22"/>
        </w:rPr>
        <w:t xml:space="preserve"> </w:t>
      </w:r>
      <w:r w:rsidRPr="00B51C3F">
        <w:rPr>
          <w:rStyle w:val="I"/>
          <w:rFonts w:hint="eastAsia"/>
          <w:szCs w:val="22"/>
        </w:rPr>
        <w:t>감리 종료회의</w:t>
      </w:r>
      <w:r w:rsidRPr="00B51C3F">
        <w:rPr>
          <w:rStyle w:val="I"/>
          <w:szCs w:val="22"/>
        </w:rPr>
        <w:t xml:space="preserve"> 후 </w:t>
      </w:r>
      <w:r w:rsidRPr="00B51C3F">
        <w:rPr>
          <w:rStyle w:val="I"/>
          <w:rFonts w:hint="eastAsia"/>
          <w:szCs w:val="22"/>
        </w:rPr>
        <w:t>감리</w:t>
      </w:r>
      <w:r w:rsidRPr="00B51C3F">
        <w:rPr>
          <w:rStyle w:val="I"/>
          <w:szCs w:val="22"/>
        </w:rPr>
        <w:t xml:space="preserve">보고서를 작성하여 </w:t>
      </w:r>
      <w:r w:rsidR="009051FB">
        <w:rPr>
          <w:rStyle w:val="I"/>
          <w:rFonts w:hint="eastAsia"/>
          <w:szCs w:val="22"/>
        </w:rPr>
        <w:t>주관기관</w:t>
      </w:r>
      <w:r w:rsidRPr="00B51C3F">
        <w:rPr>
          <w:rStyle w:val="I"/>
          <w:szCs w:val="22"/>
        </w:rPr>
        <w:t xml:space="preserve"> 및 </w:t>
      </w:r>
      <w:r w:rsidRPr="00B51C3F">
        <w:rPr>
          <w:rStyle w:val="I"/>
          <w:rFonts w:hint="eastAsia"/>
          <w:szCs w:val="22"/>
        </w:rPr>
        <w:t>피감리인</w:t>
      </w:r>
      <w:r w:rsidRPr="00B51C3F">
        <w:rPr>
          <w:rStyle w:val="I"/>
          <w:szCs w:val="22"/>
        </w:rPr>
        <w:t>에게 통보함.</w:t>
      </w:r>
    </w:p>
    <w:p w14:paraId="20110493" w14:textId="77777777" w:rsidR="00606CEE" w:rsidRPr="00B51C3F" w:rsidRDefault="00606CEE" w:rsidP="00AB6667">
      <w:pPr>
        <w:numPr>
          <w:ilvl w:val="0"/>
          <w:numId w:val="35"/>
        </w:numPr>
        <w:wordWrap/>
        <w:ind w:left="1071" w:hanging="357"/>
        <w:rPr>
          <w:rStyle w:val="I"/>
          <w:spacing w:val="-6"/>
          <w:szCs w:val="22"/>
        </w:rPr>
      </w:pPr>
      <w:r w:rsidRPr="00B51C3F">
        <w:rPr>
          <w:rStyle w:val="I"/>
          <w:spacing w:val="-6"/>
          <w:szCs w:val="22"/>
        </w:rPr>
        <w:t>기타 사항은 정보시스템</w:t>
      </w:r>
      <w:r w:rsidRPr="00B51C3F">
        <w:rPr>
          <w:rStyle w:val="I"/>
          <w:rFonts w:hint="eastAsia"/>
          <w:spacing w:val="-6"/>
          <w:szCs w:val="22"/>
        </w:rPr>
        <w:t xml:space="preserve"> </w:t>
      </w:r>
      <w:r w:rsidRPr="00B51C3F">
        <w:rPr>
          <w:rStyle w:val="I"/>
          <w:spacing w:val="-6"/>
          <w:szCs w:val="22"/>
        </w:rPr>
        <w:t xml:space="preserve">감리기준 및 </w:t>
      </w:r>
      <w:r w:rsidRPr="00A35054">
        <w:rPr>
          <w:rStyle w:val="I"/>
          <w:color w:val="FF0000"/>
          <w:spacing w:val="-6"/>
          <w:szCs w:val="22"/>
        </w:rPr>
        <w:t>한국</w:t>
      </w:r>
      <w:r w:rsidRPr="00A35054">
        <w:rPr>
          <w:rStyle w:val="I"/>
          <w:rFonts w:hint="eastAsia"/>
          <w:color w:val="FF0000"/>
          <w:spacing w:val="-6"/>
          <w:szCs w:val="22"/>
        </w:rPr>
        <w:t>정보화진흥원</w:t>
      </w:r>
      <w:r w:rsidRPr="00B51C3F">
        <w:rPr>
          <w:rStyle w:val="I"/>
          <w:spacing w:val="-6"/>
          <w:szCs w:val="22"/>
        </w:rPr>
        <w:t xml:space="preserve"> 감리규정에 의거함.</w:t>
      </w:r>
    </w:p>
    <w:p w14:paraId="47E9347F" w14:textId="77777777" w:rsidR="00606CEE" w:rsidRPr="00B51C3F" w:rsidRDefault="00606CEE" w:rsidP="00DD2FCD">
      <w:pPr>
        <w:pStyle w:val="I2"/>
        <w:spacing w:line="240" w:lineRule="auto"/>
      </w:pPr>
    </w:p>
    <w:p w14:paraId="588FD5B6" w14:textId="77777777" w:rsidR="00606CEE" w:rsidRPr="00B51C3F" w:rsidRDefault="00606CEE" w:rsidP="00B463C6">
      <w:pPr>
        <w:pStyle w:val="I2"/>
        <w:numPr>
          <w:ilvl w:val="0"/>
          <w:numId w:val="9"/>
        </w:numPr>
        <w:tabs>
          <w:tab w:val="clear" w:pos="851"/>
          <w:tab w:val="left" w:pos="426"/>
        </w:tabs>
        <w:spacing w:before="60" w:after="60" w:line="264" w:lineRule="auto"/>
        <w:ind w:right="198"/>
        <w:outlineLvl w:val="0"/>
        <w:rPr>
          <w:sz w:val="26"/>
          <w:szCs w:val="26"/>
        </w:rPr>
      </w:pPr>
      <w:bookmarkStart w:id="47" w:name="_Toc280631629"/>
      <w:bookmarkStart w:id="48" w:name="_Toc280631700"/>
      <w:bookmarkStart w:id="49" w:name="_Toc280631844"/>
      <w:bookmarkStart w:id="50" w:name="_Toc280631886"/>
      <w:bookmarkStart w:id="51" w:name="_Toc280632576"/>
      <w:bookmarkStart w:id="52" w:name="_Toc280633216"/>
      <w:bookmarkStart w:id="53" w:name="_Toc337727838"/>
      <w:r w:rsidRPr="00B51C3F">
        <w:br w:type="page"/>
      </w:r>
      <w:bookmarkStart w:id="54" w:name="_Toc109146189"/>
      <w:r w:rsidRPr="00B51C3F">
        <w:rPr>
          <w:rFonts w:hint="eastAsia"/>
          <w:sz w:val="26"/>
          <w:szCs w:val="26"/>
        </w:rPr>
        <w:lastRenderedPageBreak/>
        <w:t>기타 행정사항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1067E56" w14:textId="77777777" w:rsidR="00606CEE" w:rsidRPr="00B51C3F" w:rsidRDefault="00606CEE" w:rsidP="00DD2FCD">
      <w:pPr>
        <w:wordWrap/>
        <w:rPr>
          <w:rFonts w:ascii="바탕체" w:hAnsi="바탕체"/>
          <w:bCs/>
        </w:rPr>
      </w:pPr>
    </w:p>
    <w:p w14:paraId="11296D35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가. 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 xml:space="preserve">감리 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>자료</w:t>
      </w:r>
    </w:p>
    <w:p w14:paraId="7D4F340F" w14:textId="77777777" w:rsidR="00606CEE" w:rsidRPr="00B51C3F" w:rsidRDefault="009051FB" w:rsidP="00AB6667">
      <w:pPr>
        <w:numPr>
          <w:ilvl w:val="0"/>
          <w:numId w:val="48"/>
        </w:numPr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피감리인은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 감리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원</w:t>
      </w:r>
      <w:r w:rsidR="00606CEE" w:rsidRPr="00B51C3F">
        <w:rPr>
          <w:rFonts w:ascii="바탕체" w:hAnsi="바탕체"/>
          <w:color w:val="000000"/>
          <w:kern w:val="0"/>
          <w:szCs w:val="22"/>
        </w:rPr>
        <w:t>이 요청하는 자료를 작성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하여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 제출하고 정확히 인수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 </w:t>
      </w:r>
      <w:r w:rsidR="00606CEE" w:rsidRPr="00B51C3F">
        <w:rPr>
          <w:rFonts w:ascii="바탕체" w:hAnsi="바탕체"/>
          <w:color w:val="000000"/>
          <w:kern w:val="0"/>
          <w:szCs w:val="22"/>
        </w:rPr>
        <w:t>인계함.</w:t>
      </w:r>
    </w:p>
    <w:p w14:paraId="628D3149" w14:textId="777E077F" w:rsidR="00606CEE" w:rsidRPr="00B51C3F" w:rsidRDefault="00C47571" w:rsidP="00AB6667">
      <w:pPr>
        <w:numPr>
          <w:ilvl w:val="0"/>
          <w:numId w:val="48"/>
        </w:numPr>
        <w:tabs>
          <w:tab w:val="num" w:pos="1140"/>
        </w:tabs>
        <w:wordWrap/>
        <w:ind w:left="1071" w:hanging="357"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I</w:t>
      </w:r>
      <w:r>
        <w:rPr>
          <w:rFonts w:ascii="바탕체" w:hAnsi="바탕체"/>
          <w:color w:val="000000"/>
          <w:kern w:val="0"/>
          <w:szCs w:val="22"/>
        </w:rPr>
        <w:t>SAUDIT</w:t>
      </w:r>
      <w:r w:rsidR="00606CEE" w:rsidRPr="00B51C3F">
        <w:rPr>
          <w:rFonts w:ascii="바탕체" w:hAnsi="바탕체"/>
          <w:color w:val="000000"/>
          <w:kern w:val="0"/>
          <w:szCs w:val="22"/>
        </w:rPr>
        <w:t>(이하 “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감리법인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”이라 칭함)은 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감리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 후 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정보시스템 감리기준 제23조(문서관리) 등에 의거 </w:t>
      </w:r>
      <w:r w:rsidR="00606CEE" w:rsidRPr="00B51C3F">
        <w:rPr>
          <w:rFonts w:ascii="바탕체" w:hAnsi="바탕체"/>
          <w:color w:val="000000"/>
          <w:kern w:val="0"/>
          <w:szCs w:val="22"/>
        </w:rPr>
        <w:t>필요한 자료만을 보관하고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,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 기타 자료는 </w:t>
      </w:r>
      <w:r w:rsidR="009051FB"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피감리인에게</w:t>
      </w:r>
      <w:r w:rsidR="00606CEE" w:rsidRPr="00B51C3F">
        <w:rPr>
          <w:rFonts w:ascii="바탕체" w:hAnsi="바탕체"/>
          <w:color w:val="000000"/>
          <w:kern w:val="0"/>
          <w:szCs w:val="22"/>
        </w:rPr>
        <w:t xml:space="preserve"> 회송함. </w:t>
      </w:r>
    </w:p>
    <w:p w14:paraId="5DA8B7E0" w14:textId="77777777" w:rsidR="00606CEE" w:rsidRPr="00B51C3F" w:rsidRDefault="00606CEE" w:rsidP="00AB6667">
      <w:pPr>
        <w:numPr>
          <w:ilvl w:val="0"/>
          <w:numId w:val="48"/>
        </w:numPr>
        <w:tabs>
          <w:tab w:val="num" w:pos="1140"/>
        </w:tabs>
        <w:wordWrap/>
        <w:ind w:left="1071" w:hanging="357"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/>
          <w:color w:val="000000"/>
          <w:kern w:val="0"/>
          <w:szCs w:val="22"/>
        </w:rPr>
        <w:t>기타 필요한 행정사항</w:t>
      </w:r>
      <w:r w:rsidRPr="00B51C3F">
        <w:rPr>
          <w:rFonts w:ascii="바탕체" w:hAnsi="바탕체" w:hint="eastAsia"/>
          <w:color w:val="000000"/>
          <w:kern w:val="0"/>
          <w:szCs w:val="22"/>
        </w:rPr>
        <w:t>에 대해서는</w:t>
      </w:r>
      <w:r w:rsidRPr="00B51C3F">
        <w:rPr>
          <w:rFonts w:ascii="바탕체" w:hAnsi="바탕체"/>
          <w:color w:val="000000"/>
          <w:kern w:val="0"/>
          <w:szCs w:val="22"/>
        </w:rPr>
        <w:t xml:space="preserve"> 협의</w:t>
      </w:r>
      <w:r w:rsidRPr="00B51C3F">
        <w:rPr>
          <w:rFonts w:ascii="바탕체" w:hAnsi="바탕체" w:hint="eastAsia"/>
          <w:color w:val="000000"/>
          <w:kern w:val="0"/>
          <w:szCs w:val="22"/>
        </w:rPr>
        <w:t>하여</w:t>
      </w:r>
      <w:r w:rsidRPr="00B51C3F">
        <w:rPr>
          <w:rFonts w:ascii="바탕체" w:hAnsi="바탕체"/>
          <w:color w:val="000000"/>
          <w:kern w:val="0"/>
          <w:szCs w:val="22"/>
        </w:rPr>
        <w:t xml:space="preserve"> 조치함.</w:t>
      </w:r>
    </w:p>
    <w:p w14:paraId="2CA2FDF8" w14:textId="77777777" w:rsidR="00606CEE" w:rsidRPr="00B23714" w:rsidRDefault="00606CEE" w:rsidP="00B23714"/>
    <w:p w14:paraId="03F5D4A9" w14:textId="77777777" w:rsidR="00606CEE" w:rsidRPr="00B51C3F" w:rsidRDefault="00606CEE" w:rsidP="00DD2FCD">
      <w:pPr>
        <w:wordWrap/>
        <w:ind w:leftChars="212" w:left="466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나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. 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감리일정 및 감리원의 변경</w:t>
      </w:r>
    </w:p>
    <w:p w14:paraId="08EC0867" w14:textId="77777777" w:rsidR="00606CEE" w:rsidRPr="00B51C3F" w:rsidRDefault="00606CEE" w:rsidP="00DD2FCD">
      <w:pPr>
        <w:tabs>
          <w:tab w:val="num" w:pos="1140"/>
        </w:tabs>
        <w:wordWrap/>
        <w:ind w:leftChars="358" w:left="1008" w:hangingChars="100" w:hanging="220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 xml:space="preserve">: 감리법인은 부득이한 사유로 감리일정 또는 감리원의 변경이 필요한 경우에는 사전에 </w:t>
      </w:r>
      <w:r w:rsidR="009051FB">
        <w:rPr>
          <w:rFonts w:ascii="바탕체" w:hAnsi="바탕체" w:hint="eastAsia"/>
          <w:color w:val="000000"/>
          <w:szCs w:val="22"/>
        </w:rPr>
        <w:t>주관기관</w:t>
      </w:r>
      <w:r w:rsidRPr="00B51C3F">
        <w:rPr>
          <w:rFonts w:ascii="바탕체" w:hAnsi="바탕체" w:hint="eastAsia"/>
          <w:color w:val="000000"/>
          <w:szCs w:val="22"/>
        </w:rPr>
        <w:t>의 승인을 득하도록 함.</w:t>
      </w:r>
    </w:p>
    <w:p w14:paraId="620B02F3" w14:textId="77777777" w:rsidR="00606CEE" w:rsidRPr="00B23714" w:rsidRDefault="00606CEE" w:rsidP="00B23714"/>
    <w:p w14:paraId="5B7D1292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다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>. 문서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관리 및 보안</w:t>
      </w:r>
    </w:p>
    <w:p w14:paraId="683E5343" w14:textId="77777777" w:rsidR="00606CEE" w:rsidRPr="00B51C3F" w:rsidRDefault="00606CEE" w:rsidP="00AB6667">
      <w:pPr>
        <w:numPr>
          <w:ilvl w:val="0"/>
          <w:numId w:val="36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/>
          <w:color w:val="000000"/>
          <w:kern w:val="0"/>
          <w:szCs w:val="22"/>
        </w:rPr>
        <w:t>상호 문서보안 절차를 준수함.</w:t>
      </w:r>
    </w:p>
    <w:p w14:paraId="3A0D2495" w14:textId="77777777" w:rsidR="00606CEE" w:rsidRPr="00B51C3F" w:rsidRDefault="009051FB" w:rsidP="00AB6667">
      <w:pPr>
        <w:numPr>
          <w:ilvl w:val="0"/>
          <w:numId w:val="36"/>
        </w:numPr>
        <w:tabs>
          <w:tab w:val="num" w:pos="1140"/>
        </w:tabs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은 감리계약서, 감리계획서, 감리보고서, 감리결과 조치내역 확인 보고서 등 감리업무 관련 중요문서를 감리보고서 제출일로부터 5년간 안전하게 보관하여야 함(정보시스템 감리기준 제23조).</w:t>
      </w:r>
    </w:p>
    <w:p w14:paraId="2541298B" w14:textId="77777777" w:rsidR="00606CEE" w:rsidRPr="00B51C3F" w:rsidRDefault="00606CEE" w:rsidP="00DD2FCD">
      <w:pPr>
        <w:widowControl/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wordWrap/>
        <w:spacing w:line="277" w:lineRule="auto"/>
        <w:jc w:val="left"/>
        <w:rPr>
          <w:rFonts w:ascii="바탕체" w:hAnsi="바탕체" w:cs="Arial"/>
          <w:b/>
          <w:color w:val="000000"/>
          <w:kern w:val="0"/>
          <w:szCs w:val="22"/>
        </w:rPr>
      </w:pPr>
    </w:p>
    <w:p w14:paraId="4FE382ED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라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. 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 xml:space="preserve">감리 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>수행 관련 협조요망 사항</w:t>
      </w:r>
    </w:p>
    <w:p w14:paraId="6622983C" w14:textId="77777777" w:rsidR="00606CEE" w:rsidRPr="00B51C3F" w:rsidRDefault="00606CEE" w:rsidP="00AB6667">
      <w:pPr>
        <w:numPr>
          <w:ilvl w:val="0"/>
          <w:numId w:val="37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효율적 감리 업무 수행을 위해 감리원이 협조를 요망하는 사항에 대하여, </w:t>
      </w:r>
      <w:r w:rsidR="009051FB">
        <w:rPr>
          <w:rFonts w:ascii="바탕체" w:hAnsi="바탕체" w:hint="eastAsia"/>
          <w:color w:val="000000"/>
          <w:kern w:val="0"/>
          <w:szCs w:val="22"/>
        </w:rPr>
        <w:t>주관기관</w:t>
      </w: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피감리인은 적극 지원해 주시기 바람.</w:t>
      </w:r>
    </w:p>
    <w:p w14:paraId="58372357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ab/>
        <w:t>- 감리 작업의 장소 제공, 회의실 확보</w:t>
      </w:r>
    </w:p>
    <w:p w14:paraId="5653AFDF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ab/>
        <w:t>- 사업수행 관련 자료일체 제출, 산출물 바인더/CD 제출</w:t>
      </w:r>
    </w:p>
    <w:p w14:paraId="638EF419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ab/>
        <w:t>- 업무별 담당자/연락처 현황표 제출</w:t>
      </w:r>
    </w:p>
    <w:p w14:paraId="7E37471C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ab/>
        <w:t>- LAN접속, IP주소 확보, 전원콘센트 제공</w:t>
      </w:r>
    </w:p>
    <w:p w14:paraId="29AFE9D2" w14:textId="77777777" w:rsidR="00606CEE" w:rsidRPr="00B51C3F" w:rsidRDefault="00606CEE" w:rsidP="00DD2FCD">
      <w:pPr>
        <w:tabs>
          <w:tab w:val="num" w:pos="1140"/>
        </w:tabs>
        <w:wordWrap/>
        <w:ind w:left="715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ab/>
        <w:t>- 프린터 사용, 유선전화 사용 등</w:t>
      </w:r>
    </w:p>
    <w:p w14:paraId="5CA9DF73" w14:textId="77777777" w:rsidR="00606CEE" w:rsidRPr="00B51C3F" w:rsidRDefault="00606CEE" w:rsidP="00AB6667">
      <w:pPr>
        <w:numPr>
          <w:ilvl w:val="0"/>
          <w:numId w:val="37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 w:hint="eastAsia"/>
          <w:color w:val="000000"/>
          <w:kern w:val="0"/>
          <w:szCs w:val="22"/>
        </w:rPr>
        <w:t>피감리인은 사업수행 관련 자료일체, 산출물 바인더/CD 및 업무별 담당자/연락처 현황표를 착수회의 직후에 일괄 제출하여 주시기 바람.</w:t>
      </w:r>
    </w:p>
    <w:p w14:paraId="7BEE2786" w14:textId="77777777" w:rsidR="00606CEE" w:rsidRPr="00B51C3F" w:rsidRDefault="00606CEE" w:rsidP="00DD2FCD">
      <w:pPr>
        <w:widowControl/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wordWrap/>
        <w:spacing w:line="277" w:lineRule="auto"/>
        <w:jc w:val="left"/>
        <w:rPr>
          <w:rFonts w:ascii="바탕체" w:hAnsi="바탕체" w:cs="Arial"/>
          <w:b/>
          <w:color w:val="000000"/>
          <w:kern w:val="0"/>
          <w:szCs w:val="22"/>
        </w:rPr>
      </w:pPr>
    </w:p>
    <w:p w14:paraId="7A6F3D55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마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. 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감리결과의 반영(정보시스템 감리기준 제11조)</w:t>
      </w:r>
    </w:p>
    <w:p w14:paraId="1890D740" w14:textId="77777777" w:rsidR="00606CEE" w:rsidRPr="00B51C3F" w:rsidRDefault="009051FB" w:rsidP="00AB6667">
      <w:pPr>
        <w:numPr>
          <w:ilvl w:val="0"/>
          <w:numId w:val="38"/>
        </w:numPr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은 “필수”개선사항과 “협의” 개선사항 중 </w:t>
      </w: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과 피감리인 간의 협의에 따라 개선하기로 결정한 사항에 해당하는 감리 세부 개선권고사항이 정보시스템 구축에 반영될 수 있도록 조치하여야 함. </w:t>
      </w:r>
    </w:p>
    <w:p w14:paraId="079E5EFC" w14:textId="77777777" w:rsidR="00606CEE" w:rsidRPr="00B51C3F" w:rsidRDefault="005971D4" w:rsidP="00AB6667">
      <w:pPr>
        <w:numPr>
          <w:ilvl w:val="0"/>
          <w:numId w:val="38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/>
          <w:color w:val="000000"/>
          <w:kern w:val="0"/>
          <w:szCs w:val="22"/>
        </w:rPr>
        <w:br w:type="page"/>
      </w:r>
      <w:r w:rsidR="009051FB">
        <w:rPr>
          <w:rFonts w:ascii="바탕체" w:hAnsi="바탕체" w:hint="eastAsia"/>
          <w:color w:val="000000"/>
          <w:kern w:val="0"/>
          <w:szCs w:val="22"/>
        </w:rPr>
        <w:lastRenderedPageBreak/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은 예산 부족 및 감리법인의 감리결과에 대한 이견 또는 국가정보원의 권고 등의 사유로 인해 조치할 수 없거나 개선방향이 변경된 경우에는 감리결과 조치내역 확인요청 시 그 사실 및 사유를 감리법인에 통보해야 함.</w:t>
      </w:r>
    </w:p>
    <w:p w14:paraId="61AEADE1" w14:textId="77777777" w:rsidR="00606CEE" w:rsidRPr="00B51C3F" w:rsidRDefault="00606CEE" w:rsidP="00DD2FCD">
      <w:pPr>
        <w:wordWrap/>
        <w:rPr>
          <w:rFonts w:ascii="바탕체" w:hAnsi="바탕체"/>
          <w:szCs w:val="22"/>
        </w:rPr>
      </w:pPr>
    </w:p>
    <w:p w14:paraId="055183C2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바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. 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감리결과 조치계획 검토 및 조치내역 확인(정보시스템 감리기준 제12조)</w:t>
      </w:r>
    </w:p>
    <w:p w14:paraId="233855FC" w14:textId="77777777" w:rsidR="00606CEE" w:rsidRPr="00B51C3F" w:rsidRDefault="009051FB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은 회차별 감리보고서를 통보 받은 후, 감리 결과에 대한 조치계획을 수립하여 감리법인에게 조치계획에 대한 검토를 요청할 수 있음.</w:t>
      </w:r>
    </w:p>
    <w:p w14:paraId="43477A57" w14:textId="77777777" w:rsidR="00606CEE" w:rsidRPr="00B51C3F" w:rsidRDefault="00606CEE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감리결과에 대한 조치계획에는 </w:t>
      </w:r>
      <w:r w:rsidRPr="00B51C3F">
        <w:rPr>
          <w:rFonts w:ascii="바탕체" w:hAnsi="바탕체"/>
          <w:color w:val="000000"/>
          <w:kern w:val="0"/>
          <w:szCs w:val="22"/>
        </w:rPr>
        <w:t>“</w:t>
      </w:r>
      <w:r w:rsidRPr="00B51C3F">
        <w:rPr>
          <w:rFonts w:ascii="바탕체" w:hAnsi="바탕체" w:hint="eastAsia"/>
          <w:color w:val="000000"/>
          <w:kern w:val="0"/>
          <w:szCs w:val="22"/>
        </w:rPr>
        <w:t>필수</w:t>
      </w:r>
      <w:r w:rsidRPr="00B51C3F">
        <w:rPr>
          <w:rFonts w:ascii="바탕체" w:hAnsi="바탕체"/>
          <w:color w:val="000000"/>
          <w:kern w:val="0"/>
          <w:szCs w:val="22"/>
        </w:rPr>
        <w:t>”</w:t>
      </w: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 개선사항과  </w:t>
      </w:r>
      <w:r w:rsidRPr="00B51C3F">
        <w:rPr>
          <w:rFonts w:ascii="바탕체" w:hAnsi="바탕체"/>
          <w:color w:val="000000"/>
          <w:kern w:val="0"/>
          <w:szCs w:val="22"/>
        </w:rPr>
        <w:t>“</w:t>
      </w:r>
      <w:r w:rsidRPr="00B51C3F">
        <w:rPr>
          <w:rFonts w:ascii="바탕체" w:hAnsi="바탕체" w:hint="eastAsia"/>
          <w:color w:val="000000"/>
          <w:kern w:val="0"/>
          <w:szCs w:val="22"/>
        </w:rPr>
        <w:t>협의</w:t>
      </w:r>
      <w:r w:rsidRPr="00B51C3F">
        <w:rPr>
          <w:rFonts w:ascii="바탕체" w:hAnsi="바탕체"/>
          <w:color w:val="000000"/>
          <w:kern w:val="0"/>
          <w:szCs w:val="22"/>
        </w:rPr>
        <w:t>”</w:t>
      </w: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 개선사항 중 </w:t>
      </w:r>
      <w:r w:rsidR="009051FB">
        <w:rPr>
          <w:rFonts w:ascii="바탕체" w:hAnsi="바탕체" w:hint="eastAsia"/>
          <w:color w:val="000000"/>
          <w:kern w:val="0"/>
          <w:szCs w:val="22"/>
        </w:rPr>
        <w:t>주관기관</w:t>
      </w:r>
      <w:r w:rsidRPr="00B51C3F">
        <w:rPr>
          <w:rFonts w:ascii="바탕체" w:hAnsi="바탕체" w:hint="eastAsia"/>
          <w:color w:val="000000"/>
          <w:kern w:val="0"/>
          <w:szCs w:val="22"/>
        </w:rPr>
        <w:t>과 피감리인 간에 개선하기로 결정한 사항에 대한 조치계획 내용이 포함되어야 함.</w:t>
      </w:r>
    </w:p>
    <w:p w14:paraId="282D349F" w14:textId="77777777" w:rsidR="00606CEE" w:rsidRPr="00B51C3F" w:rsidRDefault="00606CEE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감리법인은 조치계획 검토를 요청 받으면 조치계획에 대한 적정성을 검토하고, 그 결과를 </w:t>
      </w:r>
      <w:r w:rsidR="009051FB">
        <w:rPr>
          <w:rFonts w:ascii="바탕체" w:hAnsi="바탕체" w:hint="eastAsia"/>
          <w:color w:val="000000"/>
          <w:kern w:val="0"/>
          <w:szCs w:val="22"/>
        </w:rPr>
        <w:t>주관기관</w:t>
      </w: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피감리인에게 통보하여야 함.</w:t>
      </w:r>
    </w:p>
    <w:p w14:paraId="69488982" w14:textId="77777777" w:rsidR="00606CEE" w:rsidRPr="00B51C3F" w:rsidRDefault="009051FB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피감리인은 감리보고서와 조치계획 검토결과를 토대로 필요한 조치를 수행한 후, 그 조치내역을 감리법인에게 통보하여 확인을 요청하여야 함.</w:t>
      </w:r>
    </w:p>
    <w:p w14:paraId="1ED02096" w14:textId="77777777" w:rsidR="00606CEE" w:rsidRPr="00B51C3F" w:rsidRDefault="00606CEE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감리법인은“장기”와 “단기”구분하여 감리결과 조치내역의 적정성을 확인한 후 그 결과를 </w:t>
      </w:r>
      <w:r w:rsidR="009051FB">
        <w:rPr>
          <w:rFonts w:ascii="바탕체" w:hAnsi="바탕체" w:hint="eastAsia"/>
          <w:color w:val="000000"/>
          <w:kern w:val="0"/>
          <w:szCs w:val="22"/>
        </w:rPr>
        <w:t>주관기관</w:t>
      </w:r>
      <w:r w:rsidRPr="00B51C3F">
        <w:rPr>
          <w:rFonts w:ascii="바탕체" w:hAnsi="바탕체" w:hint="eastAsia"/>
          <w:color w:val="000000"/>
          <w:kern w:val="0"/>
          <w:szCs w:val="22"/>
        </w:rPr>
        <w:t xml:space="preserve"> 및 피감리인에게 통보하여야 함.</w:t>
      </w:r>
    </w:p>
    <w:p w14:paraId="317EE499" w14:textId="77777777" w:rsidR="00606CEE" w:rsidRPr="00B51C3F" w:rsidRDefault="009051FB" w:rsidP="00AB6667">
      <w:pPr>
        <w:numPr>
          <w:ilvl w:val="0"/>
          <w:numId w:val="39"/>
        </w:numPr>
        <w:wordWrap/>
        <w:rPr>
          <w:rFonts w:ascii="바탕체" w:hAnsi="바탕체"/>
          <w:color w:val="000000"/>
          <w:kern w:val="0"/>
          <w:szCs w:val="22"/>
        </w:rPr>
      </w:pPr>
      <w:r>
        <w:rPr>
          <w:rFonts w:ascii="바탕체" w:hAnsi="바탕체" w:hint="eastAsia"/>
          <w:color w:val="000000"/>
          <w:kern w:val="0"/>
          <w:szCs w:val="22"/>
        </w:rPr>
        <w:t>주관기관</w:t>
      </w:r>
      <w:r w:rsidR="00606CEE" w:rsidRPr="00B51C3F">
        <w:rPr>
          <w:rFonts w:ascii="바탕체" w:hAnsi="바탕체" w:hint="eastAsia"/>
          <w:color w:val="000000"/>
          <w:kern w:val="0"/>
          <w:szCs w:val="22"/>
        </w:rPr>
        <w:t>이 감리결과 조치내역의 적정성을 통보 받고 필요한 조치를 수행한 후 감리법인에게 감리결과 조치내역 확인을 추가로 요청하는 경우에는 별도의 비용을 지급할 수 있음.</w:t>
      </w:r>
    </w:p>
    <w:p w14:paraId="6C148DB5" w14:textId="77777777" w:rsidR="00606CEE" w:rsidRPr="002D5655" w:rsidRDefault="00606CEE" w:rsidP="002D5655"/>
    <w:p w14:paraId="6B8D4792" w14:textId="77777777" w:rsidR="00606CEE" w:rsidRPr="00B51C3F" w:rsidRDefault="00606CEE" w:rsidP="00DD2FCD">
      <w:pPr>
        <w:wordWrap/>
        <w:ind w:leftChars="213" w:left="469"/>
        <w:rPr>
          <w:rFonts w:ascii="바탕체" w:hAnsi="바탕체"/>
          <w:b/>
          <w:bCs/>
          <w:color w:val="000000"/>
          <w:kern w:val="0"/>
          <w:szCs w:val="22"/>
        </w:rPr>
      </w:pP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사</w:t>
      </w:r>
      <w:r w:rsidRPr="00B51C3F">
        <w:rPr>
          <w:rFonts w:ascii="바탕체" w:hAnsi="바탕체"/>
          <w:b/>
          <w:bCs/>
          <w:color w:val="000000"/>
          <w:kern w:val="0"/>
          <w:szCs w:val="22"/>
        </w:rPr>
        <w:t xml:space="preserve">. </w:t>
      </w:r>
      <w:r w:rsidR="009051FB">
        <w:rPr>
          <w:rFonts w:ascii="바탕체" w:hAnsi="바탕체" w:hint="eastAsia"/>
          <w:b/>
          <w:bCs/>
          <w:color w:val="000000"/>
          <w:kern w:val="0"/>
          <w:szCs w:val="22"/>
        </w:rPr>
        <w:t>주관기관</w:t>
      </w:r>
      <w:r w:rsidRPr="00B51C3F">
        <w:rPr>
          <w:rFonts w:ascii="바탕체" w:hAnsi="바탕체" w:hint="eastAsia"/>
          <w:b/>
          <w:bCs/>
          <w:color w:val="000000"/>
          <w:kern w:val="0"/>
          <w:szCs w:val="22"/>
        </w:rPr>
        <w:t>의 협조 및 지원 사항(정보시스템 감리기준 제 13조)</w:t>
      </w:r>
    </w:p>
    <w:p w14:paraId="25FF9EC2" w14:textId="77777777" w:rsidR="00606CEE" w:rsidRPr="00B51C3F" w:rsidRDefault="00606CEE" w:rsidP="00DD2FCD">
      <w:pPr>
        <w:wordWrap/>
        <w:ind w:leftChars="325" w:left="935" w:hangingChars="100" w:hanging="220"/>
        <w:rPr>
          <w:rFonts w:ascii="바탕체" w:hAnsi="바탕체"/>
          <w:szCs w:val="22"/>
        </w:rPr>
      </w:pPr>
      <w:r w:rsidRPr="00B51C3F">
        <w:rPr>
          <w:rFonts w:ascii="바탕체" w:hAnsi="바탕체" w:hint="eastAsia"/>
          <w:szCs w:val="22"/>
        </w:rPr>
        <w:t xml:space="preserve">: </w:t>
      </w:r>
      <w:r w:rsidR="009051FB">
        <w:rPr>
          <w:rFonts w:ascii="바탕체" w:hAnsi="바탕체" w:hint="eastAsia"/>
          <w:szCs w:val="22"/>
        </w:rPr>
        <w:t>주관기관</w:t>
      </w:r>
      <w:r w:rsidRPr="00B51C3F">
        <w:rPr>
          <w:rFonts w:ascii="바탕체" w:hAnsi="바탕체" w:hint="eastAsia"/>
          <w:szCs w:val="22"/>
        </w:rPr>
        <w:t>은 감리 업무의 독립성 및 효율성을 확보하기 위하여 다음 사항에 대하여 협조하여야 함.</w:t>
      </w:r>
    </w:p>
    <w:p w14:paraId="5A7A2F8C" w14:textId="77777777" w:rsidR="00606CEE" w:rsidRPr="00B51C3F" w:rsidRDefault="00606CEE" w:rsidP="00DD2FCD">
      <w:pPr>
        <w:wordWrap/>
        <w:ind w:leftChars="466" w:left="1245" w:hanging="220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>- 감리원이 감리 업무를 원활히 수행할 수 있도록 산출물 제공, 감리장소</w:t>
      </w:r>
      <w:r w:rsidRPr="00B51C3F">
        <w:rPr>
          <w:rFonts w:ascii="바탕체" w:hAnsi="바탕체" w:hint="eastAsia"/>
          <w:color w:val="000000"/>
          <w:szCs w:val="22"/>
        </w:rPr>
        <w:br/>
        <w:t>제공 및 성실한 면담 등을 하여야 함.</w:t>
      </w:r>
    </w:p>
    <w:p w14:paraId="1C7EFB1B" w14:textId="77777777" w:rsidR="00606CEE" w:rsidRPr="00B51C3F" w:rsidRDefault="00606CEE" w:rsidP="00DD2FCD">
      <w:pPr>
        <w:wordWrap/>
        <w:ind w:leftChars="466" w:left="1245" w:hanging="220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>- 정당한 사유 없이 감리원의 업무에 개입 또는 간섭하거나, 감리원의 권한을 침해하지 않아야 함.</w:t>
      </w:r>
    </w:p>
    <w:p w14:paraId="4E740E34" w14:textId="77777777" w:rsidR="00606CEE" w:rsidRPr="00B51C3F" w:rsidRDefault="00606CEE" w:rsidP="00DD2FCD">
      <w:pPr>
        <w:wordWrap/>
        <w:ind w:leftChars="466" w:left="1245" w:hanging="220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>- 감리대상 사업의 사업기간 및 일정계획 수립 시 충분한 감리 기간을 확보할 수 있도록 노력하여야 함.</w:t>
      </w:r>
    </w:p>
    <w:p w14:paraId="5551C119" w14:textId="77777777" w:rsidR="003002D7" w:rsidRPr="00B51C3F" w:rsidRDefault="00606CEE" w:rsidP="00DD2FCD">
      <w:pPr>
        <w:wordWrap/>
        <w:ind w:leftChars="466" w:left="1245" w:hanging="220"/>
        <w:rPr>
          <w:rFonts w:ascii="바탕체" w:hAnsi="바탕체"/>
          <w:color w:val="000000"/>
          <w:szCs w:val="22"/>
        </w:rPr>
      </w:pPr>
      <w:r w:rsidRPr="00B51C3F">
        <w:rPr>
          <w:rFonts w:ascii="바탕체" w:hAnsi="바탕체" w:hint="eastAsia"/>
          <w:color w:val="000000"/>
          <w:szCs w:val="22"/>
        </w:rPr>
        <w:t>- 감리결과가 적절히 반영될 수 있도록 피감리인의 감리 결과 조치활동을 관리하여야 하며, 감리법인과 피감리인 간의 협의 주선 등을 적극적으로 지원하여야 함.</w:t>
      </w:r>
    </w:p>
    <w:p w14:paraId="5EC748B7" w14:textId="77777777" w:rsidR="003850A1" w:rsidRDefault="003850A1" w:rsidP="003C45B4">
      <w:pPr>
        <w:wordWrap/>
        <w:ind w:leftChars="466" w:left="1245" w:hanging="220"/>
        <w:jc w:val="center"/>
        <w:rPr>
          <w:rFonts w:ascii="바탕체" w:hAnsi="바탕체"/>
          <w:color w:val="000000"/>
          <w:szCs w:val="22"/>
        </w:rPr>
      </w:pPr>
    </w:p>
    <w:p w14:paraId="3C69BE9D" w14:textId="25A5A568" w:rsidR="003C45B4" w:rsidRPr="00B51C3F" w:rsidRDefault="003C45B4" w:rsidP="003C45B4">
      <w:pPr>
        <w:wordWrap/>
        <w:ind w:leftChars="466" w:left="1245" w:hanging="220"/>
        <w:jc w:val="center"/>
        <w:rPr>
          <w:rStyle w:val="I3"/>
        </w:rPr>
      </w:pPr>
      <w:r w:rsidRPr="00B51C3F">
        <w:rPr>
          <w:rFonts w:ascii="바탕체" w:hAnsi="바탕체" w:hint="eastAsia"/>
          <w:color w:val="000000"/>
          <w:szCs w:val="22"/>
        </w:rPr>
        <w:t>- 끝 -</w:t>
      </w:r>
    </w:p>
    <w:sectPr w:rsidR="003C45B4" w:rsidRPr="00B51C3F" w:rsidSect="00DE35CC">
      <w:headerReference w:type="default" r:id="rId9"/>
      <w:footerReference w:type="even" r:id="rId10"/>
      <w:footerReference w:type="default" r:id="rId11"/>
      <w:type w:val="continuous"/>
      <w:pgSz w:w="11906" w:h="16838" w:code="9"/>
      <w:pgMar w:top="1701" w:right="1440" w:bottom="1440" w:left="1440" w:header="680" w:footer="992" w:gutter="0"/>
      <w:pgNumType w:start="0"/>
      <w:cols w:space="425" w:equalWidth="0">
        <w:col w:w="8765"/>
      </w:cols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698E" w14:textId="77777777" w:rsidR="00803B3E" w:rsidRDefault="00803B3E">
      <w:r>
        <w:separator/>
      </w:r>
    </w:p>
    <w:p w14:paraId="0FAD3E69" w14:textId="77777777" w:rsidR="00803B3E" w:rsidRDefault="00803B3E"/>
  </w:endnote>
  <w:endnote w:type="continuationSeparator" w:id="0">
    <w:p w14:paraId="26C40F28" w14:textId="77777777" w:rsidR="00803B3E" w:rsidRDefault="00803B3E">
      <w:r>
        <w:continuationSeparator/>
      </w:r>
    </w:p>
    <w:p w14:paraId="4A863E08" w14:textId="77777777" w:rsidR="00803B3E" w:rsidRDefault="00803B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헤드라인">
    <w:altName w:val="바탕체"/>
    <w:charset w:val="81"/>
    <w:family w:val="roman"/>
    <w:pitch w:val="variable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신명조">
    <w:altName w:val="바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D_Gothic 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Omega">
    <w:panose1 w:val="020B0502050508020304"/>
    <w:charset w:val="00"/>
    <w:family w:val="swiss"/>
    <w:pitch w:val="variable"/>
    <w:sig w:usb0="00000003" w:usb1="00000000" w:usb2="00000000" w:usb3="00000000" w:csb0="00000001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가는각진제목체">
    <w:altName w:val="바탕"/>
    <w:charset w:val="81"/>
    <w:family w:val="roman"/>
    <w:pitch w:val="variable"/>
    <w:sig w:usb0="800002A7" w:usb1="29D77CFB" w:usb2="00000010" w:usb3="00000000" w:csb0="0008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순명조">
    <w:charset w:val="81"/>
    <w:family w:val="roman"/>
    <w:pitch w:val="variable"/>
    <w:sig w:usb0="800002A7" w:usb1="09D77CF9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5AB0" w14:textId="77777777" w:rsidR="00046627" w:rsidRDefault="00046627" w:rsidP="00EF5179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072AC98A" w14:textId="77777777" w:rsidR="00046627" w:rsidRDefault="00046627"/>
  <w:p w14:paraId="0F825E13" w14:textId="77777777" w:rsidR="00046627" w:rsidRDefault="000466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3E25" w14:textId="77777777" w:rsidR="00046627" w:rsidRDefault="00046627" w:rsidP="00646E77">
    <w:pPr>
      <w:pStyle w:val="af6"/>
      <w:framePr w:h="286" w:hRule="exact" w:wrap="around" w:vAnchor="text" w:hAnchor="margin" w:xAlign="center" w:y="53"/>
      <w:rPr>
        <w:rStyle w:val="afff1"/>
      </w:rPr>
    </w:pPr>
    <w:r>
      <w:rPr>
        <w:rStyle w:val="afff1"/>
      </w:rPr>
      <w:fldChar w:fldCharType="begin"/>
    </w:r>
    <w:r>
      <w:rPr>
        <w:rStyle w:val="afff1"/>
      </w:rPr>
      <w:instrText xml:space="preserve">PAGE  </w:instrText>
    </w:r>
    <w:r>
      <w:rPr>
        <w:rStyle w:val="afff1"/>
      </w:rPr>
      <w:fldChar w:fldCharType="separate"/>
    </w:r>
    <w:r w:rsidR="009051FB">
      <w:rPr>
        <w:rStyle w:val="afff1"/>
        <w:noProof/>
      </w:rPr>
      <w:t>11</w:t>
    </w:r>
    <w:r>
      <w:rPr>
        <w:rStyle w:val="afff1"/>
      </w:rPr>
      <w:fldChar w:fldCharType="end"/>
    </w:r>
  </w:p>
  <w:p w14:paraId="1F23F0B7" w14:textId="47971FCB" w:rsidR="00046627" w:rsidRDefault="00A342C9" w:rsidP="004A797F">
    <w:pPr>
      <w:pStyle w:val="af6"/>
      <w:jc w:val="distribute"/>
    </w:pPr>
    <w:r>
      <w:rPr>
        <w:rFonts w:ascii="바탕체" w:hAnsi="바탕체"/>
        <w:lang w:val="en-US"/>
      </w:rPr>
      <w:t xml:space="preserve"> </w:t>
    </w:r>
    <w:r w:rsidR="004A1BA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3832C7" wp14:editId="41D5F14E">
              <wp:simplePos x="0" y="0"/>
              <wp:positionH relativeFrom="column">
                <wp:posOffset>-38100</wp:posOffset>
              </wp:positionH>
              <wp:positionV relativeFrom="paragraph">
                <wp:posOffset>-8890</wp:posOffset>
              </wp:positionV>
              <wp:extent cx="5831205" cy="0"/>
              <wp:effectExtent l="0" t="0" r="0" b="0"/>
              <wp:wrapNone/>
              <wp:docPr id="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2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95DCC" id="Line 2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.7pt" to="456.1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BC6DC" w14:textId="77777777" w:rsidR="00803B3E" w:rsidRDefault="00803B3E">
      <w:r>
        <w:separator/>
      </w:r>
    </w:p>
    <w:p w14:paraId="4898E347" w14:textId="77777777" w:rsidR="00803B3E" w:rsidRDefault="00803B3E"/>
  </w:footnote>
  <w:footnote w:type="continuationSeparator" w:id="0">
    <w:p w14:paraId="2B360407" w14:textId="77777777" w:rsidR="00803B3E" w:rsidRDefault="00803B3E">
      <w:r>
        <w:continuationSeparator/>
      </w:r>
    </w:p>
    <w:p w14:paraId="52453C69" w14:textId="77777777" w:rsidR="00803B3E" w:rsidRDefault="00803B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2EB8" w14:textId="066836AF" w:rsidR="00046627" w:rsidRPr="0074653F" w:rsidRDefault="00BF1765" w:rsidP="00CF081C">
    <w:pPr>
      <w:pStyle w:val="af5"/>
      <w:jc w:val="right"/>
      <w:rPr>
        <w:rFonts w:ascii="바탕체" w:hAnsi="바탕체"/>
        <w:b/>
        <w:bCs/>
        <w:sz w:val="18"/>
      </w:rPr>
    </w:pPr>
    <w:r w:rsidRPr="00BF1765">
      <w:rPr>
        <w:rFonts w:ascii="바탕체" w:hAnsi="바탕체" w:hint="eastAsia"/>
        <w:b/>
        <w:bCs/>
        <w:sz w:val="18"/>
      </w:rPr>
      <w:t>ISAUDIT 포털시스템</w:t>
    </w:r>
    <w:r w:rsidR="008C6CC2" w:rsidRPr="008C6CC2">
      <w:rPr>
        <w:rFonts w:ascii="바탕체" w:hAnsi="바탕체" w:hint="eastAsia"/>
        <w:b/>
        <w:bCs/>
        <w:sz w:val="18"/>
      </w:rPr>
      <w:t xml:space="preserve"> 구축 감리용역</w:t>
    </w:r>
    <w:r w:rsidR="00CF081C" w:rsidRPr="00CF081C">
      <w:rPr>
        <w:rFonts w:ascii="바탕체" w:hAnsi="바탕체" w:hint="eastAsia"/>
        <w:b/>
        <w:bCs/>
        <w:sz w:val="18"/>
      </w:rPr>
      <w:t xml:space="preserve"> </w:t>
    </w:r>
    <w:r w:rsidR="00D13A31">
      <w:rPr>
        <w:rFonts w:ascii="바탕체" w:hAnsi="바탕체" w:hint="eastAsia"/>
        <w:b/>
        <w:bCs/>
        <w:sz w:val="18"/>
        <w:lang w:eastAsia="ko-KR"/>
      </w:rPr>
      <w:t>요구정의단계</w:t>
    </w:r>
    <w:r w:rsidR="00C41C5D" w:rsidRPr="0074653F">
      <w:rPr>
        <w:rFonts w:ascii="바탕체" w:hAnsi="바탕체" w:hint="eastAsia"/>
        <w:b/>
        <w:bCs/>
        <w:sz w:val="18"/>
      </w:rPr>
      <w:t xml:space="preserve"> 감리</w:t>
    </w:r>
    <w:r w:rsidR="00046627" w:rsidRPr="0074653F">
      <w:rPr>
        <w:rFonts w:ascii="바탕체" w:hAnsi="바탕체" w:hint="eastAsia"/>
        <w:b/>
        <w:bCs/>
        <w:sz w:val="18"/>
      </w:rPr>
      <w:t>계획서</w:t>
    </w:r>
  </w:p>
  <w:p w14:paraId="303A25D5" w14:textId="4CC7840E" w:rsidR="00046627" w:rsidRPr="00D82EC1" w:rsidRDefault="004A1BA5" w:rsidP="00651E08">
    <w:pPr>
      <w:jc w:val="right"/>
      <w:rPr>
        <w:rFonts w:ascii="바탕체" w:hAnsi="바탕체"/>
        <w:b/>
        <w:bCs/>
        <w:sz w:val="20"/>
      </w:rPr>
    </w:pPr>
    <w:r w:rsidRPr="00D82EC1">
      <w:rPr>
        <w:rFonts w:ascii="바탕체" w:hAnsi="바탕체"/>
        <w:b/>
        <w:bCs/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60295C3" wp14:editId="0B6214E0">
              <wp:simplePos x="0" y="0"/>
              <wp:positionH relativeFrom="column">
                <wp:posOffset>-53975</wp:posOffset>
              </wp:positionH>
              <wp:positionV relativeFrom="paragraph">
                <wp:posOffset>24765</wp:posOffset>
              </wp:positionV>
              <wp:extent cx="5831205" cy="0"/>
              <wp:effectExtent l="0" t="0" r="0" b="0"/>
              <wp:wrapNone/>
              <wp:docPr id="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312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7826A" id="Line 28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.95pt" to="454.9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"/>
          </w:pict>
        </mc:Fallback>
      </mc:AlternateContent>
    </w:r>
    <w:r w:rsidR="00046627" w:rsidRPr="00D82EC1">
      <w:rPr>
        <w:rFonts w:ascii="바탕체" w:hAnsi="바탕체" w:hint="eastAsia"/>
        <w:b/>
        <w:bCs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A508B118"/>
    <w:lvl w:ilvl="0">
      <w:start w:val="1"/>
      <w:numFmt w:val="bullet"/>
      <w:pStyle w:val="2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318AE610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BF221D48"/>
    <w:lvl w:ilvl="0">
      <w:start w:val="1"/>
      <w:numFmt w:val="bullet"/>
      <w:pStyle w:val="3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09042F9"/>
    <w:multiLevelType w:val="hybridMultilevel"/>
    <w:tmpl w:val="5BBEF680"/>
    <w:lvl w:ilvl="0" w:tplc="ACC21918">
      <w:start w:val="1"/>
      <w:numFmt w:val="bullet"/>
      <w:pStyle w:val="11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00CC3091"/>
    <w:multiLevelType w:val="multilevel"/>
    <w:tmpl w:val="FCAE36F4"/>
    <w:lvl w:ilvl="0">
      <w:start w:val="1"/>
      <w:numFmt w:val="ganada"/>
      <w:lvlText w:val="(%1)"/>
      <w:lvlJc w:val="left"/>
      <w:pPr>
        <w:tabs>
          <w:tab w:val="num" w:pos="885"/>
        </w:tabs>
        <w:ind w:left="885" w:hanging="555"/>
      </w:pPr>
      <w:rPr>
        <w:rFonts w:ascii="바탕체" w:eastAsia="바탕체" w:hAnsi="바탕체"/>
        <w:color w:val="000000"/>
        <w:kern w:val="2"/>
        <w:sz w:val="22"/>
      </w:rPr>
    </w:lvl>
    <w:lvl w:ilvl="1">
      <w:start w:val="1"/>
      <w:numFmt w:val="bullet"/>
      <w:pStyle w:val="43-1"/>
      <w:lvlText w:val="-"/>
      <w:lvlJc w:val="left"/>
      <w:pPr>
        <w:tabs>
          <w:tab w:val="num" w:pos="1200"/>
        </w:tabs>
        <w:ind w:left="1200" w:hanging="400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49F0332"/>
    <w:multiLevelType w:val="hybridMultilevel"/>
    <w:tmpl w:val="B3E4AF26"/>
    <w:lvl w:ilvl="0" w:tplc="C71C098C">
      <w:start w:val="1"/>
      <w:numFmt w:val="ganada"/>
      <w:lvlText w:val="%1."/>
      <w:lvlJc w:val="left"/>
      <w:pPr>
        <w:ind w:left="655" w:hanging="435"/>
      </w:pPr>
      <w:rPr>
        <w:rFonts w:hint="default"/>
        <w:sz w:val="26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6" w15:restartNumberingAfterBreak="0">
    <w:nsid w:val="04A31ACF"/>
    <w:multiLevelType w:val="singleLevel"/>
    <w:tmpl w:val="B9F8E602"/>
    <w:lvl w:ilvl="0">
      <w:start w:val="1"/>
      <w:numFmt w:val="decimal"/>
      <w:pStyle w:val="1"/>
      <w:lvlText w:val="(%1)"/>
      <w:lvlJc w:val="left"/>
      <w:pPr>
        <w:tabs>
          <w:tab w:val="num" w:pos="2211"/>
        </w:tabs>
        <w:ind w:left="2211" w:hanging="510"/>
      </w:pPr>
      <w:rPr>
        <w:rFonts w:hint="eastAsia"/>
      </w:rPr>
    </w:lvl>
  </w:abstractNum>
  <w:abstractNum w:abstractNumId="7" w15:restartNumberingAfterBreak="0">
    <w:nsid w:val="04F676B0"/>
    <w:multiLevelType w:val="hybridMultilevel"/>
    <w:tmpl w:val="6FF2F2DC"/>
    <w:lvl w:ilvl="0" w:tplc="CABAFF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8" w15:restartNumberingAfterBreak="0">
    <w:nsid w:val="08235A9F"/>
    <w:multiLevelType w:val="hybridMultilevel"/>
    <w:tmpl w:val="F1F4DC2E"/>
    <w:lvl w:ilvl="0" w:tplc="821E17EC">
      <w:start w:val="1"/>
      <w:numFmt w:val="bullet"/>
      <w:pStyle w:val="10"/>
      <w:lvlText w:val=""/>
      <w:lvlJc w:val="left"/>
      <w:pPr>
        <w:tabs>
          <w:tab w:val="num" w:pos="560"/>
        </w:tabs>
        <w:ind w:left="400" w:hanging="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0EA863D5"/>
    <w:multiLevelType w:val="hybridMultilevel"/>
    <w:tmpl w:val="B2F28AA4"/>
    <w:lvl w:ilvl="0" w:tplc="2B2C9DCC">
      <w:start w:val="1"/>
      <w:numFmt w:val="ganada"/>
      <w:lvlText w:val="(%1)"/>
      <w:lvlJc w:val="left"/>
      <w:pPr>
        <w:tabs>
          <w:tab w:val="num" w:pos="885"/>
        </w:tabs>
        <w:ind w:left="885" w:hanging="555"/>
      </w:pPr>
    </w:lvl>
    <w:lvl w:ilvl="1" w:tplc="AC108E7E">
      <w:numFmt w:val="bullet"/>
      <w:pStyle w:val="-"/>
      <w:lvlText w:val="-"/>
      <w:lvlJc w:val="left"/>
      <w:pPr>
        <w:tabs>
          <w:tab w:val="num" w:pos="1160"/>
        </w:tabs>
        <w:ind w:left="1160" w:hanging="360"/>
      </w:pPr>
      <w:rPr>
        <w:rFonts w:ascii="바탕" w:eastAsia="바탕" w:hAnsi="바탕" w:cs="Times New Roman" w:hint="eastAsia"/>
      </w:rPr>
    </w:lvl>
    <w:lvl w:ilvl="2" w:tplc="4A88D794">
      <w:start w:val="1"/>
      <w:numFmt w:val="bullet"/>
      <w:lvlText w:val=""/>
      <w:lvlJc w:val="left"/>
      <w:pPr>
        <w:tabs>
          <w:tab w:val="num" w:pos="1600"/>
        </w:tabs>
        <w:ind w:left="1600" w:hanging="500"/>
      </w:pPr>
      <w:rPr>
        <w:rFonts w:ascii="Wingdings" w:hAnsi="Wingdings" w:hint="default"/>
      </w:rPr>
    </w:lvl>
    <w:lvl w:ilvl="3" w:tplc="9776EE82">
      <w:start w:val="1"/>
      <w:numFmt w:val="decimalEnclosedCircle"/>
      <w:pStyle w:val="a"/>
      <w:lvlText w:val="%4"/>
      <w:lvlJc w:val="left"/>
      <w:pPr>
        <w:tabs>
          <w:tab w:val="num" w:pos="1960"/>
        </w:tabs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112C675F"/>
    <w:multiLevelType w:val="hybridMultilevel"/>
    <w:tmpl w:val="DFEAA26C"/>
    <w:lvl w:ilvl="0" w:tplc="AF4ED4F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F1421E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0218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7E26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CF0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248A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84D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66E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E64C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8340B7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16BB2886"/>
    <w:multiLevelType w:val="hybridMultilevel"/>
    <w:tmpl w:val="3698D81C"/>
    <w:lvl w:ilvl="0" w:tplc="B7107172">
      <w:start w:val="1"/>
      <w:numFmt w:val="ganada"/>
      <w:lvlText w:val="%1."/>
      <w:lvlJc w:val="left"/>
      <w:pPr>
        <w:ind w:left="795" w:hanging="375"/>
      </w:pPr>
      <w:rPr>
        <w:rFonts w:hint="eastAsia"/>
        <w:b w:val="0"/>
        <w:i w:val="0"/>
        <w:color w:val="000000"/>
      </w:rPr>
    </w:lvl>
    <w:lvl w:ilvl="1" w:tplc="04090019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13" w15:restartNumberingAfterBreak="0">
    <w:nsid w:val="190D3923"/>
    <w:multiLevelType w:val="multilevel"/>
    <w:tmpl w:val="5EA07E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1D8E0943"/>
    <w:multiLevelType w:val="hybridMultilevel"/>
    <w:tmpl w:val="853840CC"/>
    <w:lvl w:ilvl="0" w:tplc="FFFFFFFF">
      <w:start w:val="1"/>
      <w:numFmt w:val="bullet"/>
      <w:pStyle w:val="100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1EB421DB"/>
    <w:multiLevelType w:val="hybridMultilevel"/>
    <w:tmpl w:val="B5642B28"/>
    <w:lvl w:ilvl="0" w:tplc="1876C598">
      <w:start w:val="1"/>
      <w:numFmt w:val="bullet"/>
      <w:pStyle w:val="8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E51ABE76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502E458E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DAC69600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11C04D30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9D1CAC6C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25A8F5EA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96A6F59E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6A64177C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1FA0779A"/>
    <w:multiLevelType w:val="multilevel"/>
    <w:tmpl w:val="F86E35A6"/>
    <w:lvl w:ilvl="0">
      <w:start w:val="1"/>
      <w:numFmt w:val="decimal"/>
      <w:lvlText w:val="%1."/>
      <w:lvlJc w:val="left"/>
      <w:pPr>
        <w:tabs>
          <w:tab w:val="num" w:pos="-516"/>
        </w:tabs>
        <w:ind w:left="-649" w:hanging="227"/>
      </w:pPr>
      <w:rPr>
        <w:rFonts w:hint="eastAsia"/>
      </w:rPr>
    </w:lvl>
    <w:lvl w:ilvl="1">
      <w:start w:val="1"/>
      <w:numFmt w:val="ganada"/>
      <w:lvlText w:val="%2."/>
      <w:lvlJc w:val="left"/>
      <w:pPr>
        <w:tabs>
          <w:tab w:val="num" w:pos="-91"/>
        </w:tabs>
        <w:ind w:left="-296" w:hanging="155"/>
      </w:pPr>
      <w:rPr>
        <w:rFonts w:hint="eastAsia"/>
      </w:rPr>
    </w:lvl>
    <w:lvl w:ilvl="2">
      <w:start w:val="1"/>
      <w:numFmt w:val="decimal"/>
      <w:pStyle w:val="30"/>
      <w:lvlText w:val="%3)"/>
      <w:lvlJc w:val="left"/>
      <w:pPr>
        <w:tabs>
          <w:tab w:val="num" w:pos="400"/>
        </w:tabs>
        <w:ind w:left="400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1120"/>
        </w:tabs>
        <w:ind w:left="683" w:hanging="283"/>
      </w:pPr>
      <w:rPr>
        <w:rFonts w:hint="eastAsia"/>
      </w:rPr>
    </w:lvl>
    <w:lvl w:ilvl="4">
      <w:start w:val="1"/>
      <w:numFmt w:val="ganada"/>
      <w:lvlText w:val="%5) "/>
      <w:lvlJc w:val="left"/>
      <w:pPr>
        <w:tabs>
          <w:tab w:val="num" w:pos="1108"/>
        </w:tabs>
        <w:ind w:left="1108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533"/>
        </w:tabs>
        <w:ind w:left="1533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959"/>
        </w:tabs>
        <w:ind w:left="1959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2384"/>
        </w:tabs>
        <w:ind w:left="2384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2809"/>
        </w:tabs>
        <w:ind w:left="2809" w:hanging="425"/>
      </w:pPr>
      <w:rPr>
        <w:rFonts w:hint="eastAsia"/>
      </w:rPr>
    </w:lvl>
  </w:abstractNum>
  <w:abstractNum w:abstractNumId="17" w15:restartNumberingAfterBreak="0">
    <w:nsid w:val="23E241AD"/>
    <w:multiLevelType w:val="multilevel"/>
    <w:tmpl w:val="5EA07E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242F6AD2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24F456E9"/>
    <w:multiLevelType w:val="hybridMultilevel"/>
    <w:tmpl w:val="F1002684"/>
    <w:lvl w:ilvl="0" w:tplc="0EEE3EF4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705E64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478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3A482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E81E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9A7B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852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23F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622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8505CF"/>
    <w:multiLevelType w:val="hybridMultilevel"/>
    <w:tmpl w:val="2B0830D4"/>
    <w:lvl w:ilvl="0" w:tplc="FFFFFFFF">
      <w:start w:val="1"/>
      <w:numFmt w:val="ganada"/>
      <w:pStyle w:val="a0"/>
      <w:lvlText w:val="(%1)"/>
      <w:lvlJc w:val="left"/>
      <w:pPr>
        <w:tabs>
          <w:tab w:val="num" w:pos="775"/>
        </w:tabs>
        <w:ind w:left="775" w:hanging="555"/>
      </w:pPr>
      <w:rPr>
        <w:rFonts w:eastAsia="바탕체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20"/>
        </w:tabs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0"/>
        </w:tabs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0"/>
        </w:tabs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0"/>
        </w:tabs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0"/>
        </w:tabs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0"/>
        </w:tabs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0"/>
        </w:tabs>
        <w:ind w:left="3820" w:hanging="400"/>
      </w:pPr>
    </w:lvl>
  </w:abstractNum>
  <w:abstractNum w:abstractNumId="21" w15:restartNumberingAfterBreak="0">
    <w:nsid w:val="284E7D65"/>
    <w:multiLevelType w:val="multilevel"/>
    <w:tmpl w:val="40FA0D32"/>
    <w:lvl w:ilvl="0">
      <w:start w:val="1"/>
      <w:numFmt w:val="bullet"/>
      <w:suff w:val="space"/>
      <w:lvlText w:val="¡"/>
      <w:lvlJc w:val="left"/>
      <w:pPr>
        <w:ind w:left="0" w:firstLine="0"/>
      </w:pPr>
      <w:rPr>
        <w:rFonts w:ascii="Wingdings" w:hAnsi="Wingdings"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A954D8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2DE27916"/>
    <w:multiLevelType w:val="hybridMultilevel"/>
    <w:tmpl w:val="CBFC1460"/>
    <w:lvl w:ilvl="0" w:tplc="1C14860A">
      <w:start w:val="1"/>
      <w:numFmt w:val="bullet"/>
      <w:pStyle w:val="a1"/>
      <w:lvlText w:val=""/>
      <w:lvlJc w:val="left"/>
      <w:pPr>
        <w:tabs>
          <w:tab w:val="num" w:pos="454"/>
        </w:tabs>
        <w:ind w:left="680" w:hanging="283"/>
      </w:pPr>
      <w:rPr>
        <w:rFonts w:ascii="Wingdings" w:eastAsia="바탕" w:hAnsi="Wingdings" w:cs="Times New Roman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436AC4"/>
    <w:multiLevelType w:val="multilevel"/>
    <w:tmpl w:val="C0D4FF1A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AF1CF3"/>
    <w:multiLevelType w:val="hybridMultilevel"/>
    <w:tmpl w:val="F8D2266A"/>
    <w:lvl w:ilvl="0" w:tplc="2DF6B88C">
      <w:start w:val="1"/>
      <w:numFmt w:val="bullet"/>
      <w:pStyle w:val="9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6B24A224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C40A2CB0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E16ED28E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48F8E0C2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1026E02E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E910AA88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C24C625A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9EC4704C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334D3C52"/>
    <w:multiLevelType w:val="hybridMultilevel"/>
    <w:tmpl w:val="D56418A0"/>
    <w:lvl w:ilvl="0" w:tplc="FFFFFFFF">
      <w:start w:val="1"/>
      <w:numFmt w:val="bullet"/>
      <w:pStyle w:val="6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377B1D43"/>
    <w:multiLevelType w:val="multilevel"/>
    <w:tmpl w:val="5EA07E1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3AB62935"/>
    <w:multiLevelType w:val="hybridMultilevel"/>
    <w:tmpl w:val="480413B6"/>
    <w:lvl w:ilvl="0" w:tplc="07CED0F8">
      <w:start w:val="2"/>
      <w:numFmt w:val="bullet"/>
      <w:pStyle w:val="21"/>
      <w:lvlText w:val=""/>
      <w:lvlJc w:val="left"/>
      <w:pPr>
        <w:tabs>
          <w:tab w:val="num" w:pos="624"/>
        </w:tabs>
        <w:ind w:left="624" w:hanging="397"/>
      </w:pPr>
      <w:rPr>
        <w:rFonts w:ascii="Wingdings" w:hAnsi="Wingdings" w:hint="default"/>
        <w:b w:val="0"/>
        <w:i w:val="0"/>
        <w:sz w:val="24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AE76CD2"/>
    <w:multiLevelType w:val="hybridMultilevel"/>
    <w:tmpl w:val="63F08762"/>
    <w:lvl w:ilvl="0" w:tplc="2FB810DE">
      <w:start w:val="1"/>
      <w:numFmt w:val="bullet"/>
      <w:pStyle w:val="22"/>
      <w:lvlText w:val=""/>
      <w:lvlJc w:val="left"/>
      <w:pPr>
        <w:tabs>
          <w:tab w:val="num" w:pos="500"/>
        </w:tabs>
        <w:ind w:left="500" w:hanging="400"/>
      </w:pPr>
      <w:rPr>
        <w:rFonts w:ascii="Wingdings" w:hAnsi="Wingdings" w:hint="default"/>
      </w:rPr>
    </w:lvl>
    <w:lvl w:ilvl="1" w:tplc="738072DC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BBF2AC40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9410911E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D9E233CE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EB72177E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A91C2268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3FD4298A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205CDA86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30" w15:restartNumberingAfterBreak="0">
    <w:nsid w:val="3BD47AA0"/>
    <w:multiLevelType w:val="hybridMultilevel"/>
    <w:tmpl w:val="4B6000E2"/>
    <w:lvl w:ilvl="0" w:tplc="400EC5A0">
      <w:start w:val="1"/>
      <w:numFmt w:val="bullet"/>
      <w:pStyle w:val="-0"/>
      <w:lvlText w:val="–"/>
      <w:lvlJc w:val="left"/>
      <w:pPr>
        <w:tabs>
          <w:tab w:val="num" w:pos="2174"/>
        </w:tabs>
        <w:ind w:left="2155" w:hanging="341"/>
      </w:pPr>
      <w:rPr>
        <w:rFonts w:ascii="MS Serif" w:eastAsia="바탕체" w:hAnsi="MS Serif" w:hint="default"/>
        <w:b w:val="0"/>
        <w:i w:val="0"/>
        <w:sz w:val="24"/>
      </w:rPr>
    </w:lvl>
    <w:lvl w:ilvl="1" w:tplc="04090019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31" w15:restartNumberingAfterBreak="0">
    <w:nsid w:val="3C512EAC"/>
    <w:multiLevelType w:val="hybridMultilevel"/>
    <w:tmpl w:val="75EED080"/>
    <w:lvl w:ilvl="0" w:tplc="64F6C3A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24E34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403E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B061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CC06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7091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E5E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60DC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888C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ECE2268"/>
    <w:multiLevelType w:val="hybridMultilevel"/>
    <w:tmpl w:val="07B61B36"/>
    <w:lvl w:ilvl="0" w:tplc="7E285CAA">
      <w:start w:val="1"/>
      <w:numFmt w:val="bullet"/>
      <w:pStyle w:val="4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A06030D8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33" w15:restartNumberingAfterBreak="0">
    <w:nsid w:val="44943459"/>
    <w:multiLevelType w:val="hybridMultilevel"/>
    <w:tmpl w:val="ECB0E24A"/>
    <w:lvl w:ilvl="0" w:tplc="DD744E3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6EC4E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F617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EAF91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0A14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22C7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C2D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2EDF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08BB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AE6E8E"/>
    <w:multiLevelType w:val="hybridMultilevel"/>
    <w:tmpl w:val="F52C1AE0"/>
    <w:lvl w:ilvl="0" w:tplc="625CC4B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9DA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7287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262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7031B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DAE55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C6D4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CB3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D4DF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882EB5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 w15:restartNumberingAfterBreak="0">
    <w:nsid w:val="4E3D3E09"/>
    <w:multiLevelType w:val="singleLevel"/>
    <w:tmpl w:val="1B40C21C"/>
    <w:name w:val="&quot;"/>
    <w:lvl w:ilvl="0">
      <w:start w:val="1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바탕체" w:eastAsia="바탕체" w:hAnsi="Times New Roman" w:hint="eastAsia"/>
      </w:rPr>
    </w:lvl>
  </w:abstractNum>
  <w:abstractNum w:abstractNumId="37" w15:restartNumberingAfterBreak="0">
    <w:nsid w:val="52375931"/>
    <w:multiLevelType w:val="hybridMultilevel"/>
    <w:tmpl w:val="DCF43786"/>
    <w:lvl w:ilvl="0" w:tplc="9118F104">
      <w:start w:val="1"/>
      <w:numFmt w:val="decimal"/>
      <w:pStyle w:val="Y-131"/>
      <w:lvlText w:val="(%1)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8" w15:restartNumberingAfterBreak="0">
    <w:nsid w:val="54993238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55224605"/>
    <w:multiLevelType w:val="singleLevel"/>
    <w:tmpl w:val="E8D4C930"/>
    <w:lvl w:ilvl="0">
      <w:start w:val="1"/>
      <w:numFmt w:val="ganada"/>
      <w:pStyle w:val="5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40" w15:restartNumberingAfterBreak="0">
    <w:nsid w:val="55E2115A"/>
    <w:multiLevelType w:val="hybridMultilevel"/>
    <w:tmpl w:val="46F0EEFC"/>
    <w:lvl w:ilvl="0" w:tplc="F2F4239C">
      <w:start w:val="1"/>
      <w:numFmt w:val="bullet"/>
      <w:pStyle w:val="50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41" w15:restartNumberingAfterBreak="0">
    <w:nsid w:val="5F1317A6"/>
    <w:multiLevelType w:val="multilevel"/>
    <w:tmpl w:val="E3EA2510"/>
    <w:lvl w:ilvl="0">
      <w:start w:val="1"/>
      <w:numFmt w:val="decimal"/>
      <w:pStyle w:val="12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3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1"/>
      <w:lvlText w:val="%3)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EnclosedCircle"/>
      <w:pStyle w:val="40"/>
      <w:lvlText w:val="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4945440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324408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244805977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 w15:restartNumberingAfterBreak="0">
    <w:nsid w:val="61B472D0"/>
    <w:multiLevelType w:val="hybridMultilevel"/>
    <w:tmpl w:val="56B24A7C"/>
    <w:lvl w:ilvl="0" w:tplc="FFFFFFFF">
      <w:start w:val="1"/>
      <w:numFmt w:val="bullet"/>
      <w:pStyle w:val="32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43" w15:restartNumberingAfterBreak="0">
    <w:nsid w:val="66602BF5"/>
    <w:multiLevelType w:val="hybridMultilevel"/>
    <w:tmpl w:val="BF800618"/>
    <w:lvl w:ilvl="0" w:tplc="0409000F">
      <w:start w:val="1"/>
      <w:numFmt w:val="ganada"/>
      <w:lvlText w:val="(%1)"/>
      <w:lvlJc w:val="left"/>
      <w:pPr>
        <w:tabs>
          <w:tab w:val="num" w:pos="765"/>
        </w:tabs>
        <w:ind w:left="765" w:hanging="540"/>
      </w:pPr>
      <w:rPr>
        <w:rFonts w:hint="eastAsia"/>
      </w:rPr>
    </w:lvl>
    <w:lvl w:ilvl="1" w:tplc="04090019">
      <w:start w:val="1"/>
      <w:numFmt w:val="bullet"/>
      <w:lvlText w:val=""/>
      <w:lvlJc w:val="left"/>
      <w:pPr>
        <w:tabs>
          <w:tab w:val="num" w:pos="1025"/>
        </w:tabs>
        <w:ind w:left="1025" w:hanging="400"/>
      </w:pPr>
      <w:rPr>
        <w:rFonts w:ascii="Wingdings" w:hAnsi="Wingdings" w:hint="default"/>
        <w:sz w:val="16"/>
      </w:rPr>
    </w:lvl>
    <w:lvl w:ilvl="2" w:tplc="0409001B">
      <w:numFmt w:val="bullet"/>
      <w:pStyle w:val="-1"/>
      <w:lvlText w:val="-"/>
      <w:lvlJc w:val="left"/>
      <w:pPr>
        <w:tabs>
          <w:tab w:val="num" w:pos="1385"/>
        </w:tabs>
        <w:ind w:left="1385" w:hanging="360"/>
      </w:pPr>
      <w:rPr>
        <w:rFonts w:ascii="바탕체" w:eastAsia="바탕체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25"/>
        </w:tabs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5"/>
        </w:tabs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5"/>
        </w:tabs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5"/>
        </w:tabs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5"/>
        </w:tabs>
        <w:ind w:left="3825" w:hanging="400"/>
      </w:pPr>
    </w:lvl>
  </w:abstractNum>
  <w:abstractNum w:abstractNumId="44" w15:restartNumberingAfterBreak="0">
    <w:nsid w:val="6748034B"/>
    <w:multiLevelType w:val="hybridMultilevel"/>
    <w:tmpl w:val="6FF2F2DC"/>
    <w:lvl w:ilvl="0" w:tplc="CABAFF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45" w15:restartNumberingAfterBreak="0">
    <w:nsid w:val="68694999"/>
    <w:multiLevelType w:val="hybridMultilevel"/>
    <w:tmpl w:val="BCFCC1A4"/>
    <w:lvl w:ilvl="0" w:tplc="51942BE2">
      <w:start w:val="1"/>
      <w:numFmt w:val="bullet"/>
      <w:pStyle w:val="a2"/>
      <w:lvlText w:val="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80"/>
        </w:tabs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80"/>
        </w:tabs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80"/>
        </w:tabs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00"/>
      </w:pPr>
      <w:rPr>
        <w:rFonts w:ascii="Wingdings" w:hAnsi="Wingdings" w:hint="default"/>
      </w:rPr>
    </w:lvl>
  </w:abstractNum>
  <w:abstractNum w:abstractNumId="46" w15:restartNumberingAfterBreak="0">
    <w:nsid w:val="6A691815"/>
    <w:multiLevelType w:val="multilevel"/>
    <w:tmpl w:val="93CC7380"/>
    <w:styleLink w:val="a3"/>
    <w:lvl w:ilvl="0">
      <w:start w:val="1"/>
      <w:numFmt w:val="ganada"/>
      <w:lvlText w:val="(%1)"/>
      <w:lvlJc w:val="left"/>
      <w:pPr>
        <w:tabs>
          <w:tab w:val="num" w:pos="885"/>
        </w:tabs>
        <w:ind w:left="885" w:hanging="555"/>
      </w:pPr>
      <w:rPr>
        <w:rFonts w:ascii="바탕체" w:eastAsia="바탕체" w:hAnsi="바탕체"/>
        <w:color w:val="000000"/>
        <w:kern w:val="2"/>
        <w:sz w:val="2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7" w15:restartNumberingAfterBreak="0">
    <w:nsid w:val="6AFE6400"/>
    <w:multiLevelType w:val="hybridMultilevel"/>
    <w:tmpl w:val="5FB6210E"/>
    <w:lvl w:ilvl="0" w:tplc="7966BBE2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6FB4D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DEB4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87A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4AA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9A5B0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80C8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58B31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305A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0276E3"/>
    <w:multiLevelType w:val="hybridMultilevel"/>
    <w:tmpl w:val="E786BAFE"/>
    <w:lvl w:ilvl="0" w:tplc="18307078">
      <w:start w:val="1"/>
      <w:numFmt w:val="bullet"/>
      <w:pStyle w:val="41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D7F7E03"/>
    <w:multiLevelType w:val="hybridMultilevel"/>
    <w:tmpl w:val="191ED44E"/>
    <w:lvl w:ilvl="0" w:tplc="0DFE2D4C">
      <w:start w:val="1"/>
      <w:numFmt w:val="bullet"/>
      <w:pStyle w:val="120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</w:abstractNum>
  <w:abstractNum w:abstractNumId="50" w15:restartNumberingAfterBreak="0">
    <w:nsid w:val="6E520539"/>
    <w:multiLevelType w:val="hybridMultilevel"/>
    <w:tmpl w:val="16A64078"/>
    <w:lvl w:ilvl="0" w:tplc="E2BC05C0">
      <w:start w:val="1"/>
      <w:numFmt w:val="bullet"/>
      <w:pStyle w:val="7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1" w:tplc="F252D6EA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8E2CD5A0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D9E24FE2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E78A25DE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006A4F30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71089B82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534841AA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91F03F88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51" w15:restartNumberingAfterBreak="0">
    <w:nsid w:val="71CA3340"/>
    <w:multiLevelType w:val="singleLevel"/>
    <w:tmpl w:val="CB0C3DD0"/>
    <w:lvl w:ilvl="0">
      <w:numFmt w:val="bullet"/>
      <w:pStyle w:val="24"/>
      <w:lvlText w:val="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</w:abstractNum>
  <w:abstractNum w:abstractNumId="52" w15:restartNumberingAfterBreak="0">
    <w:nsid w:val="76573F65"/>
    <w:multiLevelType w:val="hybridMultilevel"/>
    <w:tmpl w:val="3562383A"/>
    <w:lvl w:ilvl="0" w:tplc="9E4EB7F2">
      <w:start w:val="1"/>
      <w:numFmt w:val="decimal"/>
      <w:lvlText w:val="(%1)"/>
      <w:lvlJc w:val="left"/>
      <w:pPr>
        <w:tabs>
          <w:tab w:val="num" w:pos="1075"/>
        </w:tabs>
        <w:ind w:left="1075" w:hanging="360"/>
      </w:pPr>
      <w:rPr>
        <w:rFonts w:cs="Times New Roman" w:hint="default"/>
      </w:rPr>
    </w:lvl>
    <w:lvl w:ilvl="1" w:tplc="0409000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3" w15:restartNumberingAfterBreak="0">
    <w:nsid w:val="76C53A67"/>
    <w:multiLevelType w:val="multilevel"/>
    <w:tmpl w:val="7D90A37E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decimal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%5)"/>
      <w:lvlJc w:val="left"/>
      <w:pPr>
        <w:ind w:left="0" w:firstLine="0"/>
      </w:pPr>
    </w:lvl>
    <w:lvl w:ilvl="5">
      <w:start w:val="1"/>
      <w:numFmt w:val="decimal"/>
      <w:suff w:val="space"/>
      <w:lvlText w:val="%6)"/>
      <w:lvlJc w:val="left"/>
      <w:pPr>
        <w:ind w:left="0" w:firstLine="0"/>
      </w:pPr>
    </w:lvl>
    <w:lvl w:ilvl="6">
      <w:start w:val="1"/>
      <w:numFmt w:val="decimal"/>
      <w:suff w:val="space"/>
      <w:lvlText w:val="%7)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2868B3"/>
    <w:multiLevelType w:val="hybridMultilevel"/>
    <w:tmpl w:val="BD88A1B6"/>
    <w:lvl w:ilvl="0" w:tplc="5E9619A0">
      <w:numFmt w:val="bullet"/>
      <w:pStyle w:val="a4"/>
      <w:lvlText w:val=""/>
      <w:lvlJc w:val="left"/>
      <w:pPr>
        <w:tabs>
          <w:tab w:val="num" w:pos="705"/>
        </w:tabs>
        <w:ind w:left="705" w:hanging="360"/>
      </w:pPr>
      <w:rPr>
        <w:rFonts w:ascii="Wingdings" w:eastAsia="바탕체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425"/>
        </w:tabs>
        <w:ind w:left="14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25"/>
        </w:tabs>
        <w:ind w:left="182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225"/>
        </w:tabs>
        <w:ind w:left="22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5"/>
        </w:tabs>
        <w:ind w:left="30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5"/>
        </w:tabs>
        <w:ind w:left="34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5"/>
        </w:tabs>
        <w:ind w:left="38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5"/>
        </w:tabs>
        <w:ind w:left="4225" w:hanging="400"/>
      </w:pPr>
      <w:rPr>
        <w:rFonts w:ascii="Wingdings" w:hAnsi="Wingdings" w:hint="default"/>
      </w:rPr>
    </w:lvl>
  </w:abstractNum>
  <w:num w:numId="1" w16cid:durableId="112211967">
    <w:abstractNumId w:val="16"/>
  </w:num>
  <w:num w:numId="2" w16cid:durableId="713502983">
    <w:abstractNumId w:val="54"/>
  </w:num>
  <w:num w:numId="3" w16cid:durableId="714818313">
    <w:abstractNumId w:val="39"/>
  </w:num>
  <w:num w:numId="4" w16cid:durableId="869492718">
    <w:abstractNumId w:val="9"/>
  </w:num>
  <w:num w:numId="5" w16cid:durableId="2120449188">
    <w:abstractNumId w:val="9"/>
  </w:num>
  <w:num w:numId="6" w16cid:durableId="1294869269">
    <w:abstractNumId w:val="45"/>
  </w:num>
  <w:num w:numId="7" w16cid:durableId="798303146">
    <w:abstractNumId w:val="46"/>
  </w:num>
  <w:num w:numId="8" w16cid:durableId="1234703864">
    <w:abstractNumId w:val="23"/>
  </w:num>
  <w:num w:numId="9" w16cid:durableId="1059594030">
    <w:abstractNumId w:val="17"/>
  </w:num>
  <w:num w:numId="10" w16cid:durableId="38408076">
    <w:abstractNumId w:val="42"/>
  </w:num>
  <w:num w:numId="11" w16cid:durableId="690306175">
    <w:abstractNumId w:val="30"/>
  </w:num>
  <w:num w:numId="12" w16cid:durableId="104692255">
    <w:abstractNumId w:val="48"/>
  </w:num>
  <w:num w:numId="13" w16cid:durableId="924416123">
    <w:abstractNumId w:val="20"/>
  </w:num>
  <w:num w:numId="14" w16cid:durableId="1736901750">
    <w:abstractNumId w:val="8"/>
  </w:num>
  <w:num w:numId="15" w16cid:durableId="1050500053">
    <w:abstractNumId w:val="14"/>
  </w:num>
  <w:num w:numId="16" w16cid:durableId="794250483">
    <w:abstractNumId w:val="3"/>
  </w:num>
  <w:num w:numId="17" w16cid:durableId="1400054848">
    <w:abstractNumId w:val="49"/>
  </w:num>
  <w:num w:numId="18" w16cid:durableId="1262029923">
    <w:abstractNumId w:val="29"/>
  </w:num>
  <w:num w:numId="19" w16cid:durableId="158228651">
    <w:abstractNumId w:val="32"/>
  </w:num>
  <w:num w:numId="20" w16cid:durableId="2062903153">
    <w:abstractNumId w:val="40"/>
  </w:num>
  <w:num w:numId="21" w16cid:durableId="881983779">
    <w:abstractNumId w:val="26"/>
  </w:num>
  <w:num w:numId="22" w16cid:durableId="1707751935">
    <w:abstractNumId w:val="50"/>
  </w:num>
  <w:num w:numId="23" w16cid:durableId="1618951067">
    <w:abstractNumId w:val="15"/>
  </w:num>
  <w:num w:numId="24" w16cid:durableId="1341079875">
    <w:abstractNumId w:val="25"/>
  </w:num>
  <w:num w:numId="25" w16cid:durableId="2145850660">
    <w:abstractNumId w:val="2"/>
  </w:num>
  <w:num w:numId="26" w16cid:durableId="958072889">
    <w:abstractNumId w:val="0"/>
  </w:num>
  <w:num w:numId="27" w16cid:durableId="1637374040">
    <w:abstractNumId w:val="6"/>
  </w:num>
  <w:num w:numId="28" w16cid:durableId="320502081">
    <w:abstractNumId w:val="28"/>
  </w:num>
  <w:num w:numId="29" w16cid:durableId="1888376187">
    <w:abstractNumId w:val="43"/>
  </w:num>
  <w:num w:numId="30" w16cid:durableId="92437317">
    <w:abstractNumId w:val="51"/>
  </w:num>
  <w:num w:numId="31" w16cid:durableId="1369572626">
    <w:abstractNumId w:val="1"/>
  </w:num>
  <w:num w:numId="32" w16cid:durableId="1527256102">
    <w:abstractNumId w:val="41"/>
  </w:num>
  <w:num w:numId="33" w16cid:durableId="1956015819">
    <w:abstractNumId w:val="4"/>
    <w:lvlOverride w:ilvl="0">
      <w:lvl w:ilvl="0">
        <w:start w:val="1"/>
        <w:numFmt w:val="ganada"/>
        <w:lvlText w:val="(%1)"/>
        <w:lvlJc w:val="left"/>
        <w:pPr>
          <w:tabs>
            <w:tab w:val="num" w:pos="885"/>
          </w:tabs>
          <w:ind w:left="885" w:hanging="555"/>
        </w:pPr>
        <w:rPr>
          <w:rFonts w:ascii="바탕체" w:eastAsia="바탕체" w:hAnsi="바탕체" w:hint="eastAsia"/>
          <w:color w:val="000000"/>
          <w:kern w:val="2"/>
          <w:sz w:val="22"/>
        </w:rPr>
      </w:lvl>
    </w:lvlOverride>
    <w:lvlOverride w:ilvl="1">
      <w:lvl w:ilvl="1">
        <w:start w:val="1"/>
        <w:numFmt w:val="bullet"/>
        <w:pStyle w:val="43-1"/>
        <w:lvlText w:val="-"/>
        <w:lvlJc w:val="left"/>
        <w:pPr>
          <w:tabs>
            <w:tab w:val="num" w:pos="1077"/>
          </w:tabs>
          <w:ind w:left="1077" w:hanging="277"/>
        </w:pPr>
        <w:rPr>
          <w:rFonts w:ascii="바탕" w:eastAsia="바탕" w:hAnsi="바탕"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1600"/>
          </w:tabs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000"/>
          </w:tabs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tabs>
            <w:tab w:val="num" w:pos="2400"/>
          </w:tabs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2800"/>
          </w:tabs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3200"/>
          </w:tabs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tabs>
            <w:tab w:val="num" w:pos="3600"/>
          </w:tabs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4000"/>
          </w:tabs>
          <w:ind w:left="4000" w:hanging="400"/>
        </w:pPr>
        <w:rPr>
          <w:rFonts w:hint="eastAsia"/>
        </w:rPr>
      </w:lvl>
    </w:lvlOverride>
  </w:num>
  <w:num w:numId="34" w16cid:durableId="651448033">
    <w:abstractNumId w:val="37"/>
  </w:num>
  <w:num w:numId="35" w16cid:durableId="874196081">
    <w:abstractNumId w:val="52"/>
  </w:num>
  <w:num w:numId="36" w16cid:durableId="2049060016">
    <w:abstractNumId w:val="11"/>
  </w:num>
  <w:num w:numId="37" w16cid:durableId="594438076">
    <w:abstractNumId w:val="22"/>
  </w:num>
  <w:num w:numId="38" w16cid:durableId="349065859">
    <w:abstractNumId w:val="35"/>
  </w:num>
  <w:num w:numId="39" w16cid:durableId="1787232614">
    <w:abstractNumId w:val="38"/>
  </w:num>
  <w:num w:numId="40" w16cid:durableId="73744090">
    <w:abstractNumId w:val="12"/>
  </w:num>
  <w:num w:numId="41" w16cid:durableId="2852843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20768944">
    <w:abstractNumId w:val="4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83278836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113985376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63566352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39955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34737016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787165184">
    <w:abstractNumId w:val="18"/>
  </w:num>
  <w:num w:numId="49" w16cid:durableId="1752389515">
    <w:abstractNumId w:val="5"/>
  </w:num>
  <w:num w:numId="50" w16cid:durableId="1647314673">
    <w:abstractNumId w:val="24"/>
  </w:num>
  <w:num w:numId="51" w16cid:durableId="291207388">
    <w:abstractNumId w:val="7"/>
  </w:num>
  <w:num w:numId="52" w16cid:durableId="1687242855">
    <w:abstractNumId w:val="27"/>
  </w:num>
  <w:num w:numId="53" w16cid:durableId="940378584">
    <w:abstractNumId w:val="13"/>
  </w:num>
  <w:num w:numId="54" w16cid:durableId="526724822">
    <w:abstractNumId w:val="44"/>
  </w:num>
  <w:num w:numId="55" w16cid:durableId="384258493">
    <w:abstractNumId w:val="5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56"/>
    <w:rsid w:val="00002C34"/>
    <w:rsid w:val="00002FD3"/>
    <w:rsid w:val="000037E1"/>
    <w:rsid w:val="000059E4"/>
    <w:rsid w:val="000064FC"/>
    <w:rsid w:val="00007DC0"/>
    <w:rsid w:val="00011138"/>
    <w:rsid w:val="000121CC"/>
    <w:rsid w:val="00012493"/>
    <w:rsid w:val="00013F99"/>
    <w:rsid w:val="000175E5"/>
    <w:rsid w:val="00017676"/>
    <w:rsid w:val="00020E12"/>
    <w:rsid w:val="000215E7"/>
    <w:rsid w:val="00023561"/>
    <w:rsid w:val="00025453"/>
    <w:rsid w:val="000305AB"/>
    <w:rsid w:val="000318D4"/>
    <w:rsid w:val="00031F87"/>
    <w:rsid w:val="0003468B"/>
    <w:rsid w:val="000348D9"/>
    <w:rsid w:val="00036106"/>
    <w:rsid w:val="000367FB"/>
    <w:rsid w:val="000410CD"/>
    <w:rsid w:val="00041240"/>
    <w:rsid w:val="000416C7"/>
    <w:rsid w:val="00042212"/>
    <w:rsid w:val="00043E9E"/>
    <w:rsid w:val="000450E8"/>
    <w:rsid w:val="00046627"/>
    <w:rsid w:val="00046A76"/>
    <w:rsid w:val="000477B4"/>
    <w:rsid w:val="000504A5"/>
    <w:rsid w:val="0005082B"/>
    <w:rsid w:val="0005092A"/>
    <w:rsid w:val="000546E9"/>
    <w:rsid w:val="000548B9"/>
    <w:rsid w:val="00056ABA"/>
    <w:rsid w:val="00057255"/>
    <w:rsid w:val="00057281"/>
    <w:rsid w:val="00061A19"/>
    <w:rsid w:val="00062BEC"/>
    <w:rsid w:val="00064FB1"/>
    <w:rsid w:val="000650BE"/>
    <w:rsid w:val="00065DC9"/>
    <w:rsid w:val="000679CE"/>
    <w:rsid w:val="00072E27"/>
    <w:rsid w:val="00073222"/>
    <w:rsid w:val="00075FD9"/>
    <w:rsid w:val="00080345"/>
    <w:rsid w:val="000813E5"/>
    <w:rsid w:val="00081918"/>
    <w:rsid w:val="000830BC"/>
    <w:rsid w:val="00083818"/>
    <w:rsid w:val="0008406E"/>
    <w:rsid w:val="00085361"/>
    <w:rsid w:val="00086381"/>
    <w:rsid w:val="0008664E"/>
    <w:rsid w:val="00086D2C"/>
    <w:rsid w:val="000908C2"/>
    <w:rsid w:val="000915AC"/>
    <w:rsid w:val="00091904"/>
    <w:rsid w:val="00091CE9"/>
    <w:rsid w:val="00092305"/>
    <w:rsid w:val="00093F31"/>
    <w:rsid w:val="00094858"/>
    <w:rsid w:val="00094BC1"/>
    <w:rsid w:val="00094C08"/>
    <w:rsid w:val="00095864"/>
    <w:rsid w:val="0009688A"/>
    <w:rsid w:val="00096EC2"/>
    <w:rsid w:val="00097B76"/>
    <w:rsid w:val="00097F74"/>
    <w:rsid w:val="000A0DF1"/>
    <w:rsid w:val="000A1780"/>
    <w:rsid w:val="000A40E5"/>
    <w:rsid w:val="000A47B9"/>
    <w:rsid w:val="000A61F2"/>
    <w:rsid w:val="000A6686"/>
    <w:rsid w:val="000A7025"/>
    <w:rsid w:val="000A7192"/>
    <w:rsid w:val="000B109C"/>
    <w:rsid w:val="000B1658"/>
    <w:rsid w:val="000B2647"/>
    <w:rsid w:val="000B35B1"/>
    <w:rsid w:val="000B4594"/>
    <w:rsid w:val="000B7075"/>
    <w:rsid w:val="000B7290"/>
    <w:rsid w:val="000C01AD"/>
    <w:rsid w:val="000C064B"/>
    <w:rsid w:val="000C1D03"/>
    <w:rsid w:val="000C24E8"/>
    <w:rsid w:val="000C315E"/>
    <w:rsid w:val="000C3509"/>
    <w:rsid w:val="000D2610"/>
    <w:rsid w:val="000D2689"/>
    <w:rsid w:val="000D4D23"/>
    <w:rsid w:val="000D715E"/>
    <w:rsid w:val="000E0288"/>
    <w:rsid w:val="000E044C"/>
    <w:rsid w:val="000E299E"/>
    <w:rsid w:val="000E335E"/>
    <w:rsid w:val="000E488D"/>
    <w:rsid w:val="000E5F27"/>
    <w:rsid w:val="000E66E6"/>
    <w:rsid w:val="000F27D8"/>
    <w:rsid w:val="000F28D2"/>
    <w:rsid w:val="000F4C1E"/>
    <w:rsid w:val="000F4E67"/>
    <w:rsid w:val="000F5CA4"/>
    <w:rsid w:val="000F5D98"/>
    <w:rsid w:val="000F6328"/>
    <w:rsid w:val="000F665A"/>
    <w:rsid w:val="000F6EDB"/>
    <w:rsid w:val="0010158B"/>
    <w:rsid w:val="00102C0C"/>
    <w:rsid w:val="00102EA9"/>
    <w:rsid w:val="0010409D"/>
    <w:rsid w:val="0010472C"/>
    <w:rsid w:val="001112D1"/>
    <w:rsid w:val="00111CDF"/>
    <w:rsid w:val="00113BDE"/>
    <w:rsid w:val="00113C34"/>
    <w:rsid w:val="001146E8"/>
    <w:rsid w:val="00114792"/>
    <w:rsid w:val="00115A3C"/>
    <w:rsid w:val="001161DB"/>
    <w:rsid w:val="0011720F"/>
    <w:rsid w:val="00117D4B"/>
    <w:rsid w:val="00123A94"/>
    <w:rsid w:val="00124024"/>
    <w:rsid w:val="0012410B"/>
    <w:rsid w:val="00124915"/>
    <w:rsid w:val="00124D75"/>
    <w:rsid w:val="00126315"/>
    <w:rsid w:val="00130484"/>
    <w:rsid w:val="00130C12"/>
    <w:rsid w:val="001315E2"/>
    <w:rsid w:val="00132191"/>
    <w:rsid w:val="001327E4"/>
    <w:rsid w:val="001332B6"/>
    <w:rsid w:val="00133BCF"/>
    <w:rsid w:val="00133D4B"/>
    <w:rsid w:val="001341F0"/>
    <w:rsid w:val="00134B66"/>
    <w:rsid w:val="00135376"/>
    <w:rsid w:val="0013553C"/>
    <w:rsid w:val="0013600A"/>
    <w:rsid w:val="00137B9C"/>
    <w:rsid w:val="0014090F"/>
    <w:rsid w:val="001411FE"/>
    <w:rsid w:val="00141540"/>
    <w:rsid w:val="0014179E"/>
    <w:rsid w:val="00142036"/>
    <w:rsid w:val="001420BE"/>
    <w:rsid w:val="001446B6"/>
    <w:rsid w:val="00144EEC"/>
    <w:rsid w:val="00145FF2"/>
    <w:rsid w:val="00146AFA"/>
    <w:rsid w:val="0015105A"/>
    <w:rsid w:val="00151868"/>
    <w:rsid w:val="00151E98"/>
    <w:rsid w:val="001538DD"/>
    <w:rsid w:val="00153B3C"/>
    <w:rsid w:val="00154884"/>
    <w:rsid w:val="00154C82"/>
    <w:rsid w:val="00155EC2"/>
    <w:rsid w:val="001576BA"/>
    <w:rsid w:val="001578B5"/>
    <w:rsid w:val="00157A09"/>
    <w:rsid w:val="001625AE"/>
    <w:rsid w:val="00162676"/>
    <w:rsid w:val="00163A04"/>
    <w:rsid w:val="00165FB5"/>
    <w:rsid w:val="00166193"/>
    <w:rsid w:val="00173725"/>
    <w:rsid w:val="0017505B"/>
    <w:rsid w:val="0018116C"/>
    <w:rsid w:val="00181BDE"/>
    <w:rsid w:val="00182DAE"/>
    <w:rsid w:val="00183E72"/>
    <w:rsid w:val="00183F99"/>
    <w:rsid w:val="0018458A"/>
    <w:rsid w:val="00184E2B"/>
    <w:rsid w:val="00186121"/>
    <w:rsid w:val="00186339"/>
    <w:rsid w:val="0018664D"/>
    <w:rsid w:val="00190C29"/>
    <w:rsid w:val="00192B86"/>
    <w:rsid w:val="00193B1B"/>
    <w:rsid w:val="00193C2A"/>
    <w:rsid w:val="0019515D"/>
    <w:rsid w:val="00197218"/>
    <w:rsid w:val="00197A5D"/>
    <w:rsid w:val="001A0483"/>
    <w:rsid w:val="001A1023"/>
    <w:rsid w:val="001A27E1"/>
    <w:rsid w:val="001A45ED"/>
    <w:rsid w:val="001A6809"/>
    <w:rsid w:val="001B1984"/>
    <w:rsid w:val="001B2C04"/>
    <w:rsid w:val="001B3096"/>
    <w:rsid w:val="001B3596"/>
    <w:rsid w:val="001B41C6"/>
    <w:rsid w:val="001B4509"/>
    <w:rsid w:val="001B50B8"/>
    <w:rsid w:val="001B626A"/>
    <w:rsid w:val="001B6D6E"/>
    <w:rsid w:val="001C024B"/>
    <w:rsid w:val="001C3B70"/>
    <w:rsid w:val="001C3FBC"/>
    <w:rsid w:val="001C4A49"/>
    <w:rsid w:val="001C5A06"/>
    <w:rsid w:val="001C6C8B"/>
    <w:rsid w:val="001C75FA"/>
    <w:rsid w:val="001D13C9"/>
    <w:rsid w:val="001D2F20"/>
    <w:rsid w:val="001D3770"/>
    <w:rsid w:val="001D405F"/>
    <w:rsid w:val="001D7540"/>
    <w:rsid w:val="001D7DC8"/>
    <w:rsid w:val="001E198F"/>
    <w:rsid w:val="001E6B87"/>
    <w:rsid w:val="001F1FA9"/>
    <w:rsid w:val="001F21C1"/>
    <w:rsid w:val="001F2721"/>
    <w:rsid w:val="001F3453"/>
    <w:rsid w:val="001F38A9"/>
    <w:rsid w:val="001F4362"/>
    <w:rsid w:val="001F65F6"/>
    <w:rsid w:val="001F68D7"/>
    <w:rsid w:val="00201241"/>
    <w:rsid w:val="00201AC0"/>
    <w:rsid w:val="00201FF7"/>
    <w:rsid w:val="002024AE"/>
    <w:rsid w:val="00202504"/>
    <w:rsid w:val="00205679"/>
    <w:rsid w:val="00205C47"/>
    <w:rsid w:val="00210AA8"/>
    <w:rsid w:val="0021174D"/>
    <w:rsid w:val="00212692"/>
    <w:rsid w:val="002128B2"/>
    <w:rsid w:val="0021512A"/>
    <w:rsid w:val="002166EE"/>
    <w:rsid w:val="002167B1"/>
    <w:rsid w:val="002168AF"/>
    <w:rsid w:val="00216A2B"/>
    <w:rsid w:val="002176D2"/>
    <w:rsid w:val="002223B2"/>
    <w:rsid w:val="002229E9"/>
    <w:rsid w:val="00222C4B"/>
    <w:rsid w:val="00223803"/>
    <w:rsid w:val="002238B3"/>
    <w:rsid w:val="00223AFD"/>
    <w:rsid w:val="00223C9C"/>
    <w:rsid w:val="00225899"/>
    <w:rsid w:val="00225DB7"/>
    <w:rsid w:val="00225DFC"/>
    <w:rsid w:val="0022639C"/>
    <w:rsid w:val="002263BD"/>
    <w:rsid w:val="00231308"/>
    <w:rsid w:val="00231466"/>
    <w:rsid w:val="002327D5"/>
    <w:rsid w:val="00232B50"/>
    <w:rsid w:val="00233A42"/>
    <w:rsid w:val="0023627B"/>
    <w:rsid w:val="0023649A"/>
    <w:rsid w:val="0023790D"/>
    <w:rsid w:val="002407C2"/>
    <w:rsid w:val="00240D2D"/>
    <w:rsid w:val="00241469"/>
    <w:rsid w:val="002425B0"/>
    <w:rsid w:val="0024281A"/>
    <w:rsid w:val="00242BDD"/>
    <w:rsid w:val="0024365E"/>
    <w:rsid w:val="002463C4"/>
    <w:rsid w:val="00251DF6"/>
    <w:rsid w:val="00253ED6"/>
    <w:rsid w:val="00254729"/>
    <w:rsid w:val="00254C33"/>
    <w:rsid w:val="00254DA8"/>
    <w:rsid w:val="00255825"/>
    <w:rsid w:val="00260B15"/>
    <w:rsid w:val="00262249"/>
    <w:rsid w:val="00262EEF"/>
    <w:rsid w:val="00265452"/>
    <w:rsid w:val="00265A6F"/>
    <w:rsid w:val="00267AB2"/>
    <w:rsid w:val="00267EE5"/>
    <w:rsid w:val="002704DD"/>
    <w:rsid w:val="00271622"/>
    <w:rsid w:val="00273D9A"/>
    <w:rsid w:val="002744EB"/>
    <w:rsid w:val="00274F10"/>
    <w:rsid w:val="00275D14"/>
    <w:rsid w:val="00275FA5"/>
    <w:rsid w:val="002766B1"/>
    <w:rsid w:val="00276D89"/>
    <w:rsid w:val="002778B4"/>
    <w:rsid w:val="002803E3"/>
    <w:rsid w:val="00280C5E"/>
    <w:rsid w:val="00281515"/>
    <w:rsid w:val="00281BA9"/>
    <w:rsid w:val="00283FD4"/>
    <w:rsid w:val="0028600F"/>
    <w:rsid w:val="00286F24"/>
    <w:rsid w:val="002874B1"/>
    <w:rsid w:val="0028785C"/>
    <w:rsid w:val="00290658"/>
    <w:rsid w:val="00290EB1"/>
    <w:rsid w:val="00292DC8"/>
    <w:rsid w:val="0029308B"/>
    <w:rsid w:val="00295CAA"/>
    <w:rsid w:val="00296488"/>
    <w:rsid w:val="00296D51"/>
    <w:rsid w:val="002A0375"/>
    <w:rsid w:val="002A1479"/>
    <w:rsid w:val="002A2010"/>
    <w:rsid w:val="002A221B"/>
    <w:rsid w:val="002A255C"/>
    <w:rsid w:val="002A4609"/>
    <w:rsid w:val="002A5B3C"/>
    <w:rsid w:val="002A6A15"/>
    <w:rsid w:val="002B060A"/>
    <w:rsid w:val="002B20AF"/>
    <w:rsid w:val="002B2507"/>
    <w:rsid w:val="002B28FB"/>
    <w:rsid w:val="002B3F2B"/>
    <w:rsid w:val="002B40E6"/>
    <w:rsid w:val="002B6687"/>
    <w:rsid w:val="002B7116"/>
    <w:rsid w:val="002C0B3D"/>
    <w:rsid w:val="002C18B0"/>
    <w:rsid w:val="002C18F9"/>
    <w:rsid w:val="002C2300"/>
    <w:rsid w:val="002C2FBD"/>
    <w:rsid w:val="002C30E8"/>
    <w:rsid w:val="002C321E"/>
    <w:rsid w:val="002C4DD9"/>
    <w:rsid w:val="002C4E0D"/>
    <w:rsid w:val="002C5245"/>
    <w:rsid w:val="002C76CE"/>
    <w:rsid w:val="002C7B25"/>
    <w:rsid w:val="002D0A92"/>
    <w:rsid w:val="002D0C5F"/>
    <w:rsid w:val="002D3DF6"/>
    <w:rsid w:val="002D4B40"/>
    <w:rsid w:val="002D5655"/>
    <w:rsid w:val="002D5B74"/>
    <w:rsid w:val="002D5BA7"/>
    <w:rsid w:val="002D740F"/>
    <w:rsid w:val="002D7704"/>
    <w:rsid w:val="002E0611"/>
    <w:rsid w:val="002E11C7"/>
    <w:rsid w:val="002E1BC8"/>
    <w:rsid w:val="002E34EA"/>
    <w:rsid w:val="002E4D2D"/>
    <w:rsid w:val="002E53CF"/>
    <w:rsid w:val="002E6EB1"/>
    <w:rsid w:val="002E703C"/>
    <w:rsid w:val="002E70D8"/>
    <w:rsid w:val="002E7BF3"/>
    <w:rsid w:val="002F0551"/>
    <w:rsid w:val="002F071A"/>
    <w:rsid w:val="002F0846"/>
    <w:rsid w:val="002F0AA7"/>
    <w:rsid w:val="002F0ED5"/>
    <w:rsid w:val="002F4C7D"/>
    <w:rsid w:val="002F525F"/>
    <w:rsid w:val="002F5D41"/>
    <w:rsid w:val="002F5DC0"/>
    <w:rsid w:val="002F749F"/>
    <w:rsid w:val="003002D7"/>
    <w:rsid w:val="003002E2"/>
    <w:rsid w:val="00310885"/>
    <w:rsid w:val="003127D6"/>
    <w:rsid w:val="0031476E"/>
    <w:rsid w:val="00315B8E"/>
    <w:rsid w:val="00315C00"/>
    <w:rsid w:val="00317B56"/>
    <w:rsid w:val="00320109"/>
    <w:rsid w:val="00323818"/>
    <w:rsid w:val="00327E36"/>
    <w:rsid w:val="003300F3"/>
    <w:rsid w:val="003308CB"/>
    <w:rsid w:val="00332948"/>
    <w:rsid w:val="0033302A"/>
    <w:rsid w:val="00334C2E"/>
    <w:rsid w:val="00337152"/>
    <w:rsid w:val="0033737F"/>
    <w:rsid w:val="0033772F"/>
    <w:rsid w:val="003404C7"/>
    <w:rsid w:val="003411E3"/>
    <w:rsid w:val="003446D4"/>
    <w:rsid w:val="003449D0"/>
    <w:rsid w:val="003477C4"/>
    <w:rsid w:val="003523F8"/>
    <w:rsid w:val="0035254A"/>
    <w:rsid w:val="00352CB4"/>
    <w:rsid w:val="0035369F"/>
    <w:rsid w:val="00353B85"/>
    <w:rsid w:val="00353E37"/>
    <w:rsid w:val="0035444B"/>
    <w:rsid w:val="00357250"/>
    <w:rsid w:val="0035738C"/>
    <w:rsid w:val="00357EAC"/>
    <w:rsid w:val="00361105"/>
    <w:rsid w:val="00361EF6"/>
    <w:rsid w:val="0036493E"/>
    <w:rsid w:val="00366492"/>
    <w:rsid w:val="00366563"/>
    <w:rsid w:val="003673B8"/>
    <w:rsid w:val="00367CF7"/>
    <w:rsid w:val="00372C91"/>
    <w:rsid w:val="00373B82"/>
    <w:rsid w:val="00374DFD"/>
    <w:rsid w:val="00377F5E"/>
    <w:rsid w:val="00381E9D"/>
    <w:rsid w:val="0038271A"/>
    <w:rsid w:val="00384C57"/>
    <w:rsid w:val="00385070"/>
    <w:rsid w:val="003850A1"/>
    <w:rsid w:val="003859D3"/>
    <w:rsid w:val="00385C87"/>
    <w:rsid w:val="00386237"/>
    <w:rsid w:val="00386907"/>
    <w:rsid w:val="00386DE6"/>
    <w:rsid w:val="00387B7D"/>
    <w:rsid w:val="00392D96"/>
    <w:rsid w:val="00393CAA"/>
    <w:rsid w:val="00394D4B"/>
    <w:rsid w:val="003955FE"/>
    <w:rsid w:val="00397314"/>
    <w:rsid w:val="00397627"/>
    <w:rsid w:val="0039772C"/>
    <w:rsid w:val="003A1A14"/>
    <w:rsid w:val="003A21A4"/>
    <w:rsid w:val="003A3949"/>
    <w:rsid w:val="003A485B"/>
    <w:rsid w:val="003A6DDB"/>
    <w:rsid w:val="003A7017"/>
    <w:rsid w:val="003A7580"/>
    <w:rsid w:val="003B03DC"/>
    <w:rsid w:val="003B4387"/>
    <w:rsid w:val="003B64F5"/>
    <w:rsid w:val="003B6A12"/>
    <w:rsid w:val="003B6EA6"/>
    <w:rsid w:val="003B7361"/>
    <w:rsid w:val="003B7CC4"/>
    <w:rsid w:val="003C0278"/>
    <w:rsid w:val="003C05EA"/>
    <w:rsid w:val="003C07BB"/>
    <w:rsid w:val="003C0C9B"/>
    <w:rsid w:val="003C1C8C"/>
    <w:rsid w:val="003C45B4"/>
    <w:rsid w:val="003C4CCF"/>
    <w:rsid w:val="003C671C"/>
    <w:rsid w:val="003D0C67"/>
    <w:rsid w:val="003D11BE"/>
    <w:rsid w:val="003D263F"/>
    <w:rsid w:val="003D4E71"/>
    <w:rsid w:val="003D5756"/>
    <w:rsid w:val="003D5A34"/>
    <w:rsid w:val="003D5B9F"/>
    <w:rsid w:val="003D656F"/>
    <w:rsid w:val="003D7D2B"/>
    <w:rsid w:val="003E2A95"/>
    <w:rsid w:val="003E2D9B"/>
    <w:rsid w:val="003E3D27"/>
    <w:rsid w:val="003E6353"/>
    <w:rsid w:val="003E6529"/>
    <w:rsid w:val="003E65E6"/>
    <w:rsid w:val="003E73CD"/>
    <w:rsid w:val="003F090D"/>
    <w:rsid w:val="003F1848"/>
    <w:rsid w:val="003F2233"/>
    <w:rsid w:val="003F2D7F"/>
    <w:rsid w:val="003F352A"/>
    <w:rsid w:val="003F4805"/>
    <w:rsid w:val="003F6308"/>
    <w:rsid w:val="003F78F4"/>
    <w:rsid w:val="00400DED"/>
    <w:rsid w:val="00401D13"/>
    <w:rsid w:val="00401DBC"/>
    <w:rsid w:val="0040254C"/>
    <w:rsid w:val="00402878"/>
    <w:rsid w:val="00402D26"/>
    <w:rsid w:val="00402FE4"/>
    <w:rsid w:val="00403540"/>
    <w:rsid w:val="00403A80"/>
    <w:rsid w:val="00404043"/>
    <w:rsid w:val="00404B80"/>
    <w:rsid w:val="00406DBC"/>
    <w:rsid w:val="00407139"/>
    <w:rsid w:val="004078C7"/>
    <w:rsid w:val="004102AC"/>
    <w:rsid w:val="00411637"/>
    <w:rsid w:val="00411F87"/>
    <w:rsid w:val="00415F2A"/>
    <w:rsid w:val="00416409"/>
    <w:rsid w:val="0041656C"/>
    <w:rsid w:val="004178D1"/>
    <w:rsid w:val="00417FBB"/>
    <w:rsid w:val="00422179"/>
    <w:rsid w:val="00422C59"/>
    <w:rsid w:val="0042356E"/>
    <w:rsid w:val="00423772"/>
    <w:rsid w:val="00424C08"/>
    <w:rsid w:val="004257F5"/>
    <w:rsid w:val="004270B3"/>
    <w:rsid w:val="0042757F"/>
    <w:rsid w:val="00435805"/>
    <w:rsid w:val="00436F26"/>
    <w:rsid w:val="00437257"/>
    <w:rsid w:val="00437770"/>
    <w:rsid w:val="004405BA"/>
    <w:rsid w:val="0044086C"/>
    <w:rsid w:val="00440DE4"/>
    <w:rsid w:val="00441BF0"/>
    <w:rsid w:val="00441C7C"/>
    <w:rsid w:val="00441F91"/>
    <w:rsid w:val="00442567"/>
    <w:rsid w:val="00443E54"/>
    <w:rsid w:val="0045217D"/>
    <w:rsid w:val="00454CF8"/>
    <w:rsid w:val="004563DE"/>
    <w:rsid w:val="004568CC"/>
    <w:rsid w:val="004612DA"/>
    <w:rsid w:val="00461FBD"/>
    <w:rsid w:val="004646DD"/>
    <w:rsid w:val="00464ED2"/>
    <w:rsid w:val="00465A30"/>
    <w:rsid w:val="00465DC5"/>
    <w:rsid w:val="00465ED0"/>
    <w:rsid w:val="004675E7"/>
    <w:rsid w:val="004677D7"/>
    <w:rsid w:val="0047150C"/>
    <w:rsid w:val="00474622"/>
    <w:rsid w:val="00474AC1"/>
    <w:rsid w:val="00475556"/>
    <w:rsid w:val="004775F1"/>
    <w:rsid w:val="00483978"/>
    <w:rsid w:val="00484502"/>
    <w:rsid w:val="00484B49"/>
    <w:rsid w:val="00490732"/>
    <w:rsid w:val="00491763"/>
    <w:rsid w:val="00491C99"/>
    <w:rsid w:val="00492C91"/>
    <w:rsid w:val="004936C6"/>
    <w:rsid w:val="00494175"/>
    <w:rsid w:val="00494986"/>
    <w:rsid w:val="0049767F"/>
    <w:rsid w:val="004A041E"/>
    <w:rsid w:val="004A081D"/>
    <w:rsid w:val="004A1300"/>
    <w:rsid w:val="004A1580"/>
    <w:rsid w:val="004A1845"/>
    <w:rsid w:val="004A1BA5"/>
    <w:rsid w:val="004A1BC3"/>
    <w:rsid w:val="004A2BEB"/>
    <w:rsid w:val="004A2CE7"/>
    <w:rsid w:val="004A3284"/>
    <w:rsid w:val="004A5998"/>
    <w:rsid w:val="004A6510"/>
    <w:rsid w:val="004A797F"/>
    <w:rsid w:val="004B0A13"/>
    <w:rsid w:val="004B0AB8"/>
    <w:rsid w:val="004B276E"/>
    <w:rsid w:val="004B37BB"/>
    <w:rsid w:val="004B4205"/>
    <w:rsid w:val="004B4EB6"/>
    <w:rsid w:val="004B4FED"/>
    <w:rsid w:val="004B5FC7"/>
    <w:rsid w:val="004B767E"/>
    <w:rsid w:val="004C001E"/>
    <w:rsid w:val="004C3E18"/>
    <w:rsid w:val="004C501F"/>
    <w:rsid w:val="004C758A"/>
    <w:rsid w:val="004D1325"/>
    <w:rsid w:val="004D20D8"/>
    <w:rsid w:val="004D6A82"/>
    <w:rsid w:val="004D7641"/>
    <w:rsid w:val="004E1976"/>
    <w:rsid w:val="004E21EB"/>
    <w:rsid w:val="004E2EF9"/>
    <w:rsid w:val="004E30C1"/>
    <w:rsid w:val="004E30F9"/>
    <w:rsid w:val="004E6CA4"/>
    <w:rsid w:val="004E710A"/>
    <w:rsid w:val="004F084D"/>
    <w:rsid w:val="004F0EA3"/>
    <w:rsid w:val="004F143C"/>
    <w:rsid w:val="004F2A3B"/>
    <w:rsid w:val="004F333B"/>
    <w:rsid w:val="004F3779"/>
    <w:rsid w:val="004F51C7"/>
    <w:rsid w:val="004F6CD6"/>
    <w:rsid w:val="004F7DA1"/>
    <w:rsid w:val="005004F7"/>
    <w:rsid w:val="00500D6B"/>
    <w:rsid w:val="005015EC"/>
    <w:rsid w:val="00501924"/>
    <w:rsid w:val="00501AE2"/>
    <w:rsid w:val="0050395E"/>
    <w:rsid w:val="00503CEB"/>
    <w:rsid w:val="00504054"/>
    <w:rsid w:val="00504577"/>
    <w:rsid w:val="00504FD7"/>
    <w:rsid w:val="0050651C"/>
    <w:rsid w:val="00511534"/>
    <w:rsid w:val="0051352D"/>
    <w:rsid w:val="005142E6"/>
    <w:rsid w:val="00514A25"/>
    <w:rsid w:val="0051620F"/>
    <w:rsid w:val="00516712"/>
    <w:rsid w:val="00520FDA"/>
    <w:rsid w:val="00523326"/>
    <w:rsid w:val="00524E36"/>
    <w:rsid w:val="0052539C"/>
    <w:rsid w:val="005259D2"/>
    <w:rsid w:val="00531C3C"/>
    <w:rsid w:val="0053253D"/>
    <w:rsid w:val="00533327"/>
    <w:rsid w:val="00534D76"/>
    <w:rsid w:val="00537DCD"/>
    <w:rsid w:val="00541253"/>
    <w:rsid w:val="00541275"/>
    <w:rsid w:val="00541916"/>
    <w:rsid w:val="00541B09"/>
    <w:rsid w:val="005426A5"/>
    <w:rsid w:val="00543DCA"/>
    <w:rsid w:val="00544542"/>
    <w:rsid w:val="00544BA0"/>
    <w:rsid w:val="00546082"/>
    <w:rsid w:val="005466C1"/>
    <w:rsid w:val="00546F4A"/>
    <w:rsid w:val="0055040B"/>
    <w:rsid w:val="0055052E"/>
    <w:rsid w:val="00550946"/>
    <w:rsid w:val="005514B0"/>
    <w:rsid w:val="005527FC"/>
    <w:rsid w:val="0055288B"/>
    <w:rsid w:val="00552BF5"/>
    <w:rsid w:val="005537E2"/>
    <w:rsid w:val="00553A7E"/>
    <w:rsid w:val="00553B0B"/>
    <w:rsid w:val="00554BEA"/>
    <w:rsid w:val="0055657C"/>
    <w:rsid w:val="005576BA"/>
    <w:rsid w:val="00560952"/>
    <w:rsid w:val="0056165F"/>
    <w:rsid w:val="0056214F"/>
    <w:rsid w:val="00562296"/>
    <w:rsid w:val="0056331D"/>
    <w:rsid w:val="00565A33"/>
    <w:rsid w:val="00565E03"/>
    <w:rsid w:val="005668D5"/>
    <w:rsid w:val="00566DA3"/>
    <w:rsid w:val="00571969"/>
    <w:rsid w:val="00576634"/>
    <w:rsid w:val="00580126"/>
    <w:rsid w:val="0058133E"/>
    <w:rsid w:val="0058498A"/>
    <w:rsid w:val="00586066"/>
    <w:rsid w:val="00586C21"/>
    <w:rsid w:val="00590A46"/>
    <w:rsid w:val="00590C89"/>
    <w:rsid w:val="00593BD4"/>
    <w:rsid w:val="00594222"/>
    <w:rsid w:val="005948AB"/>
    <w:rsid w:val="00594A2F"/>
    <w:rsid w:val="005965AC"/>
    <w:rsid w:val="005969AC"/>
    <w:rsid w:val="005971D4"/>
    <w:rsid w:val="00597857"/>
    <w:rsid w:val="005A1889"/>
    <w:rsid w:val="005A29F8"/>
    <w:rsid w:val="005A4925"/>
    <w:rsid w:val="005A65FC"/>
    <w:rsid w:val="005B18C0"/>
    <w:rsid w:val="005B1F86"/>
    <w:rsid w:val="005B260B"/>
    <w:rsid w:val="005B3F81"/>
    <w:rsid w:val="005B579E"/>
    <w:rsid w:val="005B68E3"/>
    <w:rsid w:val="005B6B4A"/>
    <w:rsid w:val="005B73A2"/>
    <w:rsid w:val="005B746A"/>
    <w:rsid w:val="005B7A86"/>
    <w:rsid w:val="005C047B"/>
    <w:rsid w:val="005C20C9"/>
    <w:rsid w:val="005C2FDE"/>
    <w:rsid w:val="005C4473"/>
    <w:rsid w:val="005D247A"/>
    <w:rsid w:val="005D4687"/>
    <w:rsid w:val="005D544B"/>
    <w:rsid w:val="005D7626"/>
    <w:rsid w:val="005D7EE3"/>
    <w:rsid w:val="005D7FE1"/>
    <w:rsid w:val="005E18F8"/>
    <w:rsid w:val="005E1FD8"/>
    <w:rsid w:val="005E2DBD"/>
    <w:rsid w:val="005E2EF7"/>
    <w:rsid w:val="005E31A6"/>
    <w:rsid w:val="005E373A"/>
    <w:rsid w:val="005E54DA"/>
    <w:rsid w:val="005E55AE"/>
    <w:rsid w:val="005E562D"/>
    <w:rsid w:val="005E60DA"/>
    <w:rsid w:val="005E6145"/>
    <w:rsid w:val="005E691C"/>
    <w:rsid w:val="005F006E"/>
    <w:rsid w:val="005F0454"/>
    <w:rsid w:val="005F15DC"/>
    <w:rsid w:val="005F1FEA"/>
    <w:rsid w:val="005F2CA4"/>
    <w:rsid w:val="005F3525"/>
    <w:rsid w:val="005F37D7"/>
    <w:rsid w:val="005F44F0"/>
    <w:rsid w:val="005F5C26"/>
    <w:rsid w:val="005F7D44"/>
    <w:rsid w:val="00600113"/>
    <w:rsid w:val="00601666"/>
    <w:rsid w:val="00603E91"/>
    <w:rsid w:val="00605FA7"/>
    <w:rsid w:val="00606476"/>
    <w:rsid w:val="00606CEE"/>
    <w:rsid w:val="006071B6"/>
    <w:rsid w:val="00607421"/>
    <w:rsid w:val="006108AF"/>
    <w:rsid w:val="00610967"/>
    <w:rsid w:val="00611058"/>
    <w:rsid w:val="006150A2"/>
    <w:rsid w:val="00615370"/>
    <w:rsid w:val="006158BB"/>
    <w:rsid w:val="00617953"/>
    <w:rsid w:val="00621005"/>
    <w:rsid w:val="00622521"/>
    <w:rsid w:val="00622C79"/>
    <w:rsid w:val="00622F7E"/>
    <w:rsid w:val="00623096"/>
    <w:rsid w:val="00623DBE"/>
    <w:rsid w:val="006245D1"/>
    <w:rsid w:val="00624A06"/>
    <w:rsid w:val="00626047"/>
    <w:rsid w:val="00631867"/>
    <w:rsid w:val="00633EED"/>
    <w:rsid w:val="00634249"/>
    <w:rsid w:val="006364D2"/>
    <w:rsid w:val="006365F3"/>
    <w:rsid w:val="00636B20"/>
    <w:rsid w:val="0063745F"/>
    <w:rsid w:val="00637709"/>
    <w:rsid w:val="0063786D"/>
    <w:rsid w:val="00637F4A"/>
    <w:rsid w:val="00640F2B"/>
    <w:rsid w:val="00643A73"/>
    <w:rsid w:val="00645CF3"/>
    <w:rsid w:val="00646E77"/>
    <w:rsid w:val="006471E5"/>
    <w:rsid w:val="00647F97"/>
    <w:rsid w:val="00650AB4"/>
    <w:rsid w:val="00650FB3"/>
    <w:rsid w:val="00651474"/>
    <w:rsid w:val="00651989"/>
    <w:rsid w:val="00651E08"/>
    <w:rsid w:val="00652AB8"/>
    <w:rsid w:val="00654698"/>
    <w:rsid w:val="00657367"/>
    <w:rsid w:val="006624CF"/>
    <w:rsid w:val="006626A3"/>
    <w:rsid w:val="00662993"/>
    <w:rsid w:val="00664D1A"/>
    <w:rsid w:val="00667B74"/>
    <w:rsid w:val="00667EE9"/>
    <w:rsid w:val="006702AE"/>
    <w:rsid w:val="0067232A"/>
    <w:rsid w:val="006740F5"/>
    <w:rsid w:val="0067457E"/>
    <w:rsid w:val="006762FF"/>
    <w:rsid w:val="006772BB"/>
    <w:rsid w:val="006779A8"/>
    <w:rsid w:val="00680C88"/>
    <w:rsid w:val="00680DF5"/>
    <w:rsid w:val="00680E31"/>
    <w:rsid w:val="00681E78"/>
    <w:rsid w:val="006820B1"/>
    <w:rsid w:val="0068269C"/>
    <w:rsid w:val="006829CB"/>
    <w:rsid w:val="006841E6"/>
    <w:rsid w:val="006843AA"/>
    <w:rsid w:val="006850AA"/>
    <w:rsid w:val="00686B5D"/>
    <w:rsid w:val="00691199"/>
    <w:rsid w:val="00691D27"/>
    <w:rsid w:val="0069216A"/>
    <w:rsid w:val="00696A16"/>
    <w:rsid w:val="006A1B90"/>
    <w:rsid w:val="006A20B2"/>
    <w:rsid w:val="006A2A76"/>
    <w:rsid w:val="006A75BA"/>
    <w:rsid w:val="006B0E5D"/>
    <w:rsid w:val="006B15A7"/>
    <w:rsid w:val="006B1B2B"/>
    <w:rsid w:val="006B1B46"/>
    <w:rsid w:val="006B1C4F"/>
    <w:rsid w:val="006B1D1D"/>
    <w:rsid w:val="006B3C3F"/>
    <w:rsid w:val="006B5E11"/>
    <w:rsid w:val="006B6FA9"/>
    <w:rsid w:val="006B79F7"/>
    <w:rsid w:val="006C0249"/>
    <w:rsid w:val="006C0E1F"/>
    <w:rsid w:val="006C2A7C"/>
    <w:rsid w:val="006C31AF"/>
    <w:rsid w:val="006C31EB"/>
    <w:rsid w:val="006C4A6B"/>
    <w:rsid w:val="006C5561"/>
    <w:rsid w:val="006C57DE"/>
    <w:rsid w:val="006D0EDA"/>
    <w:rsid w:val="006D250F"/>
    <w:rsid w:val="006D455D"/>
    <w:rsid w:val="006D47A3"/>
    <w:rsid w:val="006D72D3"/>
    <w:rsid w:val="006E0148"/>
    <w:rsid w:val="006E1462"/>
    <w:rsid w:val="006E2ABF"/>
    <w:rsid w:val="006E2CBA"/>
    <w:rsid w:val="006E3C4A"/>
    <w:rsid w:val="006E40B4"/>
    <w:rsid w:val="006E54BF"/>
    <w:rsid w:val="006E5540"/>
    <w:rsid w:val="006E6174"/>
    <w:rsid w:val="006E61B7"/>
    <w:rsid w:val="006E742C"/>
    <w:rsid w:val="006E7494"/>
    <w:rsid w:val="006E74D2"/>
    <w:rsid w:val="006F0235"/>
    <w:rsid w:val="006F03E0"/>
    <w:rsid w:val="006F1831"/>
    <w:rsid w:val="006F1F15"/>
    <w:rsid w:val="006F1F92"/>
    <w:rsid w:val="006F446C"/>
    <w:rsid w:val="006F5D5C"/>
    <w:rsid w:val="00700207"/>
    <w:rsid w:val="0070030B"/>
    <w:rsid w:val="00700BD8"/>
    <w:rsid w:val="00701D1F"/>
    <w:rsid w:val="00703949"/>
    <w:rsid w:val="00703FF9"/>
    <w:rsid w:val="00705826"/>
    <w:rsid w:val="007060C8"/>
    <w:rsid w:val="007072B7"/>
    <w:rsid w:val="00715F7D"/>
    <w:rsid w:val="007166B6"/>
    <w:rsid w:val="00717D13"/>
    <w:rsid w:val="00720BF0"/>
    <w:rsid w:val="007211B0"/>
    <w:rsid w:val="007247DA"/>
    <w:rsid w:val="00724E95"/>
    <w:rsid w:val="00726F68"/>
    <w:rsid w:val="00727782"/>
    <w:rsid w:val="00727FF9"/>
    <w:rsid w:val="007301F1"/>
    <w:rsid w:val="0073030E"/>
    <w:rsid w:val="007307C0"/>
    <w:rsid w:val="00731796"/>
    <w:rsid w:val="007327F3"/>
    <w:rsid w:val="007357BE"/>
    <w:rsid w:val="0073759A"/>
    <w:rsid w:val="00737B36"/>
    <w:rsid w:val="00737BAA"/>
    <w:rsid w:val="00737C35"/>
    <w:rsid w:val="0074096B"/>
    <w:rsid w:val="00740C0D"/>
    <w:rsid w:val="00740FBC"/>
    <w:rsid w:val="0074182E"/>
    <w:rsid w:val="00742519"/>
    <w:rsid w:val="007440EF"/>
    <w:rsid w:val="00744E4A"/>
    <w:rsid w:val="00744FB8"/>
    <w:rsid w:val="0074524E"/>
    <w:rsid w:val="0074653F"/>
    <w:rsid w:val="007478CE"/>
    <w:rsid w:val="0075146F"/>
    <w:rsid w:val="00752001"/>
    <w:rsid w:val="0075298A"/>
    <w:rsid w:val="00755F73"/>
    <w:rsid w:val="007612F7"/>
    <w:rsid w:val="00761719"/>
    <w:rsid w:val="00761902"/>
    <w:rsid w:val="007632D8"/>
    <w:rsid w:val="0077012F"/>
    <w:rsid w:val="00770BED"/>
    <w:rsid w:val="00771771"/>
    <w:rsid w:val="00772022"/>
    <w:rsid w:val="00773B95"/>
    <w:rsid w:val="00783B2C"/>
    <w:rsid w:val="00785975"/>
    <w:rsid w:val="00787726"/>
    <w:rsid w:val="00787815"/>
    <w:rsid w:val="00792628"/>
    <w:rsid w:val="007939BD"/>
    <w:rsid w:val="00793DD1"/>
    <w:rsid w:val="00794689"/>
    <w:rsid w:val="00795719"/>
    <w:rsid w:val="007964CD"/>
    <w:rsid w:val="0079653B"/>
    <w:rsid w:val="00796B14"/>
    <w:rsid w:val="00797105"/>
    <w:rsid w:val="007A0048"/>
    <w:rsid w:val="007A7C4B"/>
    <w:rsid w:val="007B0261"/>
    <w:rsid w:val="007B0BE2"/>
    <w:rsid w:val="007B25D8"/>
    <w:rsid w:val="007B2642"/>
    <w:rsid w:val="007B3D9F"/>
    <w:rsid w:val="007B5482"/>
    <w:rsid w:val="007B6773"/>
    <w:rsid w:val="007C1B95"/>
    <w:rsid w:val="007C1F9D"/>
    <w:rsid w:val="007C2DD2"/>
    <w:rsid w:val="007C2E81"/>
    <w:rsid w:val="007C32A3"/>
    <w:rsid w:val="007D013E"/>
    <w:rsid w:val="007D212C"/>
    <w:rsid w:val="007D5919"/>
    <w:rsid w:val="007D615E"/>
    <w:rsid w:val="007D66E9"/>
    <w:rsid w:val="007D6D4F"/>
    <w:rsid w:val="007E0EED"/>
    <w:rsid w:val="007E3BDA"/>
    <w:rsid w:val="007E56A3"/>
    <w:rsid w:val="007E577C"/>
    <w:rsid w:val="007F030E"/>
    <w:rsid w:val="007F05B3"/>
    <w:rsid w:val="007F06C0"/>
    <w:rsid w:val="007F1956"/>
    <w:rsid w:val="007F2393"/>
    <w:rsid w:val="007F373C"/>
    <w:rsid w:val="007F3C11"/>
    <w:rsid w:val="007F4FEC"/>
    <w:rsid w:val="007F68C9"/>
    <w:rsid w:val="007F7003"/>
    <w:rsid w:val="00800D14"/>
    <w:rsid w:val="0080109A"/>
    <w:rsid w:val="0080189C"/>
    <w:rsid w:val="008038FB"/>
    <w:rsid w:val="00803B3E"/>
    <w:rsid w:val="00803C26"/>
    <w:rsid w:val="00804358"/>
    <w:rsid w:val="00804E3A"/>
    <w:rsid w:val="00807A97"/>
    <w:rsid w:val="008114E6"/>
    <w:rsid w:val="008141FF"/>
    <w:rsid w:val="00815B98"/>
    <w:rsid w:val="00815CDC"/>
    <w:rsid w:val="00815D98"/>
    <w:rsid w:val="008161E5"/>
    <w:rsid w:val="008174D4"/>
    <w:rsid w:val="00820116"/>
    <w:rsid w:val="00821153"/>
    <w:rsid w:val="00822CF8"/>
    <w:rsid w:val="00824A26"/>
    <w:rsid w:val="0082636F"/>
    <w:rsid w:val="00831526"/>
    <w:rsid w:val="0083165A"/>
    <w:rsid w:val="00831F9B"/>
    <w:rsid w:val="008342C3"/>
    <w:rsid w:val="00835654"/>
    <w:rsid w:val="00840008"/>
    <w:rsid w:val="00840D8B"/>
    <w:rsid w:val="0084403F"/>
    <w:rsid w:val="00845DFF"/>
    <w:rsid w:val="008478AA"/>
    <w:rsid w:val="0085191B"/>
    <w:rsid w:val="00852450"/>
    <w:rsid w:val="0085371C"/>
    <w:rsid w:val="0085428F"/>
    <w:rsid w:val="008542D4"/>
    <w:rsid w:val="00854F51"/>
    <w:rsid w:val="008554BA"/>
    <w:rsid w:val="00856C30"/>
    <w:rsid w:val="00857825"/>
    <w:rsid w:val="00860B70"/>
    <w:rsid w:val="008611FD"/>
    <w:rsid w:val="00861BF4"/>
    <w:rsid w:val="00862DD2"/>
    <w:rsid w:val="00862E68"/>
    <w:rsid w:val="0086394A"/>
    <w:rsid w:val="00863FEE"/>
    <w:rsid w:val="0086439E"/>
    <w:rsid w:val="008650F3"/>
    <w:rsid w:val="00865B70"/>
    <w:rsid w:val="008667A1"/>
    <w:rsid w:val="008708E0"/>
    <w:rsid w:val="00871485"/>
    <w:rsid w:val="00872015"/>
    <w:rsid w:val="00872596"/>
    <w:rsid w:val="00872F2D"/>
    <w:rsid w:val="00873671"/>
    <w:rsid w:val="0087458C"/>
    <w:rsid w:val="0087537E"/>
    <w:rsid w:val="00875EEF"/>
    <w:rsid w:val="00880575"/>
    <w:rsid w:val="008838F0"/>
    <w:rsid w:val="00884507"/>
    <w:rsid w:val="008854D1"/>
    <w:rsid w:val="00886FBB"/>
    <w:rsid w:val="00890968"/>
    <w:rsid w:val="00891619"/>
    <w:rsid w:val="008931E3"/>
    <w:rsid w:val="0089460C"/>
    <w:rsid w:val="00894702"/>
    <w:rsid w:val="00897C73"/>
    <w:rsid w:val="008A05A3"/>
    <w:rsid w:val="008A0A4B"/>
    <w:rsid w:val="008A2094"/>
    <w:rsid w:val="008A2ABE"/>
    <w:rsid w:val="008A45AF"/>
    <w:rsid w:val="008A52A9"/>
    <w:rsid w:val="008A5733"/>
    <w:rsid w:val="008B0008"/>
    <w:rsid w:val="008B0F30"/>
    <w:rsid w:val="008B1E37"/>
    <w:rsid w:val="008B2B7E"/>
    <w:rsid w:val="008B2E1B"/>
    <w:rsid w:val="008B4513"/>
    <w:rsid w:val="008B5AEE"/>
    <w:rsid w:val="008B7C69"/>
    <w:rsid w:val="008B7EE5"/>
    <w:rsid w:val="008C0E6B"/>
    <w:rsid w:val="008C1544"/>
    <w:rsid w:val="008C54E9"/>
    <w:rsid w:val="008C6023"/>
    <w:rsid w:val="008C6CC2"/>
    <w:rsid w:val="008C753F"/>
    <w:rsid w:val="008C7D14"/>
    <w:rsid w:val="008D4AFD"/>
    <w:rsid w:val="008D4C50"/>
    <w:rsid w:val="008D4E06"/>
    <w:rsid w:val="008D4E9E"/>
    <w:rsid w:val="008D614E"/>
    <w:rsid w:val="008D7F4B"/>
    <w:rsid w:val="008E1659"/>
    <w:rsid w:val="008E3D5B"/>
    <w:rsid w:val="008E4DD6"/>
    <w:rsid w:val="008E4E3B"/>
    <w:rsid w:val="008E4F0D"/>
    <w:rsid w:val="008E580D"/>
    <w:rsid w:val="008E60DE"/>
    <w:rsid w:val="008E6124"/>
    <w:rsid w:val="008E6431"/>
    <w:rsid w:val="008E6FA7"/>
    <w:rsid w:val="008E7995"/>
    <w:rsid w:val="008F0BD9"/>
    <w:rsid w:val="008F1B1D"/>
    <w:rsid w:val="008F29B4"/>
    <w:rsid w:val="008F3C8C"/>
    <w:rsid w:val="008F3E81"/>
    <w:rsid w:val="008F6D5C"/>
    <w:rsid w:val="00900492"/>
    <w:rsid w:val="00901A83"/>
    <w:rsid w:val="00902A4C"/>
    <w:rsid w:val="009046CC"/>
    <w:rsid w:val="00904935"/>
    <w:rsid w:val="00904F8A"/>
    <w:rsid w:val="009051FB"/>
    <w:rsid w:val="00905201"/>
    <w:rsid w:val="009070DC"/>
    <w:rsid w:val="0090712D"/>
    <w:rsid w:val="00907736"/>
    <w:rsid w:val="009077DB"/>
    <w:rsid w:val="00911C52"/>
    <w:rsid w:val="0091595B"/>
    <w:rsid w:val="00916D74"/>
    <w:rsid w:val="00917C97"/>
    <w:rsid w:val="00920A8A"/>
    <w:rsid w:val="0092199C"/>
    <w:rsid w:val="00922D6A"/>
    <w:rsid w:val="009237B9"/>
    <w:rsid w:val="00923C55"/>
    <w:rsid w:val="00924388"/>
    <w:rsid w:val="00924B63"/>
    <w:rsid w:val="00925982"/>
    <w:rsid w:val="00927BEF"/>
    <w:rsid w:val="00927FC6"/>
    <w:rsid w:val="00930190"/>
    <w:rsid w:val="0093019D"/>
    <w:rsid w:val="00930EFA"/>
    <w:rsid w:val="009312DB"/>
    <w:rsid w:val="009345B6"/>
    <w:rsid w:val="00942292"/>
    <w:rsid w:val="00945982"/>
    <w:rsid w:val="00945A6E"/>
    <w:rsid w:val="00946707"/>
    <w:rsid w:val="00947644"/>
    <w:rsid w:val="00950EBB"/>
    <w:rsid w:val="00952834"/>
    <w:rsid w:val="009546C1"/>
    <w:rsid w:val="00955A62"/>
    <w:rsid w:val="00956665"/>
    <w:rsid w:val="00956797"/>
    <w:rsid w:val="00956B7E"/>
    <w:rsid w:val="00957235"/>
    <w:rsid w:val="0095731D"/>
    <w:rsid w:val="00957944"/>
    <w:rsid w:val="00957CBE"/>
    <w:rsid w:val="00961B3B"/>
    <w:rsid w:val="009621FE"/>
    <w:rsid w:val="009633C2"/>
    <w:rsid w:val="00963586"/>
    <w:rsid w:val="0096479A"/>
    <w:rsid w:val="00967906"/>
    <w:rsid w:val="00970514"/>
    <w:rsid w:val="00971A39"/>
    <w:rsid w:val="00974CFC"/>
    <w:rsid w:val="00975758"/>
    <w:rsid w:val="009758CA"/>
    <w:rsid w:val="00975948"/>
    <w:rsid w:val="00975B7C"/>
    <w:rsid w:val="009769A2"/>
    <w:rsid w:val="00977927"/>
    <w:rsid w:val="0098212D"/>
    <w:rsid w:val="00982E9C"/>
    <w:rsid w:val="00983BFA"/>
    <w:rsid w:val="00986AD0"/>
    <w:rsid w:val="00986E61"/>
    <w:rsid w:val="00987F13"/>
    <w:rsid w:val="00990E13"/>
    <w:rsid w:val="0099364A"/>
    <w:rsid w:val="00994D2A"/>
    <w:rsid w:val="009951D7"/>
    <w:rsid w:val="00997094"/>
    <w:rsid w:val="009A0579"/>
    <w:rsid w:val="009A0805"/>
    <w:rsid w:val="009A0E3C"/>
    <w:rsid w:val="009A3671"/>
    <w:rsid w:val="009A45F6"/>
    <w:rsid w:val="009A4B31"/>
    <w:rsid w:val="009A609E"/>
    <w:rsid w:val="009A6743"/>
    <w:rsid w:val="009B023B"/>
    <w:rsid w:val="009B23FF"/>
    <w:rsid w:val="009B2B4C"/>
    <w:rsid w:val="009B2F37"/>
    <w:rsid w:val="009B445E"/>
    <w:rsid w:val="009B449F"/>
    <w:rsid w:val="009B5F55"/>
    <w:rsid w:val="009B5FB8"/>
    <w:rsid w:val="009C0135"/>
    <w:rsid w:val="009C0A6C"/>
    <w:rsid w:val="009C17C1"/>
    <w:rsid w:val="009C3AA2"/>
    <w:rsid w:val="009C432C"/>
    <w:rsid w:val="009C512F"/>
    <w:rsid w:val="009C558E"/>
    <w:rsid w:val="009C5700"/>
    <w:rsid w:val="009D1C4D"/>
    <w:rsid w:val="009D3E37"/>
    <w:rsid w:val="009D66C5"/>
    <w:rsid w:val="009D7371"/>
    <w:rsid w:val="009E7209"/>
    <w:rsid w:val="009F05DF"/>
    <w:rsid w:val="009F22E5"/>
    <w:rsid w:val="009F351D"/>
    <w:rsid w:val="009F3C35"/>
    <w:rsid w:val="009F6F7F"/>
    <w:rsid w:val="00A01549"/>
    <w:rsid w:val="00A058B3"/>
    <w:rsid w:val="00A059B1"/>
    <w:rsid w:val="00A05D65"/>
    <w:rsid w:val="00A0725B"/>
    <w:rsid w:val="00A07C19"/>
    <w:rsid w:val="00A07DA7"/>
    <w:rsid w:val="00A1165E"/>
    <w:rsid w:val="00A121F4"/>
    <w:rsid w:val="00A13286"/>
    <w:rsid w:val="00A132AC"/>
    <w:rsid w:val="00A143D2"/>
    <w:rsid w:val="00A149E2"/>
    <w:rsid w:val="00A14C9B"/>
    <w:rsid w:val="00A14CB0"/>
    <w:rsid w:val="00A173F9"/>
    <w:rsid w:val="00A233CE"/>
    <w:rsid w:val="00A23744"/>
    <w:rsid w:val="00A238D7"/>
    <w:rsid w:val="00A24542"/>
    <w:rsid w:val="00A24933"/>
    <w:rsid w:val="00A2626A"/>
    <w:rsid w:val="00A267E8"/>
    <w:rsid w:val="00A27312"/>
    <w:rsid w:val="00A310C6"/>
    <w:rsid w:val="00A3356D"/>
    <w:rsid w:val="00A342C9"/>
    <w:rsid w:val="00A35054"/>
    <w:rsid w:val="00A3509E"/>
    <w:rsid w:val="00A351B2"/>
    <w:rsid w:val="00A366CA"/>
    <w:rsid w:val="00A367B6"/>
    <w:rsid w:val="00A37519"/>
    <w:rsid w:val="00A41E6E"/>
    <w:rsid w:val="00A427B9"/>
    <w:rsid w:val="00A431CC"/>
    <w:rsid w:val="00A431F1"/>
    <w:rsid w:val="00A432FF"/>
    <w:rsid w:val="00A43779"/>
    <w:rsid w:val="00A44721"/>
    <w:rsid w:val="00A50408"/>
    <w:rsid w:val="00A53C9E"/>
    <w:rsid w:val="00A5780C"/>
    <w:rsid w:val="00A6073D"/>
    <w:rsid w:val="00A609EC"/>
    <w:rsid w:val="00A60AB9"/>
    <w:rsid w:val="00A62054"/>
    <w:rsid w:val="00A620F8"/>
    <w:rsid w:val="00A62645"/>
    <w:rsid w:val="00A62941"/>
    <w:rsid w:val="00A652ED"/>
    <w:rsid w:val="00A65C97"/>
    <w:rsid w:val="00A660AB"/>
    <w:rsid w:val="00A660BF"/>
    <w:rsid w:val="00A66355"/>
    <w:rsid w:val="00A66F1D"/>
    <w:rsid w:val="00A67ECF"/>
    <w:rsid w:val="00A70FC6"/>
    <w:rsid w:val="00A733D7"/>
    <w:rsid w:val="00A73D88"/>
    <w:rsid w:val="00A76399"/>
    <w:rsid w:val="00A77B7C"/>
    <w:rsid w:val="00A77F48"/>
    <w:rsid w:val="00A80D78"/>
    <w:rsid w:val="00A80FD4"/>
    <w:rsid w:val="00A81350"/>
    <w:rsid w:val="00A813FA"/>
    <w:rsid w:val="00A824FE"/>
    <w:rsid w:val="00A8280D"/>
    <w:rsid w:val="00A840B1"/>
    <w:rsid w:val="00A84A18"/>
    <w:rsid w:val="00A84D12"/>
    <w:rsid w:val="00A86883"/>
    <w:rsid w:val="00A87663"/>
    <w:rsid w:val="00A87CC4"/>
    <w:rsid w:val="00A90718"/>
    <w:rsid w:val="00A91567"/>
    <w:rsid w:val="00A94B32"/>
    <w:rsid w:val="00A9626F"/>
    <w:rsid w:val="00A96F30"/>
    <w:rsid w:val="00A9703B"/>
    <w:rsid w:val="00AA0251"/>
    <w:rsid w:val="00AA1829"/>
    <w:rsid w:val="00AA30A6"/>
    <w:rsid w:val="00AA3563"/>
    <w:rsid w:val="00AA359C"/>
    <w:rsid w:val="00AA35C6"/>
    <w:rsid w:val="00AA3908"/>
    <w:rsid w:val="00AB453B"/>
    <w:rsid w:val="00AB49A3"/>
    <w:rsid w:val="00AB5D92"/>
    <w:rsid w:val="00AB6667"/>
    <w:rsid w:val="00AB752D"/>
    <w:rsid w:val="00AB7C61"/>
    <w:rsid w:val="00AC0146"/>
    <w:rsid w:val="00AC0D5C"/>
    <w:rsid w:val="00AC20D7"/>
    <w:rsid w:val="00AC3975"/>
    <w:rsid w:val="00AC4CDC"/>
    <w:rsid w:val="00AC65B8"/>
    <w:rsid w:val="00AC6803"/>
    <w:rsid w:val="00AD21EC"/>
    <w:rsid w:val="00AD338A"/>
    <w:rsid w:val="00AD3747"/>
    <w:rsid w:val="00AD4C56"/>
    <w:rsid w:val="00AD6C65"/>
    <w:rsid w:val="00AD7DF2"/>
    <w:rsid w:val="00AE0C04"/>
    <w:rsid w:val="00AE0D9C"/>
    <w:rsid w:val="00AE0DF4"/>
    <w:rsid w:val="00AE25CE"/>
    <w:rsid w:val="00AE2A8D"/>
    <w:rsid w:val="00AE3F9C"/>
    <w:rsid w:val="00AE450F"/>
    <w:rsid w:val="00AE486D"/>
    <w:rsid w:val="00AE759B"/>
    <w:rsid w:val="00AF02D8"/>
    <w:rsid w:val="00AF1DE7"/>
    <w:rsid w:val="00AF20FD"/>
    <w:rsid w:val="00AF221B"/>
    <w:rsid w:val="00AF466D"/>
    <w:rsid w:val="00AF5809"/>
    <w:rsid w:val="00AF582E"/>
    <w:rsid w:val="00AF5A6F"/>
    <w:rsid w:val="00AF5F55"/>
    <w:rsid w:val="00AF61E5"/>
    <w:rsid w:val="00AF70C3"/>
    <w:rsid w:val="00B000DC"/>
    <w:rsid w:val="00B0046B"/>
    <w:rsid w:val="00B00D56"/>
    <w:rsid w:val="00B026D4"/>
    <w:rsid w:val="00B039F8"/>
    <w:rsid w:val="00B03E67"/>
    <w:rsid w:val="00B0712C"/>
    <w:rsid w:val="00B10CAF"/>
    <w:rsid w:val="00B11729"/>
    <w:rsid w:val="00B1355B"/>
    <w:rsid w:val="00B13C77"/>
    <w:rsid w:val="00B1445F"/>
    <w:rsid w:val="00B144AB"/>
    <w:rsid w:val="00B1641E"/>
    <w:rsid w:val="00B165E4"/>
    <w:rsid w:val="00B20F51"/>
    <w:rsid w:val="00B21EC8"/>
    <w:rsid w:val="00B220F1"/>
    <w:rsid w:val="00B23714"/>
    <w:rsid w:val="00B23BAF"/>
    <w:rsid w:val="00B2415B"/>
    <w:rsid w:val="00B258BF"/>
    <w:rsid w:val="00B307F7"/>
    <w:rsid w:val="00B3173E"/>
    <w:rsid w:val="00B328E5"/>
    <w:rsid w:val="00B3565E"/>
    <w:rsid w:val="00B35A5E"/>
    <w:rsid w:val="00B36BB9"/>
    <w:rsid w:val="00B3728E"/>
    <w:rsid w:val="00B37B53"/>
    <w:rsid w:val="00B41E15"/>
    <w:rsid w:val="00B42477"/>
    <w:rsid w:val="00B42E91"/>
    <w:rsid w:val="00B437AA"/>
    <w:rsid w:val="00B463C6"/>
    <w:rsid w:val="00B47385"/>
    <w:rsid w:val="00B51549"/>
    <w:rsid w:val="00B51C3F"/>
    <w:rsid w:val="00B5469B"/>
    <w:rsid w:val="00B56C86"/>
    <w:rsid w:val="00B610D3"/>
    <w:rsid w:val="00B611F4"/>
    <w:rsid w:val="00B619E3"/>
    <w:rsid w:val="00B626CC"/>
    <w:rsid w:val="00B64679"/>
    <w:rsid w:val="00B6479A"/>
    <w:rsid w:val="00B64BFB"/>
    <w:rsid w:val="00B64E28"/>
    <w:rsid w:val="00B6513F"/>
    <w:rsid w:val="00B65C00"/>
    <w:rsid w:val="00B66CCD"/>
    <w:rsid w:val="00B67BBB"/>
    <w:rsid w:val="00B70136"/>
    <w:rsid w:val="00B71E80"/>
    <w:rsid w:val="00B72267"/>
    <w:rsid w:val="00B72F8A"/>
    <w:rsid w:val="00B72FA7"/>
    <w:rsid w:val="00B73493"/>
    <w:rsid w:val="00B75EB5"/>
    <w:rsid w:val="00B8089C"/>
    <w:rsid w:val="00B80C14"/>
    <w:rsid w:val="00B82159"/>
    <w:rsid w:val="00B8321D"/>
    <w:rsid w:val="00B834D7"/>
    <w:rsid w:val="00B83C3D"/>
    <w:rsid w:val="00B84306"/>
    <w:rsid w:val="00B86E5B"/>
    <w:rsid w:val="00B902F3"/>
    <w:rsid w:val="00B91E69"/>
    <w:rsid w:val="00B931E5"/>
    <w:rsid w:val="00B94037"/>
    <w:rsid w:val="00B958D6"/>
    <w:rsid w:val="00B95E77"/>
    <w:rsid w:val="00B97373"/>
    <w:rsid w:val="00B9749A"/>
    <w:rsid w:val="00BA0C34"/>
    <w:rsid w:val="00BA6226"/>
    <w:rsid w:val="00BA63DB"/>
    <w:rsid w:val="00BA7EFD"/>
    <w:rsid w:val="00BB236D"/>
    <w:rsid w:val="00BB4F9B"/>
    <w:rsid w:val="00BB5637"/>
    <w:rsid w:val="00BB6374"/>
    <w:rsid w:val="00BB6763"/>
    <w:rsid w:val="00BC0B34"/>
    <w:rsid w:val="00BC1B5C"/>
    <w:rsid w:val="00BC1DAD"/>
    <w:rsid w:val="00BC2DB0"/>
    <w:rsid w:val="00BC4DC4"/>
    <w:rsid w:val="00BC5FE1"/>
    <w:rsid w:val="00BD0B5E"/>
    <w:rsid w:val="00BD2880"/>
    <w:rsid w:val="00BD4E5D"/>
    <w:rsid w:val="00BD6CD3"/>
    <w:rsid w:val="00BE0002"/>
    <w:rsid w:val="00BE083B"/>
    <w:rsid w:val="00BE11BD"/>
    <w:rsid w:val="00BE19C6"/>
    <w:rsid w:val="00BE2257"/>
    <w:rsid w:val="00BE2D5A"/>
    <w:rsid w:val="00BE3B3B"/>
    <w:rsid w:val="00BE46AB"/>
    <w:rsid w:val="00BE4747"/>
    <w:rsid w:val="00BE4D9A"/>
    <w:rsid w:val="00BF015B"/>
    <w:rsid w:val="00BF0BF0"/>
    <w:rsid w:val="00BF1102"/>
    <w:rsid w:val="00BF13F2"/>
    <w:rsid w:val="00BF1765"/>
    <w:rsid w:val="00BF3783"/>
    <w:rsid w:val="00BF3BAC"/>
    <w:rsid w:val="00BF3E03"/>
    <w:rsid w:val="00BF4728"/>
    <w:rsid w:val="00BF53A7"/>
    <w:rsid w:val="00BF58E8"/>
    <w:rsid w:val="00BF5A5C"/>
    <w:rsid w:val="00BF5C5D"/>
    <w:rsid w:val="00BF6AD4"/>
    <w:rsid w:val="00C00521"/>
    <w:rsid w:val="00C005D7"/>
    <w:rsid w:val="00C01691"/>
    <w:rsid w:val="00C02C29"/>
    <w:rsid w:val="00C0366D"/>
    <w:rsid w:val="00C03EDD"/>
    <w:rsid w:val="00C04642"/>
    <w:rsid w:val="00C047EE"/>
    <w:rsid w:val="00C04A21"/>
    <w:rsid w:val="00C073F6"/>
    <w:rsid w:val="00C077EE"/>
    <w:rsid w:val="00C1092F"/>
    <w:rsid w:val="00C1199D"/>
    <w:rsid w:val="00C12592"/>
    <w:rsid w:val="00C12647"/>
    <w:rsid w:val="00C138C8"/>
    <w:rsid w:val="00C13CA5"/>
    <w:rsid w:val="00C14A81"/>
    <w:rsid w:val="00C14BF1"/>
    <w:rsid w:val="00C1788A"/>
    <w:rsid w:val="00C20067"/>
    <w:rsid w:val="00C20EF2"/>
    <w:rsid w:val="00C22D33"/>
    <w:rsid w:val="00C24428"/>
    <w:rsid w:val="00C2597F"/>
    <w:rsid w:val="00C27F2C"/>
    <w:rsid w:val="00C27F99"/>
    <w:rsid w:val="00C3140F"/>
    <w:rsid w:val="00C31C1B"/>
    <w:rsid w:val="00C36071"/>
    <w:rsid w:val="00C41C5D"/>
    <w:rsid w:val="00C41EB5"/>
    <w:rsid w:val="00C41F53"/>
    <w:rsid w:val="00C42F56"/>
    <w:rsid w:val="00C4540F"/>
    <w:rsid w:val="00C45EED"/>
    <w:rsid w:val="00C47571"/>
    <w:rsid w:val="00C47E94"/>
    <w:rsid w:val="00C50B14"/>
    <w:rsid w:val="00C5197C"/>
    <w:rsid w:val="00C52602"/>
    <w:rsid w:val="00C60208"/>
    <w:rsid w:val="00C60827"/>
    <w:rsid w:val="00C61F76"/>
    <w:rsid w:val="00C650E6"/>
    <w:rsid w:val="00C67A84"/>
    <w:rsid w:val="00C71EFE"/>
    <w:rsid w:val="00C730EB"/>
    <w:rsid w:val="00C7318E"/>
    <w:rsid w:val="00C731F9"/>
    <w:rsid w:val="00C742BF"/>
    <w:rsid w:val="00C746FC"/>
    <w:rsid w:val="00C75C68"/>
    <w:rsid w:val="00C77C26"/>
    <w:rsid w:val="00C80AE7"/>
    <w:rsid w:val="00C8117E"/>
    <w:rsid w:val="00C8425E"/>
    <w:rsid w:val="00C87C50"/>
    <w:rsid w:val="00C90D58"/>
    <w:rsid w:val="00C9169E"/>
    <w:rsid w:val="00C92964"/>
    <w:rsid w:val="00C92E12"/>
    <w:rsid w:val="00C935C8"/>
    <w:rsid w:val="00C93FA6"/>
    <w:rsid w:val="00C9427A"/>
    <w:rsid w:val="00C94583"/>
    <w:rsid w:val="00C945DB"/>
    <w:rsid w:val="00C967E1"/>
    <w:rsid w:val="00C96F92"/>
    <w:rsid w:val="00CA0AA3"/>
    <w:rsid w:val="00CA2C10"/>
    <w:rsid w:val="00CA36BA"/>
    <w:rsid w:val="00CA42A4"/>
    <w:rsid w:val="00CB2800"/>
    <w:rsid w:val="00CB38EF"/>
    <w:rsid w:val="00CB3BE6"/>
    <w:rsid w:val="00CB5EAF"/>
    <w:rsid w:val="00CB7832"/>
    <w:rsid w:val="00CC0DB4"/>
    <w:rsid w:val="00CC18BB"/>
    <w:rsid w:val="00CC2020"/>
    <w:rsid w:val="00CC456E"/>
    <w:rsid w:val="00CC4B5A"/>
    <w:rsid w:val="00CC6BF4"/>
    <w:rsid w:val="00CC7E52"/>
    <w:rsid w:val="00CD2A38"/>
    <w:rsid w:val="00CD3490"/>
    <w:rsid w:val="00CD3B33"/>
    <w:rsid w:val="00CD4874"/>
    <w:rsid w:val="00CD5BF3"/>
    <w:rsid w:val="00CD72BF"/>
    <w:rsid w:val="00CE1D44"/>
    <w:rsid w:val="00CE2003"/>
    <w:rsid w:val="00CE260F"/>
    <w:rsid w:val="00CE537A"/>
    <w:rsid w:val="00CE660F"/>
    <w:rsid w:val="00CE69CB"/>
    <w:rsid w:val="00CE6A2D"/>
    <w:rsid w:val="00CE715E"/>
    <w:rsid w:val="00CF081C"/>
    <w:rsid w:val="00CF14BD"/>
    <w:rsid w:val="00CF1F2A"/>
    <w:rsid w:val="00CF2129"/>
    <w:rsid w:val="00CF22D9"/>
    <w:rsid w:val="00CF2B2A"/>
    <w:rsid w:val="00CF4DE1"/>
    <w:rsid w:val="00CF6C1C"/>
    <w:rsid w:val="00CF7451"/>
    <w:rsid w:val="00CF7B13"/>
    <w:rsid w:val="00D00424"/>
    <w:rsid w:val="00D02189"/>
    <w:rsid w:val="00D05408"/>
    <w:rsid w:val="00D060A9"/>
    <w:rsid w:val="00D06A86"/>
    <w:rsid w:val="00D06BCB"/>
    <w:rsid w:val="00D07F39"/>
    <w:rsid w:val="00D12924"/>
    <w:rsid w:val="00D13A31"/>
    <w:rsid w:val="00D14086"/>
    <w:rsid w:val="00D1480A"/>
    <w:rsid w:val="00D14F29"/>
    <w:rsid w:val="00D15BA4"/>
    <w:rsid w:val="00D15C94"/>
    <w:rsid w:val="00D16823"/>
    <w:rsid w:val="00D1719A"/>
    <w:rsid w:val="00D2004C"/>
    <w:rsid w:val="00D20BC2"/>
    <w:rsid w:val="00D21BF9"/>
    <w:rsid w:val="00D22204"/>
    <w:rsid w:val="00D225B8"/>
    <w:rsid w:val="00D22DD0"/>
    <w:rsid w:val="00D22FC2"/>
    <w:rsid w:val="00D24229"/>
    <w:rsid w:val="00D27B35"/>
    <w:rsid w:val="00D301DB"/>
    <w:rsid w:val="00D3221A"/>
    <w:rsid w:val="00D32E5E"/>
    <w:rsid w:val="00D336AE"/>
    <w:rsid w:val="00D339DA"/>
    <w:rsid w:val="00D343E3"/>
    <w:rsid w:val="00D35691"/>
    <w:rsid w:val="00D36AFF"/>
    <w:rsid w:val="00D3732E"/>
    <w:rsid w:val="00D37701"/>
    <w:rsid w:val="00D3778F"/>
    <w:rsid w:val="00D415FF"/>
    <w:rsid w:val="00D438EE"/>
    <w:rsid w:val="00D44BB9"/>
    <w:rsid w:val="00D45169"/>
    <w:rsid w:val="00D458AE"/>
    <w:rsid w:val="00D4648C"/>
    <w:rsid w:val="00D464C5"/>
    <w:rsid w:val="00D46C40"/>
    <w:rsid w:val="00D47AD2"/>
    <w:rsid w:val="00D50827"/>
    <w:rsid w:val="00D508EA"/>
    <w:rsid w:val="00D50CB3"/>
    <w:rsid w:val="00D532AE"/>
    <w:rsid w:val="00D53793"/>
    <w:rsid w:val="00D543BB"/>
    <w:rsid w:val="00D54D29"/>
    <w:rsid w:val="00D54F52"/>
    <w:rsid w:val="00D579F3"/>
    <w:rsid w:val="00D62321"/>
    <w:rsid w:val="00D623AB"/>
    <w:rsid w:val="00D62DDD"/>
    <w:rsid w:val="00D62F48"/>
    <w:rsid w:val="00D6465D"/>
    <w:rsid w:val="00D64ECF"/>
    <w:rsid w:val="00D6673A"/>
    <w:rsid w:val="00D71A91"/>
    <w:rsid w:val="00D73B85"/>
    <w:rsid w:val="00D76E56"/>
    <w:rsid w:val="00D77017"/>
    <w:rsid w:val="00D771CB"/>
    <w:rsid w:val="00D77569"/>
    <w:rsid w:val="00D77841"/>
    <w:rsid w:val="00D80085"/>
    <w:rsid w:val="00D818DB"/>
    <w:rsid w:val="00D828E0"/>
    <w:rsid w:val="00D82EC1"/>
    <w:rsid w:val="00D83643"/>
    <w:rsid w:val="00D83DD2"/>
    <w:rsid w:val="00D84FCA"/>
    <w:rsid w:val="00D85519"/>
    <w:rsid w:val="00D877AC"/>
    <w:rsid w:val="00D90660"/>
    <w:rsid w:val="00D90A14"/>
    <w:rsid w:val="00D9188B"/>
    <w:rsid w:val="00D93150"/>
    <w:rsid w:val="00D93514"/>
    <w:rsid w:val="00D9560D"/>
    <w:rsid w:val="00D9622A"/>
    <w:rsid w:val="00D97AE1"/>
    <w:rsid w:val="00DA0274"/>
    <w:rsid w:val="00DA1676"/>
    <w:rsid w:val="00DA419B"/>
    <w:rsid w:val="00DA559B"/>
    <w:rsid w:val="00DA5851"/>
    <w:rsid w:val="00DB02F5"/>
    <w:rsid w:val="00DB100A"/>
    <w:rsid w:val="00DB30CD"/>
    <w:rsid w:val="00DB331C"/>
    <w:rsid w:val="00DB3844"/>
    <w:rsid w:val="00DB38A0"/>
    <w:rsid w:val="00DB5B3D"/>
    <w:rsid w:val="00DB5E36"/>
    <w:rsid w:val="00DB6C20"/>
    <w:rsid w:val="00DB6CC5"/>
    <w:rsid w:val="00DB7811"/>
    <w:rsid w:val="00DC03CB"/>
    <w:rsid w:val="00DC0B1A"/>
    <w:rsid w:val="00DC0F05"/>
    <w:rsid w:val="00DC105C"/>
    <w:rsid w:val="00DC229E"/>
    <w:rsid w:val="00DC6E7F"/>
    <w:rsid w:val="00DC7E5E"/>
    <w:rsid w:val="00DD016D"/>
    <w:rsid w:val="00DD01A5"/>
    <w:rsid w:val="00DD01EF"/>
    <w:rsid w:val="00DD106A"/>
    <w:rsid w:val="00DD2FCD"/>
    <w:rsid w:val="00DD3AA2"/>
    <w:rsid w:val="00DD4EF3"/>
    <w:rsid w:val="00DE1F3F"/>
    <w:rsid w:val="00DE35CC"/>
    <w:rsid w:val="00DF0051"/>
    <w:rsid w:val="00DF0863"/>
    <w:rsid w:val="00DF20FC"/>
    <w:rsid w:val="00DF26E7"/>
    <w:rsid w:val="00DF3161"/>
    <w:rsid w:val="00DF565E"/>
    <w:rsid w:val="00DF6560"/>
    <w:rsid w:val="00DF728B"/>
    <w:rsid w:val="00E008FF"/>
    <w:rsid w:val="00E0333A"/>
    <w:rsid w:val="00E035BB"/>
    <w:rsid w:val="00E03E42"/>
    <w:rsid w:val="00E04306"/>
    <w:rsid w:val="00E04D0F"/>
    <w:rsid w:val="00E053A7"/>
    <w:rsid w:val="00E0673B"/>
    <w:rsid w:val="00E079B8"/>
    <w:rsid w:val="00E07BE1"/>
    <w:rsid w:val="00E10B5D"/>
    <w:rsid w:val="00E1188A"/>
    <w:rsid w:val="00E1331E"/>
    <w:rsid w:val="00E168D4"/>
    <w:rsid w:val="00E17778"/>
    <w:rsid w:val="00E237B4"/>
    <w:rsid w:val="00E262CE"/>
    <w:rsid w:val="00E266A8"/>
    <w:rsid w:val="00E26CE8"/>
    <w:rsid w:val="00E2712B"/>
    <w:rsid w:val="00E30EA8"/>
    <w:rsid w:val="00E30EBB"/>
    <w:rsid w:val="00E33597"/>
    <w:rsid w:val="00E33EB7"/>
    <w:rsid w:val="00E358F2"/>
    <w:rsid w:val="00E36933"/>
    <w:rsid w:val="00E37306"/>
    <w:rsid w:val="00E374ED"/>
    <w:rsid w:val="00E406DA"/>
    <w:rsid w:val="00E40DDE"/>
    <w:rsid w:val="00E41C4C"/>
    <w:rsid w:val="00E41ED6"/>
    <w:rsid w:val="00E4221B"/>
    <w:rsid w:val="00E43A00"/>
    <w:rsid w:val="00E453BD"/>
    <w:rsid w:val="00E45CBA"/>
    <w:rsid w:val="00E46663"/>
    <w:rsid w:val="00E46B3B"/>
    <w:rsid w:val="00E46EA5"/>
    <w:rsid w:val="00E51223"/>
    <w:rsid w:val="00E52BFC"/>
    <w:rsid w:val="00E53989"/>
    <w:rsid w:val="00E54954"/>
    <w:rsid w:val="00E55D15"/>
    <w:rsid w:val="00E573F9"/>
    <w:rsid w:val="00E60874"/>
    <w:rsid w:val="00E61D2B"/>
    <w:rsid w:val="00E638D3"/>
    <w:rsid w:val="00E64827"/>
    <w:rsid w:val="00E6673D"/>
    <w:rsid w:val="00E66D06"/>
    <w:rsid w:val="00E677AD"/>
    <w:rsid w:val="00E708A9"/>
    <w:rsid w:val="00E71D9C"/>
    <w:rsid w:val="00E7246B"/>
    <w:rsid w:val="00E7304C"/>
    <w:rsid w:val="00E737A4"/>
    <w:rsid w:val="00E744B1"/>
    <w:rsid w:val="00E75018"/>
    <w:rsid w:val="00E7622A"/>
    <w:rsid w:val="00E7694D"/>
    <w:rsid w:val="00E777F1"/>
    <w:rsid w:val="00E800D5"/>
    <w:rsid w:val="00E800DB"/>
    <w:rsid w:val="00E801DE"/>
    <w:rsid w:val="00E813E6"/>
    <w:rsid w:val="00E81708"/>
    <w:rsid w:val="00E83031"/>
    <w:rsid w:val="00E83060"/>
    <w:rsid w:val="00E84F86"/>
    <w:rsid w:val="00E916C6"/>
    <w:rsid w:val="00E92670"/>
    <w:rsid w:val="00E92A70"/>
    <w:rsid w:val="00E92B80"/>
    <w:rsid w:val="00E93BD9"/>
    <w:rsid w:val="00E94967"/>
    <w:rsid w:val="00E962B8"/>
    <w:rsid w:val="00EA123E"/>
    <w:rsid w:val="00EA1DAE"/>
    <w:rsid w:val="00EA1F59"/>
    <w:rsid w:val="00EA4B93"/>
    <w:rsid w:val="00EA5FBF"/>
    <w:rsid w:val="00EA7AEF"/>
    <w:rsid w:val="00EB1854"/>
    <w:rsid w:val="00EB23E9"/>
    <w:rsid w:val="00EB2A82"/>
    <w:rsid w:val="00EB405D"/>
    <w:rsid w:val="00EB477B"/>
    <w:rsid w:val="00EB4E0B"/>
    <w:rsid w:val="00EB7305"/>
    <w:rsid w:val="00EB7D5D"/>
    <w:rsid w:val="00EC119C"/>
    <w:rsid w:val="00EC162A"/>
    <w:rsid w:val="00EC2D9D"/>
    <w:rsid w:val="00EC2DD3"/>
    <w:rsid w:val="00EC4834"/>
    <w:rsid w:val="00EC4963"/>
    <w:rsid w:val="00EC5630"/>
    <w:rsid w:val="00ED089F"/>
    <w:rsid w:val="00ED0994"/>
    <w:rsid w:val="00ED1336"/>
    <w:rsid w:val="00ED1E47"/>
    <w:rsid w:val="00ED20E8"/>
    <w:rsid w:val="00ED3F0D"/>
    <w:rsid w:val="00ED479D"/>
    <w:rsid w:val="00ED6CDF"/>
    <w:rsid w:val="00ED73FE"/>
    <w:rsid w:val="00ED77AE"/>
    <w:rsid w:val="00EE1179"/>
    <w:rsid w:val="00EE19AD"/>
    <w:rsid w:val="00EE67CA"/>
    <w:rsid w:val="00EE6E12"/>
    <w:rsid w:val="00EF01F3"/>
    <w:rsid w:val="00EF0C92"/>
    <w:rsid w:val="00EF22E5"/>
    <w:rsid w:val="00EF28FF"/>
    <w:rsid w:val="00EF307F"/>
    <w:rsid w:val="00EF5179"/>
    <w:rsid w:val="00EF61D3"/>
    <w:rsid w:val="00F023F1"/>
    <w:rsid w:val="00F0281C"/>
    <w:rsid w:val="00F03888"/>
    <w:rsid w:val="00F0472C"/>
    <w:rsid w:val="00F05BAA"/>
    <w:rsid w:val="00F073B6"/>
    <w:rsid w:val="00F104BA"/>
    <w:rsid w:val="00F11F9E"/>
    <w:rsid w:val="00F1275C"/>
    <w:rsid w:val="00F132E4"/>
    <w:rsid w:val="00F133BC"/>
    <w:rsid w:val="00F1344B"/>
    <w:rsid w:val="00F1348C"/>
    <w:rsid w:val="00F14EEC"/>
    <w:rsid w:val="00F168BF"/>
    <w:rsid w:val="00F17C55"/>
    <w:rsid w:val="00F20B17"/>
    <w:rsid w:val="00F21BE0"/>
    <w:rsid w:val="00F220AF"/>
    <w:rsid w:val="00F223CF"/>
    <w:rsid w:val="00F22D4B"/>
    <w:rsid w:val="00F3005A"/>
    <w:rsid w:val="00F306AB"/>
    <w:rsid w:val="00F30FF1"/>
    <w:rsid w:val="00F35374"/>
    <w:rsid w:val="00F35512"/>
    <w:rsid w:val="00F3563A"/>
    <w:rsid w:val="00F35674"/>
    <w:rsid w:val="00F35C8F"/>
    <w:rsid w:val="00F3619B"/>
    <w:rsid w:val="00F3666B"/>
    <w:rsid w:val="00F36691"/>
    <w:rsid w:val="00F37E56"/>
    <w:rsid w:val="00F37E8A"/>
    <w:rsid w:val="00F40C6F"/>
    <w:rsid w:val="00F40C97"/>
    <w:rsid w:val="00F43AF1"/>
    <w:rsid w:val="00F449A2"/>
    <w:rsid w:val="00F45648"/>
    <w:rsid w:val="00F46A25"/>
    <w:rsid w:val="00F471C3"/>
    <w:rsid w:val="00F477BD"/>
    <w:rsid w:val="00F51103"/>
    <w:rsid w:val="00F5292A"/>
    <w:rsid w:val="00F55354"/>
    <w:rsid w:val="00F5750D"/>
    <w:rsid w:val="00F609BC"/>
    <w:rsid w:val="00F61774"/>
    <w:rsid w:val="00F6369F"/>
    <w:rsid w:val="00F654BA"/>
    <w:rsid w:val="00F669D6"/>
    <w:rsid w:val="00F66B11"/>
    <w:rsid w:val="00F66F0E"/>
    <w:rsid w:val="00F67530"/>
    <w:rsid w:val="00F7055F"/>
    <w:rsid w:val="00F71202"/>
    <w:rsid w:val="00F72BA7"/>
    <w:rsid w:val="00F72C74"/>
    <w:rsid w:val="00F7324C"/>
    <w:rsid w:val="00F73D57"/>
    <w:rsid w:val="00F74A96"/>
    <w:rsid w:val="00F74B8E"/>
    <w:rsid w:val="00F74DDA"/>
    <w:rsid w:val="00F76273"/>
    <w:rsid w:val="00F7638B"/>
    <w:rsid w:val="00F80F49"/>
    <w:rsid w:val="00F8164C"/>
    <w:rsid w:val="00F830F7"/>
    <w:rsid w:val="00F858D3"/>
    <w:rsid w:val="00F8653C"/>
    <w:rsid w:val="00F913DD"/>
    <w:rsid w:val="00F92140"/>
    <w:rsid w:val="00F9234C"/>
    <w:rsid w:val="00F946CB"/>
    <w:rsid w:val="00F963EC"/>
    <w:rsid w:val="00F97871"/>
    <w:rsid w:val="00FA18BB"/>
    <w:rsid w:val="00FA1B5E"/>
    <w:rsid w:val="00FA2DA2"/>
    <w:rsid w:val="00FA50B2"/>
    <w:rsid w:val="00FA55B8"/>
    <w:rsid w:val="00FA563A"/>
    <w:rsid w:val="00FB1C1E"/>
    <w:rsid w:val="00FB1D51"/>
    <w:rsid w:val="00FB2C12"/>
    <w:rsid w:val="00FB33AD"/>
    <w:rsid w:val="00FB5306"/>
    <w:rsid w:val="00FB5D73"/>
    <w:rsid w:val="00FB73F8"/>
    <w:rsid w:val="00FB76CA"/>
    <w:rsid w:val="00FC0350"/>
    <w:rsid w:val="00FC0DA8"/>
    <w:rsid w:val="00FC224B"/>
    <w:rsid w:val="00FC24A7"/>
    <w:rsid w:val="00FC3217"/>
    <w:rsid w:val="00FC6FCD"/>
    <w:rsid w:val="00FC786A"/>
    <w:rsid w:val="00FD1A61"/>
    <w:rsid w:val="00FD2309"/>
    <w:rsid w:val="00FD2D6E"/>
    <w:rsid w:val="00FD3A99"/>
    <w:rsid w:val="00FD477D"/>
    <w:rsid w:val="00FD7333"/>
    <w:rsid w:val="00FD7C66"/>
    <w:rsid w:val="00FE0999"/>
    <w:rsid w:val="00FE1184"/>
    <w:rsid w:val="00FE1185"/>
    <w:rsid w:val="00FE1A49"/>
    <w:rsid w:val="00FE62A3"/>
    <w:rsid w:val="00FE784C"/>
    <w:rsid w:val="00FE7B19"/>
    <w:rsid w:val="00FE7D88"/>
    <w:rsid w:val="00FF0A41"/>
    <w:rsid w:val="00FF0CCD"/>
    <w:rsid w:val="00FF2FCB"/>
    <w:rsid w:val="00FF347B"/>
    <w:rsid w:val="00FF35BF"/>
    <w:rsid w:val="00FF6464"/>
    <w:rsid w:val="00FF672B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19FF5"/>
  <w15:chartTrackingRefBased/>
  <w15:docId w15:val="{CB2A41AD-E01A-4062-AF22-C1D710FE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AE450F"/>
    <w:pPr>
      <w:widowControl w:val="0"/>
      <w:wordWrap w:val="0"/>
      <w:jc w:val="both"/>
    </w:pPr>
    <w:rPr>
      <w:kern w:val="2"/>
      <w:sz w:val="22"/>
    </w:rPr>
  </w:style>
  <w:style w:type="paragraph" w:styleId="13">
    <w:name w:val="heading 1"/>
    <w:aliases w:val="중제목,제목 1 (5.2 응용시스템),Attribute Heading 1,Part,H1,H11,H12,I,큰제목,장,l1,level 1 heading,Annex,대제목,Attribute Heading 11,Attribute Heading 12,가.1,가.2,가.3,가.4,가.5,가.6,가.11,가.21,가.31,가.41,가.51,가.7,가.12,가.22,가.32,가.42,가.52,가.8,가.13,가.23,가.33,가.43,가.53"/>
    <w:basedOn w:val="25"/>
    <w:next w:val="a5"/>
    <w:link w:val="1Char"/>
    <w:qFormat/>
    <w:pPr>
      <w:outlineLvl w:val="0"/>
    </w:pPr>
    <w:rPr>
      <w:sz w:val="24"/>
      <w:lang w:val="x-none" w:eastAsia="x-none"/>
    </w:rPr>
  </w:style>
  <w:style w:type="paragraph" w:styleId="25">
    <w:name w:val="heading 2"/>
    <w:aliases w:val="제목 2(가. 검토현황),Attribute Heading 2,H2,Chapter Title,제목 2 Char,1).,H21,H22,H211,H23,H212,H24,H25,H26,H27,제목2,중간제목,제목 1.1,Char,제목 2 Char1,제목 2 Char Char,제목 2 Char1 Char Char,제목 2 Char Char Char Char,제목 2 Char1 Char Char Char,제목 2 Char1 Char Char1,h2"/>
    <w:basedOn w:val="a5"/>
    <w:next w:val="a5"/>
    <w:qFormat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제목 3((1) 혹은 (가)),Table Attribute Heading,Section,제목 3 Char,가),가,제목3,Char1,H3,H31,H32,H311,H33,H312,H321,H34,H313,H322,H35,H314,H36,H315,H37,H316,작은제목,제목2.3,제목1.1.1 Char,H3 Char,H31 Char,H32 Char,H311 Char,H33 Char,H312 Char,H321 Char,H34 Char,제목1.1"/>
    <w:basedOn w:val="a5"/>
    <w:next w:val="a5"/>
    <w:qFormat/>
    <w:pPr>
      <w:keepNext/>
      <w:numPr>
        <w:ilvl w:val="2"/>
        <w:numId w:val="1"/>
      </w:numPr>
      <w:adjustRightInd w:val="0"/>
      <w:spacing w:after="160" w:line="400" w:lineRule="atLeast"/>
      <w:textAlignment w:val="baseline"/>
      <w:outlineLvl w:val="2"/>
    </w:pPr>
    <w:rPr>
      <w:rFonts w:ascii="한양헤드라인" w:eastAsia="한양헤드라인" w:hAnsi="Arial"/>
      <w:kern w:val="0"/>
      <w:sz w:val="28"/>
    </w:rPr>
  </w:style>
  <w:style w:type="paragraph" w:styleId="42">
    <w:name w:val="heading 4"/>
    <w:aliases w:val="1.2.3.4.,tse_제목 4,H4,H41,H42,H43,H411,H421,H44,H412,H422,H45,H413,H423,H46,H414,H424,H47,H415,H425,H48,H416,H426,H49,H417,H427,#1,1),참조제목,h4,Attribute indented,Attribute indented1,Attribute indented2,Attribute indented11,Attribute indented3"/>
    <w:basedOn w:val="a5"/>
    <w:next w:val="a5"/>
    <w:link w:val="4Char"/>
    <w:qFormat/>
    <w:pPr>
      <w:keepNext/>
      <w:autoSpaceDE w:val="0"/>
      <w:autoSpaceDN w:val="0"/>
      <w:adjustRightInd w:val="0"/>
      <w:jc w:val="center"/>
      <w:outlineLvl w:val="3"/>
    </w:pPr>
    <w:rPr>
      <w:rFonts w:ascii="돋움" w:eastAsia="돋움"/>
      <w:b/>
      <w:color w:val="000000"/>
      <w:lang w:val="x-none" w:eastAsia="x-none"/>
    </w:rPr>
  </w:style>
  <w:style w:type="paragraph" w:styleId="5">
    <w:name w:val="heading 5"/>
    <w:aliases w:val="가.,tse_제목 5,제목5,H5,동그라미1,가.9,Block Label"/>
    <w:basedOn w:val="a5"/>
    <w:next w:val="a5"/>
    <w:link w:val="5Char"/>
    <w:qFormat/>
    <w:rsid w:val="00F03888"/>
    <w:pPr>
      <w:keepNext/>
      <w:numPr>
        <w:numId w:val="3"/>
      </w:numPr>
      <w:autoSpaceDE w:val="0"/>
      <w:autoSpaceDN w:val="0"/>
      <w:adjustRightInd w:val="0"/>
      <w:spacing w:before="360" w:after="200" w:line="288" w:lineRule="auto"/>
      <w:jc w:val="left"/>
      <w:textAlignment w:val="baseline"/>
      <w:outlineLvl w:val="4"/>
    </w:pPr>
    <w:rPr>
      <w:rFonts w:ascii="바탕체"/>
      <w:w w:val="90"/>
      <w:kern w:val="20"/>
      <w:sz w:val="28"/>
      <w:lang w:val="x-none" w:eastAsia="x-none"/>
    </w:rPr>
  </w:style>
  <w:style w:type="paragraph" w:styleId="60">
    <w:name w:val="heading 6"/>
    <w:aliases w:val="(미사용6),(1),DO NOT USE_h6,ㄱ,가).,동그라미 ㄱ,-,2)"/>
    <w:basedOn w:val="a5"/>
    <w:next w:val="a5"/>
    <w:link w:val="6Char"/>
    <w:qFormat/>
    <w:pPr>
      <w:keepNext/>
      <w:autoSpaceDE w:val="0"/>
      <w:autoSpaceDN w:val="0"/>
      <w:adjustRightInd w:val="0"/>
      <w:outlineLvl w:val="5"/>
    </w:pPr>
    <w:rPr>
      <w:rFonts w:ascii="굴림" w:eastAsia="굴림"/>
      <w:b/>
      <w:color w:val="000000"/>
      <w:sz w:val="18"/>
      <w:lang w:val="x-none" w:eastAsia="x-none"/>
    </w:rPr>
  </w:style>
  <w:style w:type="paragraph" w:styleId="70">
    <w:name w:val="heading 7"/>
    <w:aliases w:val="(가),(미사용7)"/>
    <w:basedOn w:val="a5"/>
    <w:next w:val="a5"/>
    <w:link w:val="7Char"/>
    <w:qFormat/>
    <w:pPr>
      <w:keepNext/>
      <w:adjustRightInd w:val="0"/>
      <w:spacing w:line="360" w:lineRule="atLeast"/>
      <w:textAlignment w:val="baseline"/>
      <w:outlineLvl w:val="6"/>
    </w:pPr>
    <w:rPr>
      <w:rFonts w:ascii="바탕체"/>
      <w:kern w:val="0"/>
      <w:sz w:val="24"/>
      <w:lang w:val="x-none" w:eastAsia="x-none"/>
    </w:rPr>
  </w:style>
  <w:style w:type="paragraph" w:styleId="80">
    <w:name w:val="heading 8"/>
    <w:aliases w:val="(미사용8)"/>
    <w:basedOn w:val="a5"/>
    <w:next w:val="a5"/>
    <w:link w:val="8Char"/>
    <w:qFormat/>
    <w:pPr>
      <w:keepNext/>
      <w:adjustRightInd w:val="0"/>
      <w:spacing w:line="360" w:lineRule="atLeast"/>
      <w:textAlignment w:val="baseline"/>
      <w:outlineLvl w:val="7"/>
    </w:pPr>
    <w:rPr>
      <w:rFonts w:ascii="바탕체"/>
      <w:kern w:val="0"/>
      <w:sz w:val="24"/>
      <w:lang w:val="x-none" w:eastAsia="x-none"/>
    </w:rPr>
  </w:style>
  <w:style w:type="paragraph" w:styleId="90">
    <w:name w:val="heading 9"/>
    <w:aliases w:val="(미사용9)"/>
    <w:basedOn w:val="a5"/>
    <w:next w:val="a5"/>
    <w:link w:val="9Char"/>
    <w:qFormat/>
    <w:pPr>
      <w:keepNext/>
      <w:adjustRightInd w:val="0"/>
      <w:spacing w:line="360" w:lineRule="atLeast"/>
      <w:textAlignment w:val="baseline"/>
      <w:outlineLvl w:val="8"/>
    </w:pPr>
    <w:rPr>
      <w:rFonts w:ascii="바탕체"/>
      <w:kern w:val="0"/>
      <w:sz w:val="24"/>
      <w:lang w:val="x-none" w:eastAsia="x-none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caption"/>
    <w:basedOn w:val="a5"/>
    <w:next w:val="a5"/>
    <w:qFormat/>
    <w:pPr>
      <w:autoSpaceDE w:val="0"/>
      <w:autoSpaceDN w:val="0"/>
      <w:spacing w:before="120" w:after="240"/>
    </w:pPr>
    <w:rPr>
      <w:rFonts w:ascii="바탕" w:eastAsia="바탕"/>
      <w:b/>
      <w:szCs w:val="24"/>
    </w:rPr>
  </w:style>
  <w:style w:type="paragraph" w:styleId="aa">
    <w:name w:val="footnote text"/>
    <w:basedOn w:val="a5"/>
    <w:link w:val="Char"/>
    <w:semiHidden/>
    <w:rsid w:val="00146AFA"/>
    <w:pPr>
      <w:snapToGrid w:val="0"/>
      <w:jc w:val="left"/>
    </w:pPr>
    <w:rPr>
      <w:sz w:val="18"/>
      <w:lang w:val="x-none" w:eastAsia="x-none"/>
    </w:rPr>
  </w:style>
  <w:style w:type="character" w:styleId="ab">
    <w:name w:val="footnote reference"/>
    <w:aliases w:val="Ⅳ. 개선권고사항_각주,96. 표그림"/>
    <w:semiHidden/>
    <w:rPr>
      <w:vertAlign w:val="superscript"/>
    </w:rPr>
  </w:style>
  <w:style w:type="paragraph" w:customStyle="1" w:styleId="26">
    <w:name w:val="Ⅴ.상세검토사항_(2)검토의견_본문"/>
    <w:basedOn w:val="a5"/>
    <w:link w:val="2Char"/>
    <w:rsid w:val="00D97AE1"/>
    <w:pPr>
      <w:ind w:leftChars="136" w:left="299" w:firstLineChars="44" w:firstLine="97"/>
    </w:pPr>
  </w:style>
  <w:style w:type="character" w:customStyle="1" w:styleId="2Char">
    <w:name w:val="Ⅴ.상세검토사항_(2)검토의견_본문 Char"/>
    <w:link w:val="26"/>
    <w:rsid w:val="00B5469B"/>
    <w:rPr>
      <w:rFonts w:eastAsia="바탕체"/>
      <w:kern w:val="2"/>
      <w:sz w:val="22"/>
      <w:lang w:val="en-US" w:eastAsia="ko-KR" w:bidi="ar-SA"/>
    </w:rPr>
  </w:style>
  <w:style w:type="paragraph" w:customStyle="1" w:styleId="-">
    <w:name w:val="Ⅴ.상세검토사항_(-)글머리기호"/>
    <w:basedOn w:val="a5"/>
    <w:rsid w:val="000348D9"/>
    <w:pPr>
      <w:numPr>
        <w:ilvl w:val="1"/>
        <w:numId w:val="4"/>
      </w:numPr>
      <w:spacing w:line="360" w:lineRule="atLeast"/>
    </w:pPr>
    <w:rPr>
      <w:rFonts w:ascii="바탕체" w:hAnsi="바탕체"/>
      <w:szCs w:val="22"/>
    </w:rPr>
  </w:style>
  <w:style w:type="paragraph" w:customStyle="1" w:styleId="ac">
    <w:name w:val="표제목"/>
    <w:basedOn w:val="a5"/>
    <w:rsid w:val="00F14EEC"/>
    <w:pPr>
      <w:jc w:val="center"/>
    </w:pPr>
    <w:rPr>
      <w:rFonts w:ascii="Arial" w:hAnsi="Arial"/>
      <w:b/>
    </w:rPr>
  </w:style>
  <w:style w:type="paragraph" w:styleId="14">
    <w:name w:val="toc 1"/>
    <w:aliases w:val="방법론 목차 1"/>
    <w:basedOn w:val="a5"/>
    <w:next w:val="a5"/>
    <w:autoRedefine/>
    <w:uiPriority w:val="39"/>
    <w:qFormat/>
    <w:rsid w:val="00E406DA"/>
    <w:pPr>
      <w:framePr w:hSpace="142" w:wrap="around" w:vAnchor="text" w:hAnchor="margin" w:x="198" w:y="182"/>
      <w:tabs>
        <w:tab w:val="left" w:pos="600"/>
        <w:tab w:val="right" w:leader="dot" w:pos="8777"/>
      </w:tabs>
      <w:jc w:val="left"/>
    </w:pPr>
    <w:rPr>
      <w:rFonts w:ascii="바탕체" w:hAnsi="바탕체"/>
      <w:color w:val="000000"/>
    </w:rPr>
  </w:style>
  <w:style w:type="paragraph" w:customStyle="1" w:styleId="ad">
    <w:name w:val="표머리"/>
    <w:basedOn w:val="a5"/>
    <w:rsid w:val="00F14EEC"/>
    <w:pPr>
      <w:widowControl/>
      <w:wordWrap/>
      <w:adjustRightInd w:val="0"/>
      <w:spacing w:line="280" w:lineRule="atLeast"/>
      <w:jc w:val="center"/>
      <w:textAlignment w:val="center"/>
    </w:pPr>
    <w:rPr>
      <w:rFonts w:ascii="바탕체"/>
      <w:b/>
      <w:kern w:val="0"/>
    </w:rPr>
  </w:style>
  <w:style w:type="paragraph" w:customStyle="1" w:styleId="ae">
    <w:name w:val="Ⅴ.상세검토사항_가.검토현황"/>
    <w:basedOn w:val="a5"/>
    <w:rsid w:val="00B5469B"/>
    <w:rPr>
      <w:rFonts w:ascii="바탕체" w:hAnsi="바탕체"/>
      <w:b/>
      <w:sz w:val="24"/>
    </w:rPr>
  </w:style>
  <w:style w:type="character" w:customStyle="1" w:styleId="af">
    <w:name w:val="Ⅴ.상세검토사항_영역명"/>
    <w:rsid w:val="005A65FC"/>
    <w:rPr>
      <w:rFonts w:ascii="바탕체" w:eastAsia="바탕체" w:hAnsi="바탕체"/>
      <w:b/>
      <w:color w:val="000000"/>
      <w:sz w:val="28"/>
      <w:lang w:eastAsia="ko-KR"/>
    </w:rPr>
  </w:style>
  <w:style w:type="character" w:customStyle="1" w:styleId="af0">
    <w:name w:val="Ⅴ.상세검토사항_나.문제점 및 개선권사항"/>
    <w:rsid w:val="005B260B"/>
    <w:rPr>
      <w:rFonts w:ascii="바탕체" w:eastAsia="바탕체" w:hAnsi="바탕체"/>
      <w:b/>
      <w:bCs/>
      <w:color w:val="000000"/>
      <w:sz w:val="24"/>
    </w:rPr>
  </w:style>
  <w:style w:type="paragraph" w:customStyle="1" w:styleId="af1">
    <w:name w:val="Ⅴ.상세검토사항_꼭지서식"/>
    <w:basedOn w:val="a5"/>
    <w:rsid w:val="00E55D15"/>
    <w:pPr>
      <w:spacing w:line="336" w:lineRule="auto"/>
      <w:ind w:left="301" w:hanging="301"/>
    </w:pPr>
    <w:rPr>
      <w:rFonts w:ascii="바탕체" w:hAnsi="바탕체"/>
      <w:b/>
      <w:color w:val="000000"/>
    </w:rPr>
  </w:style>
  <w:style w:type="paragraph" w:customStyle="1" w:styleId="af2">
    <w:name w:val="Ⅴ.상세검토사항_&lt;&lt;현황 및 문제점&gt;&gt;"/>
    <w:basedOn w:val="a5"/>
    <w:rsid w:val="00357EAC"/>
    <w:pPr>
      <w:ind w:leftChars="150" w:left="330"/>
    </w:pPr>
    <w:rPr>
      <w:rFonts w:ascii="바탕체" w:hAnsi="바탕체"/>
      <w:b/>
      <w:bCs/>
    </w:rPr>
  </w:style>
  <w:style w:type="character" w:customStyle="1" w:styleId="15">
    <w:name w:val="Ⅴ.상세검토사항_(1)검토의견"/>
    <w:rsid w:val="00CC18BB"/>
    <w:rPr>
      <w:rFonts w:eastAsia="바탕체"/>
      <w:b/>
      <w:bCs/>
      <w:color w:val="000000"/>
      <w:sz w:val="22"/>
      <w:szCs w:val="22"/>
    </w:rPr>
  </w:style>
  <w:style w:type="character" w:customStyle="1" w:styleId="af3">
    <w:name w:val="Ⅴ.상세검토사항_(가)문제점/현황/개선방향"/>
    <w:rsid w:val="00EC5630"/>
    <w:rPr>
      <w:rFonts w:ascii="바탕체" w:eastAsia="바탕체" w:hAnsi="바탕체"/>
      <w:color w:val="000000"/>
      <w:sz w:val="22"/>
    </w:rPr>
  </w:style>
  <w:style w:type="paragraph" w:customStyle="1" w:styleId="a4">
    <w:name w:val="Ⅴ.상세검토사항_(·)글머리기호"/>
    <w:basedOn w:val="a5"/>
    <w:link w:val="Char0"/>
    <w:rsid w:val="006471E5"/>
    <w:pPr>
      <w:numPr>
        <w:numId w:val="2"/>
      </w:numPr>
    </w:pPr>
    <w:rPr>
      <w:szCs w:val="22"/>
      <w:lang w:val="x-none" w:eastAsia="x-none"/>
    </w:rPr>
  </w:style>
  <w:style w:type="character" w:customStyle="1" w:styleId="Char0">
    <w:name w:val="Ⅴ.상세검토사항_(·)글머리기호 Char"/>
    <w:link w:val="a4"/>
    <w:rsid w:val="006471E5"/>
    <w:rPr>
      <w:kern w:val="2"/>
      <w:sz w:val="22"/>
      <w:szCs w:val="22"/>
      <w:lang w:val="x-none" w:eastAsia="x-none"/>
    </w:rPr>
  </w:style>
  <w:style w:type="paragraph" w:customStyle="1" w:styleId="a">
    <w:name w:val="Ⅴ.상세검토사항_(①)글머리기호"/>
    <w:basedOn w:val="a5"/>
    <w:link w:val="Char1"/>
    <w:rsid w:val="00BE4D9A"/>
    <w:pPr>
      <w:numPr>
        <w:ilvl w:val="3"/>
        <w:numId w:val="5"/>
      </w:numPr>
      <w:tabs>
        <w:tab w:val="clear" w:pos="1960"/>
      </w:tabs>
      <w:ind w:left="1400" w:hanging="300"/>
    </w:pPr>
    <w:rPr>
      <w:lang w:val="x-none" w:eastAsia="x-none"/>
    </w:rPr>
  </w:style>
  <w:style w:type="character" w:customStyle="1" w:styleId="Char1">
    <w:name w:val="Ⅴ.상세검토사항_(①)글머리기호 Char"/>
    <w:link w:val="a"/>
    <w:rsid w:val="00BE4D9A"/>
    <w:rPr>
      <w:kern w:val="2"/>
      <w:sz w:val="22"/>
      <w:lang w:val="x-none" w:eastAsia="x-none"/>
    </w:rPr>
  </w:style>
  <w:style w:type="paragraph" w:customStyle="1" w:styleId="a2">
    <w:name w:val="Ⅴ.상세검토사항_(√)글머리기호"/>
    <w:basedOn w:val="a5"/>
    <w:rsid w:val="00686B5D"/>
    <w:pPr>
      <w:numPr>
        <w:numId w:val="6"/>
      </w:numPr>
    </w:pPr>
  </w:style>
  <w:style w:type="paragraph" w:customStyle="1" w:styleId="af4">
    <w:name w:val="바탕글"/>
    <w:basedOn w:val="a5"/>
    <w:rsid w:val="00133BCF"/>
    <w:pPr>
      <w:ind w:firstLineChars="363" w:firstLine="799"/>
    </w:pPr>
  </w:style>
  <w:style w:type="numbering" w:customStyle="1" w:styleId="a3">
    <w:name w:val="Ⅴ.상세검토사항_(가)스타일 번호 매기기"/>
    <w:basedOn w:val="a8"/>
    <w:rsid w:val="003D4E71"/>
    <w:pPr>
      <w:numPr>
        <w:numId w:val="7"/>
      </w:numPr>
    </w:pPr>
  </w:style>
  <w:style w:type="paragraph" w:styleId="af5">
    <w:name w:val="header"/>
    <w:aliases w:val="도표(-),h,도표(-)1,도표(-)2,도표(-)3,도표(-)4,도표(-)5,도표(-)6,도표(-)7,도표(-)11,도표(-)21,도표(-)31,도표(-)41,도표(-)51,도표(-)8,도표(-)12,도표(-)22,도표(-)32,도표(-)42,도표(-)52,도표(-)61,도표(-)9,도표(-)13,도표(-)23,도표(-)33,도표(-)43,도표(-)53,도표(-)10,도표(-)14,도표(-)24,도표(-)34,도표(-)44,도표(-)54,도표"/>
    <w:basedOn w:val="a5"/>
    <w:link w:val="Char2"/>
    <w:rsid w:val="00E41C4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f6">
    <w:name w:val="footer"/>
    <w:aliases w:val="홀,footer odd"/>
    <w:basedOn w:val="a5"/>
    <w:link w:val="Char3"/>
    <w:rsid w:val="00E41C4C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table" w:styleId="af7">
    <w:name w:val="Table Grid"/>
    <w:basedOn w:val="a7"/>
    <w:uiPriority w:val="59"/>
    <w:rsid w:val="00C9427A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">
    <w:name w:val="I. 감리계획서_바탕글"/>
    <w:rsid w:val="0087537E"/>
    <w:rPr>
      <w:rFonts w:ascii="바탕체" w:eastAsia="바탕체" w:hAnsi="바탕체"/>
      <w:color w:val="000000"/>
      <w:kern w:val="0"/>
      <w:sz w:val="22"/>
    </w:rPr>
  </w:style>
  <w:style w:type="paragraph" w:customStyle="1" w:styleId="I0">
    <w:name w:val="I. 감리계획서_타이틀"/>
    <w:basedOn w:val="a5"/>
    <w:rsid w:val="0087537E"/>
    <w:pPr>
      <w:spacing w:line="277" w:lineRule="auto"/>
      <w:ind w:left="200" w:right="200"/>
      <w:jc w:val="center"/>
    </w:pPr>
    <w:rPr>
      <w:rFonts w:hAnsi="바탕"/>
      <w:b/>
      <w:bCs/>
      <w:sz w:val="28"/>
    </w:rPr>
  </w:style>
  <w:style w:type="paragraph" w:customStyle="1" w:styleId="I1">
    <w:name w:val="I. 감리계획서_표제목"/>
    <w:basedOn w:val="a5"/>
    <w:rsid w:val="0087537E"/>
    <w:pPr>
      <w:jc w:val="center"/>
    </w:pPr>
    <w:rPr>
      <w:rFonts w:hAnsi="바탕체"/>
      <w:b/>
      <w:color w:val="000000"/>
    </w:rPr>
  </w:style>
  <w:style w:type="paragraph" w:customStyle="1" w:styleId="af8">
    <w:name w:val="감리보고서_문서번호"/>
    <w:basedOn w:val="a5"/>
    <w:uiPriority w:val="99"/>
    <w:rsid w:val="0087537E"/>
    <w:pPr>
      <w:spacing w:after="120" w:line="295" w:lineRule="auto"/>
      <w:ind w:left="200" w:right="200"/>
      <w:jc w:val="right"/>
    </w:pPr>
    <w:rPr>
      <w:rFonts w:ascii="바탕체" w:hAnsi="바탕체"/>
      <w:sz w:val="20"/>
    </w:rPr>
  </w:style>
  <w:style w:type="character" w:customStyle="1" w:styleId="af9">
    <w:name w:val="감리보고서_표지_대상사업명"/>
    <w:rsid w:val="0087537E"/>
    <w:rPr>
      <w:rFonts w:ascii="궁서체" w:eastAsia="궁서체" w:hAnsi="궁서체"/>
      <w:b/>
      <w:bCs/>
      <w:color w:val="000000"/>
      <w:spacing w:val="-30"/>
      <w:w w:val="92"/>
      <w:sz w:val="56"/>
      <w:szCs w:val="48"/>
    </w:rPr>
  </w:style>
  <w:style w:type="paragraph" w:customStyle="1" w:styleId="afa">
    <w:name w:val="감리보고서_표지_감리단계"/>
    <w:basedOn w:val="a5"/>
    <w:rsid w:val="0087537E"/>
    <w:pPr>
      <w:jc w:val="center"/>
    </w:pPr>
    <w:rPr>
      <w:rFonts w:ascii="궁서체" w:eastAsia="궁서체" w:hAnsi="궁서체"/>
      <w:b/>
      <w:color w:val="000000"/>
      <w:sz w:val="48"/>
      <w:szCs w:val="48"/>
    </w:rPr>
  </w:style>
  <w:style w:type="paragraph" w:customStyle="1" w:styleId="afb">
    <w:name w:val="감리보고서_표지_감리보고서"/>
    <w:basedOn w:val="a5"/>
    <w:qFormat/>
    <w:rsid w:val="0087537E"/>
    <w:pPr>
      <w:jc w:val="center"/>
    </w:pPr>
    <w:rPr>
      <w:rFonts w:ascii="궁서체" w:eastAsia="궁서체" w:hAnsi="궁서체"/>
      <w:b/>
      <w:color w:val="000000"/>
      <w:sz w:val="64"/>
      <w:szCs w:val="64"/>
    </w:rPr>
  </w:style>
  <w:style w:type="paragraph" w:customStyle="1" w:styleId="I2">
    <w:name w:val="I. 감리계획서_&lt;항목명&gt;"/>
    <w:rsid w:val="0087537E"/>
    <w:pPr>
      <w:tabs>
        <w:tab w:val="left" w:pos="851"/>
        <w:tab w:val="left" w:pos="1702"/>
        <w:tab w:val="left" w:pos="2553"/>
        <w:tab w:val="left" w:pos="3404"/>
        <w:tab w:val="left" w:pos="4256"/>
        <w:tab w:val="left" w:pos="5107"/>
        <w:tab w:val="left" w:pos="5958"/>
        <w:tab w:val="left" w:pos="6809"/>
        <w:tab w:val="left" w:pos="7660"/>
        <w:tab w:val="left" w:pos="8512"/>
        <w:tab w:val="left" w:pos="9363"/>
        <w:tab w:val="left" w:pos="10214"/>
        <w:tab w:val="left" w:pos="11065"/>
        <w:tab w:val="left" w:pos="11916"/>
        <w:tab w:val="left" w:pos="12768"/>
        <w:tab w:val="left" w:pos="13619"/>
        <w:tab w:val="left" w:pos="14470"/>
        <w:tab w:val="left" w:pos="15321"/>
        <w:tab w:val="left" w:pos="16172"/>
        <w:tab w:val="left" w:pos="17024"/>
        <w:tab w:val="left" w:pos="17875"/>
        <w:tab w:val="left" w:pos="18726"/>
        <w:tab w:val="left" w:pos="19577"/>
        <w:tab w:val="left" w:pos="20428"/>
        <w:tab w:val="left" w:pos="21280"/>
        <w:tab w:val="left" w:pos="22131"/>
        <w:tab w:val="left" w:pos="22982"/>
        <w:tab w:val="left" w:pos="23833"/>
        <w:tab w:val="left" w:pos="24684"/>
        <w:tab w:val="left" w:pos="25536"/>
      </w:tabs>
      <w:spacing w:line="277" w:lineRule="auto"/>
    </w:pPr>
    <w:rPr>
      <w:rFonts w:ascii="바탕체" w:hAnsi="바탕체" w:cs="Arial"/>
      <w:b/>
      <w:color w:val="000000"/>
      <w:sz w:val="24"/>
      <w:szCs w:val="24"/>
    </w:rPr>
  </w:style>
  <w:style w:type="character" w:customStyle="1" w:styleId="afc">
    <w:name w:val="감리보고서_표지_년원"/>
    <w:rsid w:val="0087537E"/>
    <w:rPr>
      <w:rFonts w:ascii="궁서체" w:eastAsia="궁서체" w:hAnsi="궁서체"/>
      <w:b/>
      <w:bCs/>
      <w:color w:val="000000"/>
      <w:sz w:val="40"/>
      <w:szCs w:val="40"/>
    </w:rPr>
  </w:style>
  <w:style w:type="character" w:customStyle="1" w:styleId="I3">
    <w:name w:val="I. 감리계획서_표_내용"/>
    <w:rsid w:val="0087537E"/>
    <w:rPr>
      <w:rFonts w:ascii="바탕체" w:eastAsia="바탕체" w:hAnsi="바탕체"/>
      <w:sz w:val="22"/>
      <w:szCs w:val="22"/>
    </w:rPr>
  </w:style>
  <w:style w:type="paragraph" w:customStyle="1" w:styleId="afd">
    <w:name w:val="감리보고서_표지_귀하"/>
    <w:basedOn w:val="a5"/>
    <w:rsid w:val="0087537E"/>
    <w:pPr>
      <w:spacing w:line="480" w:lineRule="atLeast"/>
      <w:ind w:leftChars="150" w:left="300" w:right="200"/>
    </w:pPr>
    <w:rPr>
      <w:sz w:val="20"/>
      <w:u w:val="single"/>
    </w:rPr>
  </w:style>
  <w:style w:type="paragraph" w:customStyle="1" w:styleId="I4">
    <w:name w:val="I. 감리계획서_&lt;상세항목&gt;"/>
    <w:rsid w:val="0087537E"/>
    <w:pPr>
      <w:ind w:left="400" w:right="200"/>
    </w:pPr>
    <w:rPr>
      <w:rFonts w:ascii="바탕체"/>
      <w:b/>
      <w:bCs/>
      <w:color w:val="000000"/>
      <w:sz w:val="22"/>
      <w:szCs w:val="22"/>
    </w:rPr>
  </w:style>
  <w:style w:type="character" w:customStyle="1" w:styleId="afe">
    <w:name w:val="감리보고서_표지_제출서문"/>
    <w:rsid w:val="0087537E"/>
    <w:rPr>
      <w:rFonts w:ascii="바탕체" w:eastAsia="바탕체" w:hAnsi="바탕체"/>
      <w:color w:val="000000"/>
      <w:sz w:val="22"/>
    </w:rPr>
  </w:style>
  <w:style w:type="character" w:customStyle="1" w:styleId="aff">
    <w:name w:val="감리보고서_제출서문_년월일"/>
    <w:rsid w:val="0087537E"/>
    <w:rPr>
      <w:rFonts w:eastAsia="바탕체"/>
      <w:sz w:val="26"/>
    </w:rPr>
  </w:style>
  <w:style w:type="paragraph" w:customStyle="1" w:styleId="aff0">
    <w:name w:val="감리보고서_대표이사"/>
    <w:basedOn w:val="a5"/>
    <w:rsid w:val="0087537E"/>
    <w:pPr>
      <w:ind w:left="200" w:right="200" w:firstLine="220"/>
      <w:jc w:val="right"/>
    </w:pPr>
    <w:rPr>
      <w:sz w:val="30"/>
    </w:rPr>
  </w:style>
  <w:style w:type="paragraph" w:customStyle="1" w:styleId="aff1">
    <w:name w:val="감리보고서_제출서문_감리인"/>
    <w:basedOn w:val="a5"/>
    <w:rsid w:val="0087537E"/>
    <w:pPr>
      <w:ind w:left="200" w:right="200" w:firstLine="5610"/>
    </w:pPr>
  </w:style>
  <w:style w:type="paragraph" w:customStyle="1" w:styleId="aff2">
    <w:name w:val="감리보고서_목차"/>
    <w:basedOn w:val="a5"/>
    <w:rsid w:val="0087537E"/>
    <w:pPr>
      <w:spacing w:line="480" w:lineRule="atLeast"/>
      <w:ind w:left="200" w:right="200"/>
      <w:jc w:val="center"/>
    </w:pPr>
    <w:rPr>
      <w:rFonts w:hAnsi="바탕체"/>
      <w:b/>
      <w:bCs/>
      <w:sz w:val="40"/>
    </w:rPr>
  </w:style>
  <w:style w:type="character" w:customStyle="1" w:styleId="aff3">
    <w:name w:val="감리보고서_목차 항목"/>
    <w:rsid w:val="0087537E"/>
    <w:rPr>
      <w:rFonts w:ascii="바탕체" w:eastAsia="바탕체" w:hAnsi="바탕체"/>
      <w:b/>
      <w:bCs/>
      <w:color w:val="000000"/>
      <w:sz w:val="28"/>
    </w:rPr>
  </w:style>
  <w:style w:type="character" w:customStyle="1" w:styleId="aff4">
    <w:name w:val="감리보고서_목차 세부 항목"/>
    <w:rsid w:val="0087537E"/>
    <w:rPr>
      <w:rFonts w:ascii="바탕체" w:eastAsia="바탕체" w:hAnsi="바탕체"/>
      <w:color w:val="000000"/>
      <w:sz w:val="24"/>
      <w:szCs w:val="24"/>
    </w:rPr>
  </w:style>
  <w:style w:type="paragraph" w:customStyle="1" w:styleId="aff5">
    <w:name w:val="감리보고서_구성항목"/>
    <w:basedOn w:val="a5"/>
    <w:rsid w:val="0087537E"/>
    <w:pPr>
      <w:jc w:val="center"/>
    </w:pPr>
    <w:rPr>
      <w:rFonts w:ascii="바탕체" w:hAnsi="바탕체"/>
      <w:b/>
      <w:bCs/>
      <w:color w:val="000000"/>
      <w:sz w:val="48"/>
      <w:szCs w:val="48"/>
    </w:rPr>
  </w:style>
  <w:style w:type="paragraph" w:customStyle="1" w:styleId="aff6">
    <w:name w:val="Ⅱ. 사업 개요_바탕글"/>
    <w:link w:val="CharChar"/>
    <w:rsid w:val="0087537E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</w:pPr>
    <w:rPr>
      <w:rFonts w:ascii="바탕체"/>
      <w:color w:val="000000"/>
      <w:sz w:val="22"/>
    </w:rPr>
  </w:style>
  <w:style w:type="character" w:customStyle="1" w:styleId="CharChar">
    <w:name w:val="Ⅱ. 사업 개요_바탕글 Char Char"/>
    <w:link w:val="aff6"/>
    <w:rsid w:val="0087537E"/>
    <w:rPr>
      <w:rFonts w:ascii="바탕체"/>
      <w:color w:val="000000"/>
      <w:sz w:val="22"/>
      <w:lang w:val="en-US" w:eastAsia="ko-KR" w:bidi="ar-SA"/>
    </w:rPr>
  </w:style>
  <w:style w:type="paragraph" w:customStyle="1" w:styleId="aff7">
    <w:name w:val="Ⅱ. 사업 개요_&lt;항목명&gt;"/>
    <w:basedOn w:val="a5"/>
    <w:link w:val="CharChar0"/>
    <w:rsid w:val="0087537E"/>
    <w:pPr>
      <w:wordWrap/>
      <w:autoSpaceDE w:val="0"/>
      <w:autoSpaceDN w:val="0"/>
      <w:adjustRightInd w:val="0"/>
      <w:spacing w:line="320" w:lineRule="atLeast"/>
      <w:jc w:val="left"/>
    </w:pPr>
    <w:rPr>
      <w:rFonts w:ascii="바탕체" w:hAnsi="바탕"/>
      <w:b/>
      <w:color w:val="000000"/>
      <w:kern w:val="0"/>
      <w:sz w:val="24"/>
    </w:rPr>
  </w:style>
  <w:style w:type="character" w:customStyle="1" w:styleId="CharChar0">
    <w:name w:val="Ⅱ. 사업 개요_&lt;항목명&gt; Char Char"/>
    <w:link w:val="aff7"/>
    <w:rsid w:val="0087537E"/>
    <w:rPr>
      <w:rFonts w:ascii="바탕체" w:hAnsi="바탕"/>
      <w:b/>
      <w:color w:val="000000"/>
      <w:sz w:val="24"/>
      <w:lang w:val="en-US" w:eastAsia="ko-KR" w:bidi="ar-SA"/>
    </w:rPr>
  </w:style>
  <w:style w:type="paragraph" w:customStyle="1" w:styleId="aff8">
    <w:name w:val="Ⅱ. 사업 개요_&lt;본문&gt;"/>
    <w:basedOn w:val="a5"/>
    <w:rsid w:val="0087537E"/>
    <w:pPr>
      <w:wordWrap/>
      <w:autoSpaceDE w:val="0"/>
      <w:autoSpaceDN w:val="0"/>
      <w:adjustRightInd w:val="0"/>
      <w:spacing w:line="320" w:lineRule="atLeast"/>
      <w:ind w:leftChars="181" w:left="398" w:firstLineChars="90" w:firstLine="198"/>
      <w:jc w:val="left"/>
    </w:pPr>
    <w:rPr>
      <w:rFonts w:ascii="바탕" w:hAnsi="바탕"/>
      <w:color w:val="000000"/>
      <w:kern w:val="0"/>
    </w:rPr>
  </w:style>
  <w:style w:type="paragraph" w:customStyle="1" w:styleId="a1">
    <w:name w:val="Ⅱ. 사업 개요_&lt;구분내용&gt;"/>
    <w:basedOn w:val="a5"/>
    <w:rsid w:val="00F477BD"/>
    <w:pPr>
      <w:numPr>
        <w:numId w:val="8"/>
      </w:numPr>
      <w:ind w:right="200"/>
    </w:pPr>
    <w:rPr>
      <w:rFonts w:ascii="바탕체" w:hAnsi="바탕체"/>
    </w:rPr>
  </w:style>
  <w:style w:type="paragraph" w:customStyle="1" w:styleId="aff9">
    <w:name w:val="Ⅱ. 사업 개요_&lt;세부항목명&gt;"/>
    <w:basedOn w:val="a5"/>
    <w:rsid w:val="0087537E"/>
    <w:pPr>
      <w:wordWrap/>
      <w:autoSpaceDE w:val="0"/>
      <w:autoSpaceDN w:val="0"/>
      <w:adjustRightInd w:val="0"/>
      <w:spacing w:line="320" w:lineRule="atLeast"/>
      <w:ind w:firstLineChars="100" w:firstLine="220"/>
      <w:jc w:val="left"/>
    </w:pPr>
    <w:rPr>
      <w:rFonts w:ascii="바탕" w:hAnsi="바탕"/>
      <w:b/>
      <w:bCs/>
      <w:color w:val="000000"/>
      <w:kern w:val="0"/>
    </w:rPr>
  </w:style>
  <w:style w:type="paragraph" w:customStyle="1" w:styleId="affa">
    <w:name w:val="Ⅱ. 사업 개요_(가)항목"/>
    <w:basedOn w:val="a5"/>
    <w:rsid w:val="0087537E"/>
    <w:pPr>
      <w:wordWrap/>
      <w:autoSpaceDE w:val="0"/>
      <w:autoSpaceDN w:val="0"/>
      <w:adjustRightInd w:val="0"/>
      <w:spacing w:line="320" w:lineRule="atLeast"/>
      <w:ind w:left="220" w:right="220" w:firstLineChars="172" w:firstLine="378"/>
      <w:jc w:val="left"/>
    </w:pPr>
    <w:rPr>
      <w:rFonts w:ascii="바탕" w:hAnsi="바탕"/>
      <w:color w:val="000000"/>
      <w:kern w:val="0"/>
    </w:rPr>
  </w:style>
  <w:style w:type="paragraph" w:customStyle="1" w:styleId="affb">
    <w:name w:val="Ⅳ. 개선권고사항_총평_종합의견"/>
    <w:basedOn w:val="a5"/>
    <w:rsid w:val="0087537E"/>
    <w:pPr>
      <w:autoSpaceDE w:val="0"/>
      <w:autoSpaceDN w:val="0"/>
      <w:ind w:left="400" w:firstLine="320"/>
    </w:pPr>
    <w:rPr>
      <w:rFonts w:ascii="바탕체" w:hAnsi="바탕체"/>
      <w:szCs w:val="22"/>
    </w:rPr>
  </w:style>
  <w:style w:type="paragraph" w:customStyle="1" w:styleId="affc">
    <w:name w:val="Ⅲ. 총 평_타이틀"/>
    <w:basedOn w:val="af4"/>
    <w:rsid w:val="0087537E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Chars="0" w:firstLine="0"/>
      <w:jc w:val="center"/>
    </w:pPr>
    <w:rPr>
      <w:rFonts w:ascii="바탕체" w:hAnsi="바탕체" w:hint="eastAsia"/>
      <w:b/>
      <w:bCs/>
      <w:color w:val="000000"/>
      <w:kern w:val="0"/>
      <w:sz w:val="48"/>
      <w:szCs w:val="48"/>
    </w:rPr>
  </w:style>
  <w:style w:type="character" w:customStyle="1" w:styleId="affd">
    <w:name w:val="Ⅲ. 총 평_구성항목"/>
    <w:rsid w:val="0087537E"/>
    <w:rPr>
      <w:rFonts w:ascii="바탕체" w:eastAsia="바탕체" w:hAnsi="바탕체"/>
      <w:b/>
      <w:bCs/>
      <w:color w:val="000000"/>
      <w:sz w:val="24"/>
    </w:rPr>
  </w:style>
  <w:style w:type="paragraph" w:customStyle="1" w:styleId="affe">
    <w:name w:val="Ⅳ. 개선권고사항_타이틀"/>
    <w:basedOn w:val="af4"/>
    <w:rsid w:val="0087537E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utoSpaceDE w:val="0"/>
      <w:autoSpaceDN w:val="0"/>
      <w:adjustRightInd w:val="0"/>
      <w:ind w:firstLineChars="0" w:firstLine="324"/>
      <w:jc w:val="center"/>
    </w:pPr>
    <w:rPr>
      <w:rFonts w:ascii="바탕체" w:hAnsi="바탕체" w:hint="eastAsia"/>
      <w:b/>
      <w:bCs/>
      <w:color w:val="000000"/>
      <w:kern w:val="0"/>
      <w:sz w:val="40"/>
      <w:szCs w:val="40"/>
    </w:rPr>
  </w:style>
  <w:style w:type="paragraph" w:customStyle="1" w:styleId="afff">
    <w:name w:val="본문내용"/>
    <w:basedOn w:val="a5"/>
    <w:rsid w:val="00D24229"/>
    <w:pPr>
      <w:adjustRightInd w:val="0"/>
      <w:spacing w:line="400" w:lineRule="atLeast"/>
      <w:textAlignment w:val="baseline"/>
    </w:pPr>
    <w:rPr>
      <w:rFonts w:ascii="굴림" w:eastAsia="굴림"/>
      <w:kern w:val="0"/>
      <w:sz w:val="24"/>
    </w:rPr>
  </w:style>
  <w:style w:type="paragraph" w:customStyle="1" w:styleId="16">
    <w:name w:val="본문1"/>
    <w:basedOn w:val="a5"/>
    <w:rsid w:val="00D24229"/>
    <w:pPr>
      <w:autoSpaceDE w:val="0"/>
      <w:autoSpaceDN w:val="0"/>
      <w:adjustRightInd w:val="0"/>
      <w:spacing w:before="60" w:line="288" w:lineRule="auto"/>
      <w:ind w:left="340"/>
      <w:jc w:val="left"/>
      <w:textAlignment w:val="baseline"/>
    </w:pPr>
    <w:rPr>
      <w:rFonts w:ascii="바탕체"/>
      <w:spacing w:val="-4"/>
      <w:w w:val="90"/>
      <w:kern w:val="20"/>
      <w:sz w:val="24"/>
    </w:rPr>
  </w:style>
  <w:style w:type="character" w:customStyle="1" w:styleId="afff0">
    <w:name w:val="Ⅵ. 붙임_항목_타이틀"/>
    <w:rsid w:val="00D24229"/>
    <w:rPr>
      <w:rFonts w:eastAsia="바탕체"/>
      <w:b/>
      <w:bCs/>
      <w:color w:val="000000"/>
      <w:sz w:val="24"/>
    </w:rPr>
  </w:style>
  <w:style w:type="character" w:styleId="afff1">
    <w:name w:val="page number"/>
    <w:aliases w:val="바닥글1"/>
    <w:basedOn w:val="a6"/>
    <w:rsid w:val="00D24229"/>
  </w:style>
  <w:style w:type="paragraph" w:customStyle="1" w:styleId="afff2">
    <w:name w:val="쪽 번호"/>
    <w:rsid w:val="00D24229"/>
    <w:pPr>
      <w:widowControl w:val="0"/>
      <w:autoSpaceDE w:val="0"/>
      <w:autoSpaceDN w:val="0"/>
      <w:adjustRightInd w:val="0"/>
      <w:jc w:val="both"/>
    </w:pPr>
    <w:rPr>
      <w:rFonts w:ascii="신명조" w:eastAsia="신명조"/>
    </w:rPr>
  </w:style>
  <w:style w:type="paragraph" w:customStyle="1" w:styleId="afff3">
    <w:name w:val="각주"/>
    <w:rsid w:val="00D24229"/>
    <w:pPr>
      <w:widowControl w:val="0"/>
      <w:autoSpaceDE w:val="0"/>
      <w:autoSpaceDN w:val="0"/>
      <w:adjustRightInd w:val="0"/>
      <w:ind w:left="264" w:hanging="264"/>
      <w:jc w:val="both"/>
    </w:pPr>
    <w:rPr>
      <w:rFonts w:ascii="신명조" w:eastAsia="신명조"/>
      <w:sz w:val="18"/>
      <w:szCs w:val="18"/>
    </w:rPr>
  </w:style>
  <w:style w:type="character" w:styleId="afff4">
    <w:name w:val="Hyperlink"/>
    <w:uiPriority w:val="99"/>
    <w:rsid w:val="00D24229"/>
    <w:rPr>
      <w:color w:val="0000FF"/>
      <w:u w:val="single"/>
    </w:rPr>
  </w:style>
  <w:style w:type="paragraph" w:customStyle="1" w:styleId="43">
    <w:name w:val="본문4"/>
    <w:rsid w:val="00D2422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906"/>
    </w:pPr>
    <w:rPr>
      <w:rFonts w:ascii="바탕체"/>
      <w:color w:val="000000"/>
    </w:rPr>
  </w:style>
  <w:style w:type="paragraph" w:customStyle="1" w:styleId="33">
    <w:name w:val="본문3"/>
    <w:rsid w:val="00D2422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ind w:firstLine="680"/>
    </w:pPr>
    <w:rPr>
      <w:rFonts w:ascii="바탕체"/>
      <w:color w:val="000000"/>
      <w:sz w:val="22"/>
    </w:rPr>
  </w:style>
  <w:style w:type="paragraph" w:customStyle="1" w:styleId="44">
    <w:name w:val="제목4"/>
    <w:rsid w:val="00D2422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</w:pPr>
    <w:rPr>
      <w:rFonts w:ascii="바탕체"/>
      <w:color w:val="000000"/>
    </w:rPr>
  </w:style>
  <w:style w:type="paragraph" w:customStyle="1" w:styleId="afff5">
    <w:name w:val="표준 단락"/>
    <w:rsid w:val="00D2422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  <w:sz w:val="22"/>
    </w:rPr>
  </w:style>
  <w:style w:type="paragraph" w:customStyle="1" w:styleId="afff6">
    <w:name w:val="Ⅵ. 붙임_타이틀"/>
    <w:rsid w:val="00D24229"/>
    <w:pPr>
      <w:jc w:val="center"/>
    </w:pPr>
    <w:rPr>
      <w:rFonts w:ascii="바탕체" w:hAnsi="바탕체"/>
      <w:b/>
      <w:kern w:val="2"/>
      <w:sz w:val="48"/>
      <w:szCs w:val="48"/>
    </w:rPr>
  </w:style>
  <w:style w:type="paragraph" w:customStyle="1" w:styleId="afff7">
    <w:name w:val="Ⅵ. 붙임_목차"/>
    <w:rsid w:val="00D24229"/>
    <w:pPr>
      <w:spacing w:line="480" w:lineRule="atLeast"/>
      <w:ind w:right="-343"/>
      <w:jc w:val="center"/>
    </w:pPr>
    <w:rPr>
      <w:rFonts w:ascii="바탕체" w:hAnsi="바탕체" w:hint="eastAsia"/>
      <w:b/>
      <w:bCs/>
      <w:color w:val="000000"/>
      <w:sz w:val="40"/>
    </w:rPr>
  </w:style>
  <w:style w:type="paragraph" w:customStyle="1" w:styleId="11pt16">
    <w:name w:val="스타일 한양신명조 11 pt 검정 줄 간격: 배수 1.6 줄"/>
    <w:basedOn w:val="a5"/>
    <w:autoRedefine/>
    <w:rsid w:val="00D24229"/>
    <w:pPr>
      <w:spacing w:line="384" w:lineRule="auto"/>
    </w:pPr>
    <w:rPr>
      <w:rFonts w:ascii="한양신명조"/>
      <w:color w:val="000000"/>
      <w:szCs w:val="22"/>
    </w:rPr>
  </w:style>
  <w:style w:type="character" w:customStyle="1" w:styleId="afff8">
    <w:name w:val="Ⅵ. 붙임_목차 항목"/>
    <w:rsid w:val="00D24229"/>
    <w:rPr>
      <w:rFonts w:ascii="바탕체" w:eastAsia="바탕체" w:hAnsi="바탕체"/>
      <w:b/>
      <w:bCs/>
      <w:color w:val="000000"/>
      <w:sz w:val="28"/>
    </w:rPr>
  </w:style>
  <w:style w:type="character" w:customStyle="1" w:styleId="afff9">
    <w:name w:val="Ⅵ. 붙임_목차_세부항목"/>
    <w:rsid w:val="00D24229"/>
    <w:rPr>
      <w:rFonts w:ascii="바탕체" w:eastAsia="바탕체" w:hAnsi="바탕체"/>
      <w:b/>
      <w:bCs/>
      <w:color w:val="000000"/>
      <w:sz w:val="22"/>
      <w:szCs w:val="28"/>
    </w:rPr>
  </w:style>
  <w:style w:type="character" w:customStyle="1" w:styleId="afffa">
    <w:name w:val="Ⅵ. 붙임_목차_세부내용"/>
    <w:rsid w:val="00D24229"/>
    <w:rPr>
      <w:rFonts w:ascii="바탕체" w:eastAsia="바탕체" w:hAnsi="바탕체" w:cs="Arial"/>
      <w:color w:val="000000"/>
      <w:sz w:val="22"/>
    </w:rPr>
  </w:style>
  <w:style w:type="paragraph" w:styleId="afffb">
    <w:name w:val="Plain Text"/>
    <w:basedOn w:val="a5"/>
    <w:link w:val="Char4"/>
    <w:rsid w:val="003523F8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jc w:val="left"/>
    </w:pPr>
    <w:rPr>
      <w:rFonts w:ascii="바탕체" w:eastAsia="바탕"/>
      <w:color w:val="000000"/>
      <w:kern w:val="0"/>
      <w:sz w:val="20"/>
      <w:szCs w:val="24"/>
      <w:lang w:val="x-none" w:eastAsia="x-none"/>
    </w:rPr>
  </w:style>
  <w:style w:type="paragraph" w:customStyle="1" w:styleId="afffc">
    <w:name w:val="표캡션"/>
    <w:rsid w:val="003523F8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ffd">
    <w:name w:val="표문장"/>
    <w:rsid w:val="003523F8"/>
    <w:pPr>
      <w:widowControl w:val="0"/>
      <w:autoSpaceDE w:val="0"/>
      <w:autoSpaceDN w:val="0"/>
      <w:adjustRightInd w:val="0"/>
      <w:spacing w:line="326" w:lineRule="atLeast"/>
    </w:pPr>
    <w:rPr>
      <w:rFonts w:ascii="바탕체" w:hAnsi="바탕체"/>
      <w:color w:val="000000"/>
      <w:sz w:val="19"/>
      <w:szCs w:val="19"/>
    </w:rPr>
  </w:style>
  <w:style w:type="paragraph" w:styleId="afffe">
    <w:name w:val="Normal (Web)"/>
    <w:aliases w:val="표준 (웹),본문(웹),본문(웹) + 바탕체"/>
    <w:basedOn w:val="a5"/>
    <w:uiPriority w:val="99"/>
    <w:rsid w:val="003523F8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customStyle="1" w:styleId="affff">
    <w:name w:val="새표준"/>
    <w:basedOn w:val="a5"/>
    <w:rsid w:val="003523F8"/>
    <w:pPr>
      <w:spacing w:line="360" w:lineRule="atLeast"/>
    </w:pPr>
    <w:rPr>
      <w:rFonts w:ascii="바탕체"/>
    </w:rPr>
  </w:style>
  <w:style w:type="paragraph" w:customStyle="1" w:styleId="affff0">
    <w:name w:val="설명"/>
    <w:basedOn w:val="a5"/>
    <w:rsid w:val="003523F8"/>
    <w:pPr>
      <w:keepNext/>
      <w:overflowPunct w:val="0"/>
      <w:autoSpaceDE w:val="0"/>
      <w:autoSpaceDN w:val="0"/>
      <w:adjustRightInd w:val="0"/>
      <w:spacing w:after="60" w:line="360" w:lineRule="atLeast"/>
      <w:ind w:left="851" w:hanging="851"/>
      <w:jc w:val="left"/>
      <w:textAlignment w:val="bottom"/>
    </w:pPr>
    <w:rPr>
      <w:rFonts w:ascii="Arial" w:hAnsi="Arial"/>
      <w:kern w:val="0"/>
    </w:rPr>
  </w:style>
  <w:style w:type="paragraph" w:customStyle="1" w:styleId="17">
    <w:name w:val="개요 1"/>
    <w:rsid w:val="003523F8"/>
    <w:pPr>
      <w:widowControl w:val="0"/>
      <w:autoSpaceDE w:val="0"/>
      <w:autoSpaceDN w:val="0"/>
      <w:adjustRightInd w:val="0"/>
      <w:ind w:left="148" w:hanging="148"/>
      <w:jc w:val="both"/>
    </w:pPr>
    <w:rPr>
      <w:rFonts w:ascii="신명조" w:eastAsia="신명조"/>
    </w:rPr>
  </w:style>
  <w:style w:type="paragraph" w:styleId="affff1">
    <w:name w:val="Normal Indent"/>
    <w:aliases w:val="Normal Indent ns,제안2"/>
    <w:basedOn w:val="a5"/>
    <w:rsid w:val="00C005D7"/>
    <w:pP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/>
      <w:autoSpaceDE w:val="0"/>
      <w:autoSpaceDN w:val="0"/>
      <w:adjustRightInd w:val="0"/>
      <w:spacing w:line="296" w:lineRule="auto"/>
      <w:ind w:left="850"/>
      <w:jc w:val="left"/>
    </w:pPr>
    <w:rPr>
      <w:rFonts w:ascii="바탕체"/>
      <w:color w:val="000000"/>
      <w:kern w:val="0"/>
    </w:rPr>
  </w:style>
  <w:style w:type="paragraph" w:customStyle="1" w:styleId="-2">
    <w:name w:val="글머리-표"/>
    <w:basedOn w:val="a5"/>
    <w:rsid w:val="00B165E4"/>
    <w:pPr>
      <w:widowControl/>
      <w:tabs>
        <w:tab w:val="num" w:pos="227"/>
      </w:tabs>
      <w:wordWrap/>
      <w:autoSpaceDE w:val="0"/>
      <w:autoSpaceDN w:val="0"/>
      <w:adjustRightInd w:val="0"/>
      <w:spacing w:line="280" w:lineRule="atLeast"/>
      <w:ind w:left="227" w:hanging="227"/>
      <w:textAlignment w:val="baseline"/>
    </w:pPr>
    <w:rPr>
      <w:rFonts w:ascii="바탕체" w:eastAsia="바탕"/>
      <w:kern w:val="0"/>
      <w:szCs w:val="24"/>
    </w:rPr>
  </w:style>
  <w:style w:type="paragraph" w:customStyle="1" w:styleId="-3">
    <w:name w:val="표-내용셀"/>
    <w:basedOn w:val="a5"/>
    <w:rsid w:val="00AA35C6"/>
    <w:pPr>
      <w:widowControl/>
      <w:wordWrap/>
      <w:snapToGrid w:val="0"/>
      <w:spacing w:line="384" w:lineRule="auto"/>
    </w:pPr>
    <w:rPr>
      <w:rFonts w:ascii="나눔고딕" w:eastAsia="나눔고딕" w:hAnsi="나눔고딕" w:cs="굴림"/>
      <w:color w:val="000000"/>
      <w:kern w:val="0"/>
      <w:sz w:val="18"/>
      <w:szCs w:val="18"/>
    </w:rPr>
  </w:style>
  <w:style w:type="paragraph" w:customStyle="1" w:styleId="affff2">
    <w:name w:val="감리:본문"/>
    <w:rsid w:val="00D50827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/>
      <w:color w:val="000000"/>
      <w:sz w:val="22"/>
    </w:rPr>
  </w:style>
  <w:style w:type="paragraph" w:customStyle="1" w:styleId="xl66">
    <w:name w:val="xl66"/>
    <w:basedOn w:val="a5"/>
    <w:rsid w:val="00422179"/>
    <w:pPr>
      <w:widowControl/>
      <w:wordWrap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0"/>
    </w:rPr>
  </w:style>
  <w:style w:type="paragraph" w:customStyle="1" w:styleId="xl64">
    <w:name w:val="xl64"/>
    <w:basedOn w:val="a5"/>
    <w:rsid w:val="00422179"/>
    <w:pPr>
      <w:widowControl/>
      <w:wordWrap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0"/>
    </w:rPr>
  </w:style>
  <w:style w:type="paragraph" w:customStyle="1" w:styleId="Default">
    <w:name w:val="Default"/>
    <w:rsid w:val="00CC0DB4"/>
    <w:pPr>
      <w:widowControl w:val="0"/>
      <w:autoSpaceDE w:val="0"/>
      <w:autoSpaceDN w:val="0"/>
      <w:adjustRightInd w:val="0"/>
    </w:pPr>
    <w:rPr>
      <w:rFonts w:ascii="SD_Gothic L" w:eastAsia="SD_Gothic L" w:cs="SD_Gothic L"/>
      <w:color w:val="000000"/>
      <w:sz w:val="24"/>
      <w:szCs w:val="24"/>
    </w:rPr>
  </w:style>
  <w:style w:type="paragraph" w:customStyle="1" w:styleId="32">
    <w:name w:val="원문자3"/>
    <w:basedOn w:val="a5"/>
    <w:rsid w:val="0028600F"/>
    <w:pPr>
      <w:numPr>
        <w:numId w:val="10"/>
      </w:numPr>
      <w:tabs>
        <w:tab w:val="clear" w:pos="1600"/>
        <w:tab w:val="left" w:pos="1000"/>
      </w:tabs>
      <w:autoSpaceDE w:val="0"/>
      <w:autoSpaceDN w:val="0"/>
      <w:spacing w:line="360" w:lineRule="atLeast"/>
      <w:ind w:leftChars="300" w:left="500" w:hangingChars="200" w:hanging="200"/>
    </w:pPr>
    <w:rPr>
      <w:rFonts w:ascii="굴림체" w:eastAsia="굴림체" w:hAnsi="굴림체"/>
      <w:szCs w:val="24"/>
    </w:rPr>
  </w:style>
  <w:style w:type="paragraph" w:styleId="affff3">
    <w:name w:val="List Paragraph"/>
    <w:basedOn w:val="a5"/>
    <w:uiPriority w:val="34"/>
    <w:qFormat/>
    <w:rsid w:val="00F35674"/>
    <w:pPr>
      <w:widowControl/>
      <w:wordWrap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ff4">
    <w:name w:val="정보중간"/>
    <w:basedOn w:val="a5"/>
    <w:rsid w:val="002B20AF"/>
    <w:pPr>
      <w:widowControl/>
      <w:wordWrap/>
      <w:snapToGrid w:val="0"/>
      <w:spacing w:line="384" w:lineRule="auto"/>
      <w:ind w:left="600"/>
    </w:pPr>
    <w:rPr>
      <w:rFonts w:ascii="휴먼명조" w:eastAsia="휴먼명조" w:hAnsi="HCI Poppy" w:cs="굴림"/>
      <w:color w:val="000000"/>
      <w:kern w:val="0"/>
      <w:sz w:val="26"/>
      <w:szCs w:val="26"/>
    </w:rPr>
  </w:style>
  <w:style w:type="paragraph" w:customStyle="1" w:styleId="1--">
    <w:name w:val="1-ㅇ-"/>
    <w:basedOn w:val="a5"/>
    <w:rsid w:val="00D2004C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ff5">
    <w:name w:val="사업계획서_동그라미"/>
    <w:basedOn w:val="a5"/>
    <w:rsid w:val="0042757F"/>
    <w:pPr>
      <w:widowControl/>
      <w:wordWrap/>
      <w:snapToGrid w:val="0"/>
      <w:spacing w:before="400" w:line="384" w:lineRule="auto"/>
      <w:ind w:left="1000"/>
    </w:pPr>
    <w:rPr>
      <w:rFonts w:ascii="휴먼명조" w:eastAsia="휴먼명조" w:hAnsi="HCI Poppy" w:cs="굴림"/>
      <w:color w:val="000000"/>
      <w:kern w:val="0"/>
      <w:sz w:val="24"/>
      <w:szCs w:val="24"/>
    </w:rPr>
  </w:style>
  <w:style w:type="paragraph" w:styleId="TOC">
    <w:name w:val="TOC Heading"/>
    <w:basedOn w:val="13"/>
    <w:next w:val="a5"/>
    <w:uiPriority w:val="39"/>
    <w:qFormat/>
    <w:rsid w:val="00E406DA"/>
    <w:pPr>
      <w:keepLines/>
      <w:widowControl/>
      <w:wordWrap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  <w:sz w:val="28"/>
      <w:szCs w:val="28"/>
    </w:rPr>
  </w:style>
  <w:style w:type="paragraph" w:styleId="27">
    <w:name w:val="toc 2"/>
    <w:basedOn w:val="a5"/>
    <w:next w:val="a5"/>
    <w:autoRedefine/>
    <w:uiPriority w:val="39"/>
    <w:unhideWhenUsed/>
    <w:qFormat/>
    <w:rsid w:val="00E406DA"/>
    <w:pPr>
      <w:widowControl/>
      <w:wordWrap/>
      <w:spacing w:after="100" w:line="276" w:lineRule="auto"/>
      <w:ind w:left="220"/>
      <w:jc w:val="left"/>
    </w:pPr>
    <w:rPr>
      <w:rFonts w:ascii="맑은 고딕" w:hAnsi="맑은 고딕"/>
      <w:kern w:val="0"/>
      <w:szCs w:val="22"/>
    </w:rPr>
  </w:style>
  <w:style w:type="paragraph" w:styleId="34">
    <w:name w:val="toc 3"/>
    <w:basedOn w:val="a5"/>
    <w:next w:val="a5"/>
    <w:autoRedefine/>
    <w:uiPriority w:val="39"/>
    <w:unhideWhenUsed/>
    <w:qFormat/>
    <w:rsid w:val="00E406DA"/>
    <w:pPr>
      <w:widowControl/>
      <w:wordWrap/>
      <w:spacing w:after="100" w:line="276" w:lineRule="auto"/>
      <w:ind w:left="440"/>
      <w:jc w:val="left"/>
    </w:pPr>
    <w:rPr>
      <w:rFonts w:ascii="맑은 고딕" w:eastAsia="맑은 고딕" w:hAnsi="맑은 고딕"/>
      <w:kern w:val="0"/>
      <w:szCs w:val="22"/>
    </w:rPr>
  </w:style>
  <w:style w:type="paragraph" w:styleId="affff6">
    <w:name w:val="Balloon Text"/>
    <w:basedOn w:val="a5"/>
    <w:link w:val="Char5"/>
    <w:rsid w:val="00E406DA"/>
    <w:rPr>
      <w:rFonts w:ascii="맑은 고딕" w:eastAsia="맑은 고딕" w:hAnsi="맑은 고딕"/>
      <w:sz w:val="18"/>
      <w:szCs w:val="18"/>
      <w:lang w:val="x-none" w:eastAsia="x-none"/>
    </w:rPr>
  </w:style>
  <w:style w:type="character" w:customStyle="1" w:styleId="Char5">
    <w:name w:val="풍선 도움말 텍스트 Char"/>
    <w:link w:val="affff6"/>
    <w:rsid w:val="00E406D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1Char">
    <w:name w:val="제목 1 Char"/>
    <w:aliases w:val="중제목 Char,제목 1 (5.2 응용시스템) Char,Attribute Heading 1 Char,Part Char,H1 Char,H11 Char,H12 Char,I Char,큰제목 Char,장 Char,l1 Char,level 1 heading Char,Annex Char,대제목 Char,Attribute Heading 11 Char,Attribute Heading 12 Char,가.1 Char,가.2 Char,가.3 Char"/>
    <w:link w:val="13"/>
    <w:rsid w:val="00E1188A"/>
    <w:rPr>
      <w:rFonts w:ascii="Arial" w:eastAsia="돋움" w:hAnsi="Arial"/>
      <w:kern w:val="2"/>
      <w:sz w:val="24"/>
    </w:rPr>
  </w:style>
  <w:style w:type="character" w:customStyle="1" w:styleId="4Char">
    <w:name w:val="제목 4 Char"/>
    <w:aliases w:val="1.2.3.4. Char,tse_제목 4 Char,H4 Char,H41 Char,H42 Char,H43 Char,H411 Char,H421 Char,H44 Char,H412 Char,H422 Char,H45 Char,H413 Char,H423 Char,H46 Char,H414 Char,H424 Char,H47 Char,H415 Char,H425 Char,H48 Char,H416 Char,H426 Char,H49 Char"/>
    <w:link w:val="42"/>
    <w:rsid w:val="00E1188A"/>
    <w:rPr>
      <w:rFonts w:ascii="돋움" w:eastAsia="돋움"/>
      <w:b/>
      <w:color w:val="000000"/>
      <w:kern w:val="2"/>
      <w:sz w:val="22"/>
    </w:rPr>
  </w:style>
  <w:style w:type="character" w:customStyle="1" w:styleId="5Char">
    <w:name w:val="제목 5 Char"/>
    <w:aliases w:val="가. Char,tse_제목 5 Char,제목5 Char,H5 Char,동그라미1 Char,가.9 Char,Block Label Char"/>
    <w:link w:val="5"/>
    <w:rsid w:val="00E1188A"/>
    <w:rPr>
      <w:rFonts w:ascii="바탕체"/>
      <w:w w:val="90"/>
      <w:kern w:val="20"/>
      <w:sz w:val="28"/>
      <w:lang w:val="x-none" w:eastAsia="x-none"/>
    </w:rPr>
  </w:style>
  <w:style w:type="character" w:customStyle="1" w:styleId="6Char">
    <w:name w:val="제목 6 Char"/>
    <w:aliases w:val="(미사용6) Char,(1) Char,DO NOT USE_h6 Char,ㄱ Char,가). Char,동그라미 ㄱ Char,- Char,2) Char"/>
    <w:link w:val="60"/>
    <w:rsid w:val="00E1188A"/>
    <w:rPr>
      <w:rFonts w:ascii="굴림" w:eastAsia="굴림"/>
      <w:b/>
      <w:color w:val="000000"/>
      <w:kern w:val="2"/>
      <w:sz w:val="18"/>
    </w:rPr>
  </w:style>
  <w:style w:type="character" w:customStyle="1" w:styleId="7Char">
    <w:name w:val="제목 7 Char"/>
    <w:aliases w:val="(가) Char,(미사용7) Char"/>
    <w:link w:val="70"/>
    <w:rsid w:val="00E1188A"/>
    <w:rPr>
      <w:rFonts w:ascii="바탕체"/>
      <w:sz w:val="24"/>
    </w:rPr>
  </w:style>
  <w:style w:type="character" w:customStyle="1" w:styleId="8Char">
    <w:name w:val="제목 8 Char"/>
    <w:aliases w:val="(미사용8) Char"/>
    <w:link w:val="80"/>
    <w:rsid w:val="00E1188A"/>
    <w:rPr>
      <w:rFonts w:ascii="바탕체"/>
      <w:sz w:val="24"/>
    </w:rPr>
  </w:style>
  <w:style w:type="character" w:customStyle="1" w:styleId="9Char">
    <w:name w:val="제목 9 Char"/>
    <w:aliases w:val="(미사용9) Char"/>
    <w:link w:val="90"/>
    <w:rsid w:val="00E1188A"/>
    <w:rPr>
      <w:rFonts w:ascii="바탕체"/>
      <w:sz w:val="24"/>
    </w:rPr>
  </w:style>
  <w:style w:type="character" w:customStyle="1" w:styleId="Char3">
    <w:name w:val="바닥글 Char"/>
    <w:aliases w:val="홀 Char,footer odd Char"/>
    <w:link w:val="af6"/>
    <w:rsid w:val="00E1188A"/>
    <w:rPr>
      <w:kern w:val="2"/>
      <w:sz w:val="22"/>
    </w:rPr>
  </w:style>
  <w:style w:type="character" w:customStyle="1" w:styleId="Char2">
    <w:name w:val="머리글 Char"/>
    <w:aliases w:val="도표(-) Char,h Char,도표(-)1 Char,도표(-)2 Char,도표(-)3 Char,도표(-)4 Char,도표(-)5 Char,도표(-)6 Char,도표(-)7 Char,도표(-)11 Char,도표(-)21 Char,도표(-)31 Char,도표(-)41 Char,도표(-)51 Char,도표(-)8 Char,도표(-)12 Char,도표(-)22 Char,도표(-)32 Char,도표(-)42 Char,도표(-)52 Char"/>
    <w:link w:val="af5"/>
    <w:rsid w:val="00E1188A"/>
    <w:rPr>
      <w:kern w:val="2"/>
      <w:sz w:val="22"/>
    </w:rPr>
  </w:style>
  <w:style w:type="character" w:customStyle="1" w:styleId="Char4">
    <w:name w:val="글자만 Char"/>
    <w:link w:val="afffb"/>
    <w:rsid w:val="00E1188A"/>
    <w:rPr>
      <w:rFonts w:ascii="바탕체" w:eastAsia="바탕"/>
      <w:color w:val="000000"/>
      <w:szCs w:val="24"/>
    </w:rPr>
  </w:style>
  <w:style w:type="paragraph" w:customStyle="1" w:styleId="0">
    <w:name w:val="감리0본문"/>
    <w:basedOn w:val="a5"/>
    <w:rsid w:val="00E1188A"/>
    <w:pPr>
      <w:spacing w:line="240" w:lineRule="atLeast"/>
    </w:pPr>
  </w:style>
  <w:style w:type="character" w:customStyle="1" w:styleId="Char">
    <w:name w:val="각주 텍스트 Char"/>
    <w:link w:val="aa"/>
    <w:semiHidden/>
    <w:rsid w:val="00E1188A"/>
    <w:rPr>
      <w:kern w:val="2"/>
      <w:sz w:val="18"/>
    </w:rPr>
  </w:style>
  <w:style w:type="paragraph" w:customStyle="1" w:styleId="affff7">
    <w:name w:val="본문 표준"/>
    <w:basedOn w:val="a5"/>
    <w:rsid w:val="00E1188A"/>
    <w:pPr>
      <w:spacing w:line="300" w:lineRule="exact"/>
      <w:ind w:left="113" w:firstLine="113"/>
    </w:pPr>
    <w:rPr>
      <w:rFonts w:eastAsia="굴림체"/>
      <w:sz w:val="20"/>
    </w:rPr>
  </w:style>
  <w:style w:type="paragraph" w:customStyle="1" w:styleId="112">
    <w:name w:val="1.1 제목2"/>
    <w:basedOn w:val="a5"/>
    <w:next w:val="affff7"/>
    <w:rsid w:val="00E1188A"/>
    <w:pPr>
      <w:spacing w:before="120" w:after="40"/>
    </w:pPr>
    <w:rPr>
      <w:rFonts w:eastAsia="굴림체"/>
      <w:b/>
      <w:sz w:val="28"/>
    </w:rPr>
  </w:style>
  <w:style w:type="paragraph" w:customStyle="1" w:styleId="affff8">
    <w:name w:val="표 제목행"/>
    <w:rsid w:val="00E1188A"/>
    <w:pPr>
      <w:shd w:val="pct30" w:color="FFFF00" w:fill="auto"/>
      <w:adjustRightInd w:val="0"/>
      <w:snapToGrid w:val="0"/>
      <w:ind w:left="-113" w:right="-113"/>
      <w:jc w:val="center"/>
    </w:pPr>
    <w:rPr>
      <w:rFonts w:eastAsia="굴림체"/>
      <w:noProof/>
      <w:sz w:val="22"/>
    </w:rPr>
  </w:style>
  <w:style w:type="paragraph" w:customStyle="1" w:styleId="affff9">
    <w:name w:val="표 본문"/>
    <w:basedOn w:val="a5"/>
    <w:next w:val="a5"/>
    <w:rsid w:val="00E1188A"/>
    <w:pPr>
      <w:jc w:val="center"/>
    </w:pPr>
    <w:rPr>
      <w:rFonts w:eastAsia="굴림체"/>
      <w:sz w:val="20"/>
    </w:rPr>
  </w:style>
  <w:style w:type="paragraph" w:customStyle="1" w:styleId="-0">
    <w:name w:val="뷸렛(-)"/>
    <w:basedOn w:val="affff1"/>
    <w:rsid w:val="00E1188A"/>
    <w:pPr>
      <w:widowControl/>
      <w:numPr>
        <w:numId w:val="11"/>
      </w:numPr>
      <w:tabs>
        <w:tab w:val="clear" w:pos="0"/>
        <w:tab w:val="clear" w:pos="800"/>
        <w:tab w:val="clear" w:pos="1600"/>
        <w:tab w:val="clear" w:pos="2174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1607"/>
      </w:tabs>
      <w:autoSpaceDE/>
      <w:autoSpaceDN/>
      <w:spacing w:line="360" w:lineRule="atLeast"/>
      <w:ind w:left="1587" w:hanging="340"/>
      <w:jc w:val="both"/>
      <w:textAlignment w:val="baseline"/>
    </w:pPr>
    <w:rPr>
      <w:color w:val="auto"/>
      <w:sz w:val="24"/>
    </w:rPr>
  </w:style>
  <w:style w:type="paragraph" w:customStyle="1" w:styleId="18">
    <w:name w:val="개요1"/>
    <w:basedOn w:val="a5"/>
    <w:next w:val="a5"/>
    <w:autoRedefine/>
    <w:rsid w:val="00E1188A"/>
    <w:pPr>
      <w:tabs>
        <w:tab w:val="num" w:pos="425"/>
      </w:tabs>
      <w:spacing w:before="60" w:line="300" w:lineRule="auto"/>
      <w:ind w:left="1020" w:hanging="340"/>
    </w:pPr>
    <w:rPr>
      <w:rFonts w:eastAsia="굴림체"/>
      <w:sz w:val="20"/>
    </w:rPr>
  </w:style>
  <w:style w:type="paragraph" w:customStyle="1" w:styleId="-4">
    <w:name w:val="표-제목"/>
    <w:basedOn w:val="a5"/>
    <w:rsid w:val="00E1188A"/>
    <w:pPr>
      <w:adjustRightInd w:val="0"/>
      <w:spacing w:line="360" w:lineRule="atLeast"/>
      <w:jc w:val="center"/>
      <w:textAlignment w:val="baseline"/>
    </w:pPr>
    <w:rPr>
      <w:rFonts w:ascii="Arial" w:eastAsia="굴림체" w:hAnsi="Arial"/>
      <w:kern w:val="0"/>
      <w:sz w:val="20"/>
    </w:rPr>
  </w:style>
  <w:style w:type="paragraph" w:styleId="affffa">
    <w:name w:val="annotation text"/>
    <w:basedOn w:val="a5"/>
    <w:link w:val="Char6"/>
    <w:rsid w:val="00E1188A"/>
    <w:pPr>
      <w:adjustRightInd w:val="0"/>
      <w:spacing w:before="60" w:after="60" w:line="400" w:lineRule="atLeast"/>
      <w:textAlignment w:val="baseline"/>
    </w:pPr>
    <w:rPr>
      <w:rFonts w:ascii="Arial" w:eastAsia="굴림체"/>
      <w:kern w:val="0"/>
      <w:sz w:val="20"/>
      <w:lang w:val="x-none" w:eastAsia="x-none"/>
    </w:rPr>
  </w:style>
  <w:style w:type="character" w:customStyle="1" w:styleId="Char6">
    <w:name w:val="메모 텍스트 Char"/>
    <w:link w:val="affffa"/>
    <w:rsid w:val="00E1188A"/>
    <w:rPr>
      <w:rFonts w:ascii="Arial" w:eastAsia="굴림체"/>
    </w:rPr>
  </w:style>
  <w:style w:type="paragraph" w:customStyle="1" w:styleId="affffb">
    <w:name w:val="표안제목"/>
    <w:basedOn w:val="a5"/>
    <w:rsid w:val="00E1188A"/>
    <w:pPr>
      <w:spacing w:line="360" w:lineRule="atLeast"/>
      <w:jc w:val="center"/>
    </w:pPr>
    <w:rPr>
      <w:rFonts w:ascii="Arial" w:eastAsia="굴림체" w:hAnsi="Arial"/>
      <w:b/>
    </w:rPr>
  </w:style>
  <w:style w:type="paragraph" w:customStyle="1" w:styleId="41">
    <w:name w:val="스타일4"/>
    <w:basedOn w:val="a5"/>
    <w:rsid w:val="00E1188A"/>
    <w:pPr>
      <w:numPr>
        <w:numId w:val="12"/>
      </w:numPr>
      <w:autoSpaceDE w:val="0"/>
      <w:autoSpaceDN w:val="0"/>
    </w:pPr>
    <w:rPr>
      <w:rFonts w:ascii="바탕" w:eastAsia="바탕"/>
      <w:sz w:val="20"/>
      <w:szCs w:val="24"/>
    </w:rPr>
  </w:style>
  <w:style w:type="paragraph" w:customStyle="1" w:styleId="bdchoi3">
    <w:name w:val="bdchoi3"/>
    <w:basedOn w:val="41"/>
    <w:rsid w:val="00E1188A"/>
    <w:rPr>
      <w:rFonts w:ascii="Book Antiqua" w:hAnsi="Book Antiqua"/>
      <w:sz w:val="18"/>
    </w:rPr>
  </w:style>
  <w:style w:type="paragraph" w:customStyle="1" w:styleId="hs1">
    <w:name w:val="hs1"/>
    <w:basedOn w:val="a5"/>
    <w:rsid w:val="00E1188A"/>
    <w:pPr>
      <w:widowControl/>
      <w:wordWrap/>
      <w:spacing w:line="384" w:lineRule="atLeast"/>
    </w:pPr>
    <w:rPr>
      <w:rFonts w:ascii="한양신명조" w:eastAsia="한양신명조" w:hAnsi="Arial Unicode MS" w:cs="Arial Unicode MS" w:hint="eastAsia"/>
      <w:color w:val="000000"/>
      <w:kern w:val="0"/>
      <w:sz w:val="24"/>
      <w:szCs w:val="24"/>
    </w:rPr>
  </w:style>
  <w:style w:type="paragraph" w:customStyle="1" w:styleId="hs2">
    <w:name w:val="hs2"/>
    <w:basedOn w:val="a5"/>
    <w:rsid w:val="00E1188A"/>
    <w:pPr>
      <w:widowControl/>
      <w:wordWrap/>
      <w:spacing w:line="384" w:lineRule="atLeast"/>
      <w:ind w:left="600"/>
    </w:pPr>
    <w:rPr>
      <w:rFonts w:ascii="굴림체" w:eastAsia="굴림체" w:hAnsi="굴림체" w:cs="Arial Unicode MS" w:hint="eastAsia"/>
      <w:color w:val="000000"/>
      <w:kern w:val="0"/>
      <w:sz w:val="24"/>
      <w:szCs w:val="24"/>
    </w:rPr>
  </w:style>
  <w:style w:type="character" w:customStyle="1" w:styleId="sbody1">
    <w:name w:val="sbody1"/>
    <w:rsid w:val="00E1188A"/>
    <w:rPr>
      <w:sz w:val="18"/>
      <w:szCs w:val="18"/>
    </w:rPr>
  </w:style>
  <w:style w:type="paragraph" w:customStyle="1" w:styleId="19">
    <w:name w:val="1"/>
    <w:basedOn w:val="a5"/>
    <w:next w:val="afffe"/>
    <w:rsid w:val="00E1188A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paragraph" w:styleId="45">
    <w:name w:val="toc 4"/>
    <w:basedOn w:val="a5"/>
    <w:next w:val="a5"/>
    <w:autoRedefine/>
    <w:rsid w:val="00E1188A"/>
    <w:pPr>
      <w:ind w:left="400"/>
      <w:jc w:val="left"/>
    </w:pPr>
    <w:rPr>
      <w:rFonts w:ascii="맑은 고딕"/>
      <w:sz w:val="20"/>
    </w:rPr>
  </w:style>
  <w:style w:type="paragraph" w:styleId="51">
    <w:name w:val="toc 5"/>
    <w:basedOn w:val="a5"/>
    <w:next w:val="a5"/>
    <w:autoRedefine/>
    <w:rsid w:val="00E1188A"/>
    <w:pPr>
      <w:ind w:left="600"/>
      <w:jc w:val="left"/>
    </w:pPr>
    <w:rPr>
      <w:rFonts w:ascii="맑은 고딕" w:eastAsia="맑은 고딕"/>
      <w:sz w:val="20"/>
    </w:rPr>
  </w:style>
  <w:style w:type="paragraph" w:styleId="61">
    <w:name w:val="toc 6"/>
    <w:basedOn w:val="a5"/>
    <w:next w:val="a5"/>
    <w:autoRedefine/>
    <w:rsid w:val="00E1188A"/>
    <w:pPr>
      <w:ind w:left="800"/>
      <w:jc w:val="left"/>
    </w:pPr>
    <w:rPr>
      <w:rFonts w:ascii="맑은 고딕" w:eastAsia="맑은 고딕"/>
      <w:sz w:val="20"/>
    </w:rPr>
  </w:style>
  <w:style w:type="paragraph" w:styleId="71">
    <w:name w:val="toc 7"/>
    <w:basedOn w:val="a5"/>
    <w:next w:val="a5"/>
    <w:autoRedefine/>
    <w:rsid w:val="00E1188A"/>
    <w:pPr>
      <w:ind w:left="1000"/>
      <w:jc w:val="left"/>
    </w:pPr>
    <w:rPr>
      <w:rFonts w:ascii="맑은 고딕" w:eastAsia="맑은 고딕"/>
      <w:sz w:val="20"/>
    </w:rPr>
  </w:style>
  <w:style w:type="paragraph" w:styleId="81">
    <w:name w:val="toc 8"/>
    <w:basedOn w:val="a5"/>
    <w:next w:val="a5"/>
    <w:autoRedefine/>
    <w:rsid w:val="00E1188A"/>
    <w:pPr>
      <w:ind w:left="1200"/>
      <w:jc w:val="left"/>
    </w:pPr>
    <w:rPr>
      <w:rFonts w:ascii="맑은 고딕" w:eastAsia="맑은 고딕"/>
      <w:sz w:val="20"/>
    </w:rPr>
  </w:style>
  <w:style w:type="paragraph" w:styleId="91">
    <w:name w:val="toc 9"/>
    <w:basedOn w:val="a5"/>
    <w:next w:val="a5"/>
    <w:autoRedefine/>
    <w:rsid w:val="00E1188A"/>
    <w:pPr>
      <w:ind w:left="1400"/>
      <w:jc w:val="left"/>
    </w:pPr>
    <w:rPr>
      <w:rFonts w:ascii="맑은 고딕" w:eastAsia="맑은 고딕"/>
      <w:sz w:val="20"/>
    </w:rPr>
  </w:style>
  <w:style w:type="paragraph" w:customStyle="1" w:styleId="1a">
    <w:name w:val="번호1"/>
    <w:basedOn w:val="a5"/>
    <w:next w:val="a5"/>
    <w:rsid w:val="00E1188A"/>
    <w:pPr>
      <w:keepNext/>
      <w:adjustRightInd w:val="0"/>
      <w:spacing w:after="60"/>
      <w:ind w:left="425" w:hanging="425"/>
      <w:textAlignment w:val="center"/>
    </w:pPr>
    <w:rPr>
      <w:rFonts w:ascii="바탕체" w:eastAsia="돋움체"/>
      <w:b/>
      <w:kern w:val="28"/>
      <w:sz w:val="24"/>
    </w:rPr>
  </w:style>
  <w:style w:type="paragraph" w:styleId="affffc">
    <w:name w:val="Body Text"/>
    <w:basedOn w:val="a5"/>
    <w:link w:val="Char7"/>
    <w:rsid w:val="00E1188A"/>
    <w:pPr>
      <w:snapToGrid w:val="0"/>
      <w:spacing w:after="120" w:line="120" w:lineRule="atLeast"/>
      <w:ind w:leftChars="1250" w:left="2250"/>
    </w:pPr>
    <w:rPr>
      <w:rFonts w:ascii="Verdana" w:eastAsia="굴림" w:hAnsi="Verdana"/>
      <w:sz w:val="18"/>
      <w:lang w:val="x-none" w:eastAsia="x-none"/>
    </w:rPr>
  </w:style>
  <w:style w:type="character" w:customStyle="1" w:styleId="Char7">
    <w:name w:val="본문 Char"/>
    <w:link w:val="affffc"/>
    <w:rsid w:val="00E1188A"/>
    <w:rPr>
      <w:rFonts w:ascii="Verdana" w:eastAsia="굴림" w:hAnsi="Verdana"/>
      <w:kern w:val="2"/>
      <w:sz w:val="18"/>
    </w:rPr>
  </w:style>
  <w:style w:type="paragraph" w:customStyle="1" w:styleId="1b">
    <w:name w:val="본문 1"/>
    <w:basedOn w:val="a5"/>
    <w:rsid w:val="00E1188A"/>
    <w:pPr>
      <w:keepNext/>
      <w:adjustRightInd w:val="0"/>
      <w:ind w:left="425"/>
      <w:textAlignment w:val="center"/>
    </w:pPr>
    <w:rPr>
      <w:rFonts w:ascii="바탕체"/>
      <w:kern w:val="28"/>
      <w:sz w:val="24"/>
    </w:rPr>
  </w:style>
  <w:style w:type="paragraph" w:customStyle="1" w:styleId="affffd">
    <w:name w:val="앞표지_날짜외"/>
    <w:basedOn w:val="a5"/>
    <w:next w:val="a5"/>
    <w:autoRedefine/>
    <w:rsid w:val="00E1188A"/>
    <w:pPr>
      <w:keepNext/>
      <w:autoSpaceDE w:val="0"/>
      <w:autoSpaceDN w:val="0"/>
      <w:spacing w:line="360" w:lineRule="atLeast"/>
      <w:jc w:val="right"/>
    </w:pPr>
    <w:rPr>
      <w:rFonts w:ascii="굴림체" w:eastAsia="굴림체" w:hAnsi="굴림체"/>
      <w:bCs/>
      <w:kern w:val="0"/>
      <w:sz w:val="24"/>
      <w:szCs w:val="24"/>
    </w:rPr>
  </w:style>
  <w:style w:type="paragraph" w:customStyle="1" w:styleId="affffe">
    <w:name w:val="앞표지_큰제목"/>
    <w:basedOn w:val="a5"/>
    <w:next w:val="a5"/>
    <w:rsid w:val="00E1188A"/>
    <w:pPr>
      <w:keepNext/>
      <w:autoSpaceDE w:val="0"/>
      <w:autoSpaceDN w:val="0"/>
      <w:spacing w:line="360" w:lineRule="atLeast"/>
      <w:jc w:val="right"/>
    </w:pPr>
    <w:rPr>
      <w:rFonts w:ascii="바탕" w:eastAsia="바탕" w:hAnsi="바탕"/>
      <w:b/>
      <w:kern w:val="0"/>
      <w:sz w:val="48"/>
      <w:szCs w:val="24"/>
    </w:rPr>
  </w:style>
  <w:style w:type="paragraph" w:customStyle="1" w:styleId="afffff">
    <w:name w:val="앞표지_소제목"/>
    <w:basedOn w:val="affffe"/>
    <w:next w:val="a5"/>
    <w:rsid w:val="00E1188A"/>
    <w:rPr>
      <w:sz w:val="32"/>
    </w:rPr>
  </w:style>
  <w:style w:type="paragraph" w:customStyle="1" w:styleId="10">
    <w:name w:val="원문자1"/>
    <w:basedOn w:val="a5"/>
    <w:rsid w:val="00E1188A"/>
    <w:pPr>
      <w:numPr>
        <w:numId w:val="14"/>
      </w:numPr>
      <w:tabs>
        <w:tab w:val="clear" w:pos="560"/>
        <w:tab w:val="left" w:pos="600"/>
      </w:tabs>
      <w:autoSpaceDE w:val="0"/>
      <w:autoSpaceDN w:val="0"/>
      <w:spacing w:line="360" w:lineRule="atLeast"/>
      <w:ind w:leftChars="100" w:left="300" w:hangingChars="200"/>
    </w:pPr>
    <w:rPr>
      <w:rFonts w:ascii="굴림체" w:eastAsia="굴림체" w:hAnsi="굴림체"/>
      <w:sz w:val="20"/>
      <w:szCs w:val="24"/>
    </w:rPr>
  </w:style>
  <w:style w:type="paragraph" w:customStyle="1" w:styleId="100">
    <w:name w:val="원문자10"/>
    <w:basedOn w:val="a5"/>
    <w:rsid w:val="00E1188A"/>
    <w:pPr>
      <w:numPr>
        <w:numId w:val="15"/>
      </w:numPr>
      <w:tabs>
        <w:tab w:val="clear" w:pos="1600"/>
        <w:tab w:val="left" w:pos="2400"/>
      </w:tabs>
      <w:autoSpaceDE w:val="0"/>
      <w:autoSpaceDN w:val="0"/>
      <w:spacing w:line="360" w:lineRule="atLeast"/>
      <w:ind w:leftChars="1000" w:left="12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11">
    <w:name w:val="원문자11"/>
    <w:basedOn w:val="a5"/>
    <w:rsid w:val="00E1188A"/>
    <w:pPr>
      <w:numPr>
        <w:numId w:val="16"/>
      </w:numPr>
      <w:tabs>
        <w:tab w:val="clear" w:pos="2000"/>
        <w:tab w:val="left" w:pos="2600"/>
      </w:tabs>
      <w:autoSpaceDE w:val="0"/>
      <w:autoSpaceDN w:val="0"/>
      <w:spacing w:line="360" w:lineRule="atLeast"/>
      <w:ind w:leftChars="1100" w:left="13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120">
    <w:name w:val="원문자12"/>
    <w:basedOn w:val="a5"/>
    <w:rsid w:val="00E1188A"/>
    <w:pPr>
      <w:numPr>
        <w:numId w:val="17"/>
      </w:numPr>
      <w:tabs>
        <w:tab w:val="clear" w:pos="2000"/>
        <w:tab w:val="num" w:pos="2800"/>
      </w:tabs>
      <w:autoSpaceDE w:val="0"/>
      <w:autoSpaceDN w:val="0"/>
      <w:spacing w:line="360" w:lineRule="atLeast"/>
      <w:ind w:leftChars="1200" w:left="14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22">
    <w:name w:val="원문자2"/>
    <w:basedOn w:val="a5"/>
    <w:rsid w:val="00E1188A"/>
    <w:pPr>
      <w:numPr>
        <w:numId w:val="18"/>
      </w:numPr>
      <w:tabs>
        <w:tab w:val="clear" w:pos="500"/>
        <w:tab w:val="left" w:pos="800"/>
      </w:tabs>
      <w:autoSpaceDE w:val="0"/>
      <w:autoSpaceDN w:val="0"/>
      <w:spacing w:line="360" w:lineRule="atLeast"/>
      <w:ind w:leftChars="200" w:left="4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4">
    <w:name w:val="원문자4"/>
    <w:basedOn w:val="a5"/>
    <w:rsid w:val="00E1188A"/>
    <w:pPr>
      <w:numPr>
        <w:numId w:val="19"/>
      </w:numPr>
      <w:tabs>
        <w:tab w:val="clear" w:pos="1400"/>
        <w:tab w:val="left" w:pos="1200"/>
      </w:tabs>
      <w:autoSpaceDE w:val="0"/>
      <w:autoSpaceDN w:val="0"/>
      <w:spacing w:line="360" w:lineRule="atLeast"/>
      <w:ind w:leftChars="400" w:left="6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50">
    <w:name w:val="원문자5"/>
    <w:basedOn w:val="a5"/>
    <w:rsid w:val="00E1188A"/>
    <w:pPr>
      <w:numPr>
        <w:numId w:val="20"/>
      </w:numPr>
      <w:tabs>
        <w:tab w:val="left" w:pos="1400"/>
      </w:tabs>
      <w:autoSpaceDE w:val="0"/>
      <w:autoSpaceDN w:val="0"/>
      <w:spacing w:line="360" w:lineRule="atLeast"/>
      <w:ind w:leftChars="500" w:left="7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6">
    <w:name w:val="원문자6"/>
    <w:basedOn w:val="a5"/>
    <w:rsid w:val="00E1188A"/>
    <w:pPr>
      <w:numPr>
        <w:numId w:val="21"/>
      </w:numPr>
      <w:tabs>
        <w:tab w:val="clear" w:pos="1000"/>
        <w:tab w:val="left" w:pos="1600"/>
      </w:tabs>
      <w:autoSpaceDE w:val="0"/>
      <w:autoSpaceDN w:val="0"/>
      <w:spacing w:line="360" w:lineRule="atLeast"/>
      <w:ind w:leftChars="600" w:left="8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7">
    <w:name w:val="원문자7"/>
    <w:basedOn w:val="a5"/>
    <w:rsid w:val="00E1188A"/>
    <w:pPr>
      <w:numPr>
        <w:numId w:val="22"/>
      </w:numPr>
      <w:tabs>
        <w:tab w:val="clear" w:pos="1600"/>
        <w:tab w:val="left" w:pos="1800"/>
      </w:tabs>
      <w:autoSpaceDE w:val="0"/>
      <w:autoSpaceDN w:val="0"/>
      <w:spacing w:line="360" w:lineRule="atLeast"/>
      <w:ind w:leftChars="700" w:left="800" w:hangingChars="100" w:hanging="100"/>
    </w:pPr>
    <w:rPr>
      <w:rFonts w:ascii="굴림체" w:eastAsia="굴림체" w:hAnsi="굴림체"/>
      <w:sz w:val="20"/>
      <w:szCs w:val="24"/>
    </w:rPr>
  </w:style>
  <w:style w:type="paragraph" w:customStyle="1" w:styleId="8">
    <w:name w:val="원문자8"/>
    <w:basedOn w:val="a5"/>
    <w:rsid w:val="00E1188A"/>
    <w:pPr>
      <w:numPr>
        <w:numId w:val="23"/>
      </w:numPr>
      <w:tabs>
        <w:tab w:val="clear" w:pos="1600"/>
        <w:tab w:val="left" w:pos="2000"/>
      </w:tabs>
      <w:autoSpaceDE w:val="0"/>
      <w:autoSpaceDN w:val="0"/>
      <w:spacing w:line="360" w:lineRule="atLeast"/>
      <w:ind w:leftChars="800" w:left="10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9">
    <w:name w:val="원문자9"/>
    <w:basedOn w:val="a5"/>
    <w:rsid w:val="00E1188A"/>
    <w:pPr>
      <w:numPr>
        <w:numId w:val="24"/>
      </w:numPr>
      <w:tabs>
        <w:tab w:val="clear" w:pos="1600"/>
        <w:tab w:val="left" w:pos="2200"/>
      </w:tabs>
      <w:autoSpaceDE w:val="0"/>
      <w:autoSpaceDN w:val="0"/>
      <w:spacing w:line="360" w:lineRule="atLeast"/>
      <w:ind w:leftChars="900" w:left="1100" w:hangingChars="200" w:hanging="200"/>
    </w:pPr>
    <w:rPr>
      <w:rFonts w:ascii="굴림체" w:eastAsia="굴림체" w:hAnsi="굴림체"/>
      <w:sz w:val="20"/>
      <w:szCs w:val="24"/>
    </w:rPr>
  </w:style>
  <w:style w:type="paragraph" w:customStyle="1" w:styleId="28">
    <w:name w:val="표준수준2"/>
    <w:basedOn w:val="a5"/>
    <w:rsid w:val="00E1188A"/>
    <w:pPr>
      <w:autoSpaceDE w:val="0"/>
      <w:autoSpaceDN w:val="0"/>
      <w:spacing w:line="360" w:lineRule="atLeast"/>
      <w:ind w:leftChars="200" w:left="200"/>
    </w:pPr>
    <w:rPr>
      <w:rFonts w:ascii="굴림체" w:eastAsia="굴림체" w:hAnsi="굴림체"/>
      <w:sz w:val="20"/>
      <w:szCs w:val="24"/>
    </w:rPr>
  </w:style>
  <w:style w:type="paragraph" w:customStyle="1" w:styleId="2CharChar">
    <w:name w:val="표준수준2 Char Char"/>
    <w:basedOn w:val="a5"/>
    <w:rsid w:val="00E1188A"/>
    <w:pPr>
      <w:autoSpaceDE w:val="0"/>
      <w:autoSpaceDN w:val="0"/>
      <w:spacing w:line="360" w:lineRule="atLeast"/>
      <w:ind w:leftChars="200" w:left="200"/>
    </w:pPr>
    <w:rPr>
      <w:rFonts w:ascii="굴림체" w:eastAsia="굴림체" w:hAnsi="굴림체"/>
      <w:sz w:val="20"/>
      <w:szCs w:val="24"/>
    </w:rPr>
  </w:style>
  <w:style w:type="paragraph" w:customStyle="1" w:styleId="paragraph1">
    <w:name w:val="paragraph 1"/>
    <w:rsid w:val="00E1188A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</w:style>
  <w:style w:type="paragraph" w:customStyle="1" w:styleId="s0">
    <w:name w:val="s0"/>
    <w:rsid w:val="00E1188A"/>
    <w:pPr>
      <w:widowControl w:val="0"/>
      <w:autoSpaceDE w:val="0"/>
      <w:autoSpaceDN w:val="0"/>
      <w:adjustRightInd w:val="0"/>
    </w:pPr>
    <w:rPr>
      <w:rFonts w:ascii="바탕" w:eastAsia="바탕"/>
      <w:szCs w:val="24"/>
    </w:rPr>
  </w:style>
  <w:style w:type="character" w:styleId="afffff0">
    <w:name w:val="FollowedHyperlink"/>
    <w:rsid w:val="00E1188A"/>
    <w:rPr>
      <w:color w:val="800080"/>
      <w:u w:val="single"/>
    </w:rPr>
  </w:style>
  <w:style w:type="paragraph" w:customStyle="1" w:styleId="1c">
    <w:name w:val="(1) 제목"/>
    <w:rsid w:val="00E1188A"/>
    <w:pPr>
      <w:spacing w:before="100" w:beforeAutospacing="1" w:after="100" w:afterAutospacing="1"/>
      <w:ind w:leftChars="400" w:left="1300" w:hangingChars="227" w:hanging="500"/>
      <w:jc w:val="both"/>
    </w:pPr>
    <w:rPr>
      <w:rFonts w:eastAsia="바탕"/>
      <w:b/>
      <w:bCs/>
      <w:sz w:val="22"/>
    </w:rPr>
  </w:style>
  <w:style w:type="paragraph" w:customStyle="1" w:styleId="xl39">
    <w:name w:val="xl39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체" w:eastAsia="굴림체" w:hAnsi="굴림체" w:hint="eastAsia"/>
      <w:b/>
      <w:bCs/>
      <w:kern w:val="0"/>
      <w:sz w:val="20"/>
    </w:rPr>
  </w:style>
  <w:style w:type="paragraph" w:customStyle="1" w:styleId="29">
    <w:name w:val="개요 2"/>
    <w:rsid w:val="00E1188A"/>
    <w:pPr>
      <w:widowControl w:val="0"/>
      <w:autoSpaceDE w:val="0"/>
      <w:autoSpaceDN w:val="0"/>
      <w:adjustRightInd w:val="0"/>
      <w:ind w:left="348" w:hanging="148"/>
      <w:jc w:val="both"/>
    </w:pPr>
    <w:rPr>
      <w:rFonts w:ascii="신명조" w:eastAsia="신명조"/>
    </w:rPr>
  </w:style>
  <w:style w:type="paragraph" w:customStyle="1" w:styleId="35">
    <w:name w:val="개요 3"/>
    <w:rsid w:val="00E1188A"/>
    <w:pPr>
      <w:widowControl w:val="0"/>
      <w:autoSpaceDE w:val="0"/>
      <w:autoSpaceDN w:val="0"/>
      <w:adjustRightInd w:val="0"/>
      <w:ind w:left="548" w:hanging="148"/>
      <w:jc w:val="both"/>
    </w:pPr>
    <w:rPr>
      <w:rFonts w:ascii="신명조" w:eastAsia="신명조"/>
    </w:rPr>
  </w:style>
  <w:style w:type="paragraph" w:customStyle="1" w:styleId="46">
    <w:name w:val="개요 4"/>
    <w:rsid w:val="00E1188A"/>
    <w:pPr>
      <w:widowControl w:val="0"/>
      <w:autoSpaceDE w:val="0"/>
      <w:autoSpaceDN w:val="0"/>
      <w:adjustRightInd w:val="0"/>
      <w:ind w:left="748" w:hanging="148"/>
      <w:jc w:val="both"/>
    </w:pPr>
    <w:rPr>
      <w:rFonts w:ascii="신명조" w:eastAsia="신명조"/>
    </w:rPr>
  </w:style>
  <w:style w:type="paragraph" w:customStyle="1" w:styleId="52">
    <w:name w:val="개요 5"/>
    <w:rsid w:val="00E1188A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customStyle="1" w:styleId="62">
    <w:name w:val="개요 6"/>
    <w:rsid w:val="00E1188A"/>
    <w:pPr>
      <w:widowControl w:val="0"/>
      <w:autoSpaceDE w:val="0"/>
      <w:autoSpaceDN w:val="0"/>
      <w:adjustRightInd w:val="0"/>
      <w:ind w:left="1148" w:hanging="148"/>
      <w:jc w:val="both"/>
    </w:pPr>
    <w:rPr>
      <w:rFonts w:ascii="신명조" w:eastAsia="신명조"/>
    </w:rPr>
  </w:style>
  <w:style w:type="paragraph" w:customStyle="1" w:styleId="72">
    <w:name w:val="개요 7"/>
    <w:rsid w:val="00E1188A"/>
    <w:pPr>
      <w:widowControl w:val="0"/>
      <w:autoSpaceDE w:val="0"/>
      <w:autoSpaceDN w:val="0"/>
      <w:adjustRightInd w:val="0"/>
      <w:ind w:left="1348" w:hanging="148"/>
      <w:jc w:val="both"/>
    </w:pPr>
    <w:rPr>
      <w:rFonts w:ascii="신명조" w:eastAsia="신명조"/>
    </w:rPr>
  </w:style>
  <w:style w:type="paragraph" w:customStyle="1" w:styleId="afffff1">
    <w:name w:val="머리말"/>
    <w:rsid w:val="00E1188A"/>
    <w:pPr>
      <w:widowControl w:val="0"/>
      <w:autoSpaceDE w:val="0"/>
      <w:autoSpaceDN w:val="0"/>
      <w:adjustRightInd w:val="0"/>
      <w:ind w:right="200"/>
      <w:jc w:val="right"/>
    </w:pPr>
    <w:rPr>
      <w:rFonts w:ascii="신명조" w:eastAsia="신명조"/>
      <w:sz w:val="18"/>
      <w:szCs w:val="18"/>
    </w:rPr>
  </w:style>
  <w:style w:type="paragraph" w:customStyle="1" w:styleId="afffff2">
    <w:name w:val="그림캡션"/>
    <w:rsid w:val="00E1188A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ffff3">
    <w:name w:val="수식캡션"/>
    <w:rsid w:val="00E1188A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ffff4">
    <w:name w:val="찾아보기"/>
    <w:rsid w:val="00E1188A"/>
    <w:pPr>
      <w:widowControl w:val="0"/>
      <w:autoSpaceDE w:val="0"/>
      <w:autoSpaceDN w:val="0"/>
      <w:adjustRightInd w:val="0"/>
      <w:jc w:val="both"/>
    </w:pPr>
    <w:rPr>
      <w:rFonts w:ascii="신명조" w:eastAsia="신명조"/>
      <w:sz w:val="18"/>
      <w:szCs w:val="18"/>
    </w:rPr>
  </w:style>
  <w:style w:type="paragraph" w:customStyle="1" w:styleId="afffff5">
    <w:name w:val="표안"/>
    <w:rsid w:val="00E1188A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33" w:lineRule="auto"/>
      <w:jc w:val="both"/>
    </w:pPr>
    <w:rPr>
      <w:rFonts w:ascii="바탕체"/>
      <w:color w:val="000000"/>
      <w:sz w:val="24"/>
    </w:rPr>
  </w:style>
  <w:style w:type="paragraph" w:styleId="afffff6">
    <w:name w:val="Document Map"/>
    <w:basedOn w:val="a5"/>
    <w:link w:val="Char8"/>
    <w:rsid w:val="00E1188A"/>
    <w:pPr>
      <w:shd w:val="clear" w:color="auto" w:fill="000080"/>
    </w:pPr>
    <w:rPr>
      <w:rFonts w:ascii="Arial" w:eastAsia="돋움체" w:hAnsi="Arial"/>
      <w:sz w:val="20"/>
      <w:lang w:val="x-none" w:eastAsia="x-none"/>
    </w:rPr>
  </w:style>
  <w:style w:type="character" w:customStyle="1" w:styleId="Char8">
    <w:name w:val="문서 구조 Char"/>
    <w:link w:val="afffff6"/>
    <w:rsid w:val="00E1188A"/>
    <w:rPr>
      <w:rFonts w:ascii="Arial" w:eastAsia="돋움체" w:hAnsi="Arial"/>
      <w:kern w:val="2"/>
      <w:shd w:val="clear" w:color="auto" w:fill="000080"/>
    </w:rPr>
  </w:style>
  <w:style w:type="paragraph" w:customStyle="1" w:styleId="1d">
    <w:name w:val="제목1"/>
    <w:rsid w:val="00E1188A"/>
    <w:pPr>
      <w:widowControl w:val="0"/>
      <w:tabs>
        <w:tab w:val="left" w:pos="0"/>
        <w:tab w:val="left" w:pos="600"/>
        <w:tab w:val="left" w:pos="1200"/>
        <w:tab w:val="left" w:pos="1800"/>
        <w:tab w:val="left" w:pos="2400"/>
        <w:tab w:val="left" w:pos="3000"/>
        <w:tab w:val="left" w:pos="3600"/>
        <w:tab w:val="left" w:pos="4200"/>
        <w:tab w:val="left" w:pos="4800"/>
        <w:tab w:val="left" w:pos="5400"/>
        <w:tab w:val="left" w:pos="6000"/>
        <w:tab w:val="left" w:pos="6600"/>
        <w:tab w:val="left" w:pos="7200"/>
        <w:tab w:val="left" w:pos="7800"/>
        <w:tab w:val="left" w:pos="8400"/>
        <w:tab w:val="left" w:pos="9000"/>
        <w:tab w:val="left" w:pos="9600"/>
        <w:tab w:val="left" w:pos="10200"/>
        <w:tab w:val="left" w:pos="10800"/>
        <w:tab w:val="left" w:pos="11400"/>
        <w:tab w:val="left" w:pos="12000"/>
        <w:tab w:val="left" w:pos="12600"/>
        <w:tab w:val="left" w:pos="13200"/>
        <w:tab w:val="left" w:pos="13800"/>
        <w:tab w:val="left" w:pos="14400"/>
        <w:tab w:val="left" w:pos="15000"/>
        <w:tab w:val="left" w:pos="15600"/>
        <w:tab w:val="left" w:pos="16200"/>
        <w:tab w:val="left" w:pos="16800"/>
        <w:tab w:val="left" w:pos="17400"/>
        <w:tab w:val="left" w:pos="18000"/>
        <w:tab w:val="left" w:pos="18600"/>
        <w:tab w:val="left" w:pos="19200"/>
        <w:tab w:val="left" w:pos="19800"/>
        <w:tab w:val="left" w:pos="20400"/>
        <w:tab w:val="left" w:pos="21000"/>
        <w:tab w:val="left" w:pos="21600"/>
        <w:tab w:val="left" w:pos="22200"/>
        <w:tab w:val="left" w:pos="22800"/>
        <w:tab w:val="left" w:pos="23400"/>
      </w:tabs>
      <w:autoSpaceDE w:val="0"/>
      <w:autoSpaceDN w:val="0"/>
      <w:adjustRightInd w:val="0"/>
      <w:spacing w:line="237" w:lineRule="auto"/>
      <w:jc w:val="center"/>
    </w:pPr>
    <w:rPr>
      <w:rFonts w:ascii="바탕체"/>
      <w:b/>
      <w:color w:val="000000"/>
      <w:sz w:val="34"/>
    </w:rPr>
  </w:style>
  <w:style w:type="paragraph" w:styleId="afffff7">
    <w:name w:val="Date"/>
    <w:basedOn w:val="a5"/>
    <w:next w:val="a5"/>
    <w:link w:val="Char9"/>
    <w:rsid w:val="00E1188A"/>
    <w:rPr>
      <w:rFonts w:ascii="바탕체"/>
      <w:color w:val="000000"/>
      <w:kern w:val="0"/>
      <w:lang w:val="x-none" w:eastAsia="x-none"/>
    </w:rPr>
  </w:style>
  <w:style w:type="character" w:customStyle="1" w:styleId="Char9">
    <w:name w:val="날짜 Char"/>
    <w:link w:val="afffff7"/>
    <w:rsid w:val="00E1188A"/>
    <w:rPr>
      <w:rFonts w:ascii="바탕체"/>
      <w:color w:val="000000"/>
      <w:sz w:val="22"/>
    </w:rPr>
  </w:style>
  <w:style w:type="paragraph" w:customStyle="1" w:styleId="afffff8">
    <w:name w:val="표_본문"/>
    <w:basedOn w:val="a5"/>
    <w:next w:val="a5"/>
    <w:rsid w:val="00E1188A"/>
    <w:pPr>
      <w:autoSpaceDE w:val="0"/>
      <w:autoSpaceDN w:val="0"/>
      <w:spacing w:line="240" w:lineRule="atLeast"/>
      <w:jc w:val="left"/>
    </w:pPr>
    <w:rPr>
      <w:rFonts w:ascii="Arial" w:eastAsia="바탕" w:hAnsi="Arial" w:cs="Arial"/>
      <w:sz w:val="18"/>
    </w:rPr>
  </w:style>
  <w:style w:type="paragraph" w:styleId="HTML">
    <w:name w:val="HTML Preformatted"/>
    <w:basedOn w:val="a5"/>
    <w:link w:val="HTMLChar"/>
    <w:rsid w:val="00E118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돋움" w:eastAsia="돋움" w:hAnsi="Courier New"/>
      <w:kern w:val="0"/>
      <w:sz w:val="20"/>
      <w:lang w:val="x-none" w:eastAsia="x-none"/>
    </w:rPr>
  </w:style>
  <w:style w:type="character" w:customStyle="1" w:styleId="HTMLChar">
    <w:name w:val="미리 서식이 지정된 HTML Char"/>
    <w:link w:val="HTML"/>
    <w:rsid w:val="00E1188A"/>
    <w:rPr>
      <w:rFonts w:ascii="돋움" w:eastAsia="돋움" w:hAnsi="Courier New" w:cs="Courier New"/>
    </w:rPr>
  </w:style>
  <w:style w:type="paragraph" w:customStyle="1" w:styleId="2a">
    <w:name w:val="본문2"/>
    <w:basedOn w:val="a5"/>
    <w:rsid w:val="00E1188A"/>
    <w:pPr>
      <w:tabs>
        <w:tab w:val="left" w:pos="284"/>
      </w:tabs>
      <w:autoSpaceDE w:val="0"/>
      <w:autoSpaceDN w:val="0"/>
      <w:ind w:left="1379" w:firstLine="39"/>
    </w:pPr>
    <w:rPr>
      <w:rFonts w:ascii="바탕" w:eastAsia="바탕"/>
      <w:color w:val="000000"/>
      <w:sz w:val="20"/>
      <w:szCs w:val="24"/>
    </w:rPr>
  </w:style>
  <w:style w:type="paragraph" w:customStyle="1" w:styleId="1e">
    <w:name w:val="부제1"/>
    <w:basedOn w:val="a5"/>
    <w:rsid w:val="00E1188A"/>
    <w:pPr>
      <w:tabs>
        <w:tab w:val="left" w:pos="284"/>
      </w:tabs>
      <w:autoSpaceDE w:val="0"/>
      <w:autoSpaceDN w:val="0"/>
      <w:ind w:left="-142" w:hanging="284"/>
    </w:pPr>
    <w:rPr>
      <w:rFonts w:ascii="바탕" w:eastAsia="바탕"/>
      <w:b/>
      <w:i/>
      <w:color w:val="0000FF"/>
      <w:sz w:val="24"/>
      <w:szCs w:val="24"/>
    </w:rPr>
  </w:style>
  <w:style w:type="paragraph" w:customStyle="1" w:styleId="font5">
    <w:name w:val="font5"/>
    <w:basedOn w:val="a5"/>
    <w:rsid w:val="00E1188A"/>
    <w:pPr>
      <w:widowControl/>
      <w:wordWrap/>
      <w:spacing w:before="100" w:beforeAutospacing="1" w:after="100" w:afterAutospacing="1"/>
      <w:jc w:val="left"/>
    </w:pPr>
    <w:rPr>
      <w:rFonts w:ascii="돋움" w:eastAsia="돋움" w:hAnsi="돋움" w:cs="Arial Unicode MS" w:hint="eastAsia"/>
      <w:kern w:val="0"/>
      <w:sz w:val="16"/>
      <w:szCs w:val="16"/>
    </w:rPr>
  </w:style>
  <w:style w:type="paragraph" w:customStyle="1" w:styleId="xl24">
    <w:name w:val="xl24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25">
    <w:name w:val="xl25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textAlignment w:val="bottom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26">
    <w:name w:val="xl26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27">
    <w:name w:val="xl27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굴림" w:eastAsia="굴림" w:hAnsi="굴림" w:cs="Arial Unicode MS" w:hint="eastAsia"/>
      <w:b/>
      <w:bCs/>
      <w:kern w:val="0"/>
      <w:sz w:val="18"/>
      <w:szCs w:val="18"/>
    </w:rPr>
  </w:style>
  <w:style w:type="paragraph" w:customStyle="1" w:styleId="xl28">
    <w:name w:val="xl28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b/>
      <w:bCs/>
      <w:kern w:val="0"/>
      <w:sz w:val="18"/>
      <w:szCs w:val="18"/>
    </w:rPr>
  </w:style>
  <w:style w:type="paragraph" w:customStyle="1" w:styleId="xl29">
    <w:name w:val="xl29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0">
    <w:name w:val="xl30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1">
    <w:name w:val="xl31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textAlignment w:val="bottom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2">
    <w:name w:val="xl32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3">
    <w:name w:val="xl33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4">
    <w:name w:val="xl34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customStyle="1" w:styleId="xl35">
    <w:name w:val="xl35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xl36">
    <w:name w:val="xl36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굴림" w:eastAsia="굴림" w:hAnsi="굴림" w:cs="Arial Unicode MS" w:hint="eastAsia"/>
      <w:kern w:val="0"/>
      <w:sz w:val="18"/>
      <w:szCs w:val="18"/>
    </w:rPr>
  </w:style>
  <w:style w:type="paragraph" w:customStyle="1" w:styleId="figure">
    <w:name w:val="figure"/>
    <w:basedOn w:val="a5"/>
    <w:next w:val="a5"/>
    <w:rsid w:val="00E1188A"/>
    <w:pPr>
      <w:widowControl/>
      <w:overflowPunct w:val="0"/>
      <w:autoSpaceDE w:val="0"/>
      <w:autoSpaceDN w:val="0"/>
      <w:adjustRightInd w:val="0"/>
      <w:spacing w:before="240"/>
      <w:jc w:val="center"/>
      <w:textAlignment w:val="baseline"/>
    </w:pPr>
    <w:rPr>
      <w:kern w:val="0"/>
    </w:rPr>
  </w:style>
  <w:style w:type="paragraph" w:customStyle="1" w:styleId="Body">
    <w:name w:val="Body"/>
    <w:basedOn w:val="a5"/>
    <w:autoRedefine/>
    <w:rsid w:val="00E1188A"/>
    <w:pPr>
      <w:widowControl/>
      <w:adjustRightInd w:val="0"/>
      <w:spacing w:before="120" w:line="312" w:lineRule="auto"/>
      <w:ind w:leftChars="100" w:left="200" w:rightChars="100" w:right="200"/>
      <w:textAlignment w:val="baseline"/>
    </w:pPr>
    <w:rPr>
      <w:rFonts w:ascii="바탕체" w:hAnsi="바탕체"/>
      <w:kern w:val="0"/>
      <w:sz w:val="18"/>
    </w:rPr>
  </w:style>
  <w:style w:type="paragraph" w:customStyle="1" w:styleId="List1-Body">
    <w:name w:val="List1-Body"/>
    <w:basedOn w:val="a5"/>
    <w:rsid w:val="00E1188A"/>
    <w:pPr>
      <w:adjustRightInd w:val="0"/>
      <w:spacing w:before="80" w:line="360" w:lineRule="auto"/>
      <w:ind w:left="924"/>
      <w:textAlignment w:val="baseline"/>
    </w:pPr>
    <w:rPr>
      <w:rFonts w:ascii="CG Omega" w:hAnsi="CG Omega"/>
      <w:kern w:val="0"/>
    </w:rPr>
  </w:style>
  <w:style w:type="paragraph" w:customStyle="1" w:styleId="List1TextBody">
    <w:name w:val="List1TextBody"/>
    <w:basedOn w:val="a5"/>
    <w:rsid w:val="00E1188A"/>
    <w:pPr>
      <w:adjustRightInd w:val="0"/>
      <w:spacing w:before="240" w:line="288" w:lineRule="auto"/>
      <w:ind w:left="567"/>
      <w:textAlignment w:val="baseline"/>
    </w:pPr>
    <w:rPr>
      <w:rFonts w:ascii="CG Omega" w:hAnsi="CG Omega"/>
      <w:kern w:val="0"/>
    </w:rPr>
  </w:style>
  <w:style w:type="paragraph" w:customStyle="1" w:styleId="afffff9">
    <w:name w:val="표안 (가운데)"/>
    <w:basedOn w:val="a5"/>
    <w:autoRedefine/>
    <w:rsid w:val="00E1188A"/>
    <w:pPr>
      <w:jc w:val="center"/>
    </w:pPr>
    <w:rPr>
      <w:sz w:val="20"/>
    </w:rPr>
  </w:style>
  <w:style w:type="paragraph" w:styleId="afffffa">
    <w:name w:val="List Bullet"/>
    <w:basedOn w:val="affffc"/>
    <w:autoRedefine/>
    <w:rsid w:val="00E1188A"/>
    <w:pPr>
      <w:tabs>
        <w:tab w:val="num" w:pos="907"/>
        <w:tab w:val="num" w:pos="2000"/>
      </w:tabs>
      <w:snapToGrid/>
      <w:spacing w:after="0" w:line="360" w:lineRule="atLeast"/>
      <w:ind w:leftChars="0" w:left="907" w:hanging="453"/>
    </w:pPr>
    <w:rPr>
      <w:rFonts w:ascii="Arial" w:eastAsia="바탕체" w:hAnsi="Arial"/>
      <w:sz w:val="20"/>
    </w:rPr>
  </w:style>
  <w:style w:type="paragraph" w:styleId="3">
    <w:name w:val="List Bullet 3"/>
    <w:basedOn w:val="affffc"/>
    <w:autoRedefine/>
    <w:rsid w:val="00E1188A"/>
    <w:pPr>
      <w:numPr>
        <w:numId w:val="25"/>
      </w:numPr>
      <w:tabs>
        <w:tab w:val="clear" w:pos="361"/>
        <w:tab w:val="num" w:pos="1304"/>
      </w:tabs>
      <w:snapToGrid/>
      <w:spacing w:after="0" w:line="360" w:lineRule="atLeast"/>
      <w:ind w:leftChars="0" w:left="1304" w:firstLineChars="0" w:hanging="397"/>
    </w:pPr>
    <w:rPr>
      <w:rFonts w:ascii="Arial" w:eastAsia="바탕체" w:hAnsi="Arial"/>
      <w:sz w:val="20"/>
    </w:rPr>
  </w:style>
  <w:style w:type="paragraph" w:customStyle="1" w:styleId="2">
    <w:name w:val="글머리기호2"/>
    <w:basedOn w:val="affffc"/>
    <w:autoRedefine/>
    <w:rsid w:val="00E1188A"/>
    <w:pPr>
      <w:numPr>
        <w:numId w:val="26"/>
      </w:numPr>
      <w:tabs>
        <w:tab w:val="clear" w:pos="1212"/>
        <w:tab w:val="num" w:pos="1040"/>
      </w:tabs>
      <w:snapToGrid/>
      <w:spacing w:after="0" w:line="360" w:lineRule="atLeast"/>
      <w:ind w:leftChars="0" w:left="1021" w:firstLineChars="0" w:hanging="341"/>
    </w:pPr>
    <w:rPr>
      <w:rFonts w:ascii="Arial" w:eastAsia="바탕체" w:hAnsi="Arial"/>
      <w:sz w:val="22"/>
      <w:szCs w:val="22"/>
    </w:rPr>
  </w:style>
  <w:style w:type="paragraph" w:customStyle="1" w:styleId="afffffb">
    <w:name w:val="별_표준"/>
    <w:basedOn w:val="a5"/>
    <w:rsid w:val="00E1188A"/>
    <w:pPr>
      <w:tabs>
        <w:tab w:val="num" w:pos="1400"/>
      </w:tabs>
      <w:autoSpaceDE w:val="0"/>
      <w:autoSpaceDN w:val="0"/>
      <w:ind w:left="1400" w:hanging="400"/>
    </w:pPr>
    <w:rPr>
      <w:rFonts w:ascii="바탕" w:eastAsia="굴림체"/>
      <w:noProof/>
      <w:sz w:val="20"/>
      <w:szCs w:val="24"/>
    </w:rPr>
  </w:style>
  <w:style w:type="paragraph" w:customStyle="1" w:styleId="xl37">
    <w:name w:val="xl37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체" w:eastAsia="굴림체" w:hAnsi="굴림체" w:hint="eastAsia"/>
      <w:b/>
      <w:bCs/>
      <w:kern w:val="0"/>
      <w:sz w:val="20"/>
    </w:rPr>
  </w:style>
  <w:style w:type="paragraph" w:customStyle="1" w:styleId="xl38">
    <w:name w:val="xl38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체" w:eastAsia="굴림체" w:hAnsi="굴림체" w:hint="eastAsia"/>
      <w:b/>
      <w:bCs/>
      <w:kern w:val="0"/>
      <w:sz w:val="20"/>
    </w:rPr>
  </w:style>
  <w:style w:type="paragraph" w:customStyle="1" w:styleId="xl40">
    <w:name w:val="xl40"/>
    <w:basedOn w:val="a5"/>
    <w:rsid w:val="00E1188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0"/>
    </w:rPr>
  </w:style>
  <w:style w:type="paragraph" w:customStyle="1" w:styleId="xl41">
    <w:name w:val="xl41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0"/>
    </w:rPr>
  </w:style>
  <w:style w:type="paragraph" w:customStyle="1" w:styleId="xl42">
    <w:name w:val="xl42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FF0000"/>
      <w:kern w:val="0"/>
      <w:sz w:val="20"/>
    </w:rPr>
  </w:style>
  <w:style w:type="paragraph" w:customStyle="1" w:styleId="xl43">
    <w:name w:val="xl43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008080"/>
      <w:kern w:val="0"/>
      <w:sz w:val="20"/>
    </w:rPr>
  </w:style>
  <w:style w:type="paragraph" w:customStyle="1" w:styleId="xl44">
    <w:name w:val="xl44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008080"/>
      <w:kern w:val="0"/>
      <w:sz w:val="20"/>
    </w:rPr>
  </w:style>
  <w:style w:type="paragraph" w:customStyle="1" w:styleId="xl45">
    <w:name w:val="xl45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008080"/>
      <w:kern w:val="0"/>
      <w:sz w:val="20"/>
    </w:rPr>
  </w:style>
  <w:style w:type="paragraph" w:customStyle="1" w:styleId="xl46">
    <w:name w:val="xl46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008080"/>
      <w:kern w:val="0"/>
      <w:sz w:val="20"/>
    </w:rPr>
  </w:style>
  <w:style w:type="paragraph" w:customStyle="1" w:styleId="xl47">
    <w:name w:val="xl47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48">
    <w:name w:val="xl48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49">
    <w:name w:val="xl49"/>
    <w:basedOn w:val="a5"/>
    <w:rsid w:val="00E1188A"/>
    <w:pPr>
      <w:widowControl/>
      <w:pBdr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0">
    <w:name w:val="xl50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1">
    <w:name w:val="xl51"/>
    <w:basedOn w:val="a5"/>
    <w:rsid w:val="00E1188A"/>
    <w:pPr>
      <w:widowControl/>
      <w:pBdr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2">
    <w:name w:val="xl52"/>
    <w:basedOn w:val="a5"/>
    <w:rsid w:val="00E1188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굴림체" w:eastAsia="굴림체" w:hAnsi="굴림체" w:hint="eastAsia"/>
      <w:b/>
      <w:bCs/>
      <w:kern w:val="0"/>
      <w:sz w:val="20"/>
    </w:rPr>
  </w:style>
  <w:style w:type="paragraph" w:customStyle="1" w:styleId="xl53">
    <w:name w:val="xl53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4">
    <w:name w:val="xl54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0"/>
    </w:rPr>
  </w:style>
  <w:style w:type="paragraph" w:customStyle="1" w:styleId="xl55">
    <w:name w:val="xl55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0"/>
    </w:rPr>
  </w:style>
  <w:style w:type="paragraph" w:customStyle="1" w:styleId="xl56">
    <w:name w:val="xl56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7">
    <w:name w:val="xl57"/>
    <w:basedOn w:val="a5"/>
    <w:rsid w:val="00E1188A"/>
    <w:pPr>
      <w:widowControl/>
      <w:pBdr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8">
    <w:name w:val="xl58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59">
    <w:name w:val="xl59"/>
    <w:basedOn w:val="a5"/>
    <w:rsid w:val="00E1188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0">
    <w:name w:val="xl60"/>
    <w:basedOn w:val="a5"/>
    <w:rsid w:val="00E1188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1">
    <w:name w:val="xl61"/>
    <w:basedOn w:val="a5"/>
    <w:rsid w:val="00E1188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2">
    <w:name w:val="xl62"/>
    <w:basedOn w:val="a5"/>
    <w:rsid w:val="00E1188A"/>
    <w:pPr>
      <w:widowControl/>
      <w:pBdr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3">
    <w:name w:val="xl63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5">
    <w:name w:val="xl65"/>
    <w:basedOn w:val="a5"/>
    <w:rsid w:val="00E1188A"/>
    <w:pPr>
      <w:widowControl/>
      <w:pBdr>
        <w:left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7">
    <w:name w:val="xl67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8">
    <w:name w:val="xl68"/>
    <w:basedOn w:val="a5"/>
    <w:rsid w:val="00E1188A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69">
    <w:name w:val="xl69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0">
    <w:name w:val="xl70"/>
    <w:basedOn w:val="a5"/>
    <w:rsid w:val="00E1188A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1">
    <w:name w:val="xl71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FF0000"/>
      <w:kern w:val="0"/>
      <w:sz w:val="20"/>
    </w:rPr>
  </w:style>
  <w:style w:type="paragraph" w:customStyle="1" w:styleId="xl72">
    <w:name w:val="xl72"/>
    <w:basedOn w:val="a5"/>
    <w:rsid w:val="00E1188A"/>
    <w:pPr>
      <w:widowControl/>
      <w:pBdr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left"/>
    </w:pPr>
    <w:rPr>
      <w:rFonts w:ascii="돋움" w:eastAsia="돋움" w:hAnsi="돋움" w:hint="eastAsia"/>
      <w:kern w:val="0"/>
      <w:sz w:val="20"/>
    </w:rPr>
  </w:style>
  <w:style w:type="paragraph" w:customStyle="1" w:styleId="xl73">
    <w:name w:val="xl73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4">
    <w:name w:val="xl74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5">
    <w:name w:val="xl75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6">
    <w:name w:val="xl76"/>
    <w:basedOn w:val="a5"/>
    <w:rsid w:val="00E1188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7">
    <w:name w:val="xl77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78">
    <w:name w:val="xl78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FF0000"/>
      <w:kern w:val="0"/>
      <w:sz w:val="20"/>
    </w:rPr>
  </w:style>
  <w:style w:type="paragraph" w:customStyle="1" w:styleId="xl79">
    <w:name w:val="xl79"/>
    <w:basedOn w:val="a5"/>
    <w:rsid w:val="00E1188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0">
    <w:name w:val="xl80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1">
    <w:name w:val="xl81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color w:val="FF0000"/>
      <w:kern w:val="0"/>
      <w:sz w:val="20"/>
    </w:rPr>
  </w:style>
  <w:style w:type="paragraph" w:customStyle="1" w:styleId="xl82">
    <w:name w:val="xl82"/>
    <w:basedOn w:val="a5"/>
    <w:rsid w:val="00E1188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3">
    <w:name w:val="xl83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4">
    <w:name w:val="xl84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5">
    <w:name w:val="xl85"/>
    <w:basedOn w:val="a5"/>
    <w:rsid w:val="00E1188A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6">
    <w:name w:val="xl86"/>
    <w:basedOn w:val="a5"/>
    <w:rsid w:val="00E1188A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7">
    <w:name w:val="xl87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8">
    <w:name w:val="xl88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89">
    <w:name w:val="xl89"/>
    <w:basedOn w:val="a5"/>
    <w:rsid w:val="00E1188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90">
    <w:name w:val="xl90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91">
    <w:name w:val="xl91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92">
    <w:name w:val="xl92"/>
    <w:basedOn w:val="a5"/>
    <w:rsid w:val="00E1188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xl93">
    <w:name w:val="xl93"/>
    <w:basedOn w:val="a5"/>
    <w:rsid w:val="00E1188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wordWrap/>
      <w:spacing w:before="100" w:beforeAutospacing="1" w:after="100" w:afterAutospacing="1"/>
      <w:jc w:val="center"/>
    </w:pPr>
    <w:rPr>
      <w:rFonts w:ascii="돋움" w:eastAsia="돋움" w:hAnsi="돋움" w:hint="eastAsia"/>
      <w:kern w:val="0"/>
      <w:sz w:val="20"/>
    </w:rPr>
  </w:style>
  <w:style w:type="paragraph" w:customStyle="1" w:styleId="53">
    <w:name w:val="본문 5"/>
    <w:basedOn w:val="2b"/>
    <w:rsid w:val="00E1188A"/>
    <w:pPr>
      <w:spacing w:after="0" w:line="240" w:lineRule="auto"/>
      <w:ind w:left="1000" w:firstLineChars="281" w:firstLine="618"/>
    </w:pPr>
    <w:rPr>
      <w:rFonts w:ascii="바탕체" w:hAnsi="바탕체"/>
      <w:sz w:val="22"/>
    </w:rPr>
  </w:style>
  <w:style w:type="paragraph" w:styleId="2b">
    <w:name w:val="Body Text 2"/>
    <w:basedOn w:val="a5"/>
    <w:link w:val="2Char0"/>
    <w:rsid w:val="00E1188A"/>
    <w:pPr>
      <w:spacing w:after="180" w:line="480" w:lineRule="auto"/>
    </w:pPr>
    <w:rPr>
      <w:sz w:val="20"/>
      <w:lang w:val="x-none" w:eastAsia="x-none"/>
    </w:rPr>
  </w:style>
  <w:style w:type="character" w:customStyle="1" w:styleId="2Char0">
    <w:name w:val="본문 2 Char"/>
    <w:link w:val="2b"/>
    <w:rsid w:val="00E1188A"/>
    <w:rPr>
      <w:kern w:val="2"/>
    </w:rPr>
  </w:style>
  <w:style w:type="paragraph" w:customStyle="1" w:styleId="afffffc">
    <w:name w:val="표"/>
    <w:autoRedefine/>
    <w:rsid w:val="00E1188A"/>
    <w:pPr>
      <w:spacing w:before="60" w:after="60"/>
      <w:jc w:val="center"/>
    </w:pPr>
    <w:rPr>
      <w:rFonts w:ascii="굴림체" w:eastAsia="굴림체"/>
      <w:b/>
    </w:rPr>
  </w:style>
  <w:style w:type="paragraph" w:customStyle="1" w:styleId="afffffd">
    <w:name w:val="표(오른쪽)"/>
    <w:basedOn w:val="afffffc"/>
    <w:autoRedefine/>
    <w:rsid w:val="00E1188A"/>
    <w:pPr>
      <w:ind w:rightChars="50" w:right="100"/>
      <w:jc w:val="right"/>
    </w:pPr>
    <w:rPr>
      <w:sz w:val="18"/>
    </w:rPr>
  </w:style>
  <w:style w:type="paragraph" w:customStyle="1" w:styleId="FrontPageInfo">
    <w:name w:val="Front Page Info"/>
    <w:basedOn w:val="a5"/>
    <w:rsid w:val="00E1188A"/>
    <w:pPr>
      <w:widowControl/>
      <w:tabs>
        <w:tab w:val="right" w:pos="5760"/>
        <w:tab w:val="left" w:pos="6480"/>
      </w:tabs>
      <w:wordWrap/>
      <w:overflowPunct w:val="0"/>
      <w:autoSpaceDE w:val="0"/>
      <w:autoSpaceDN w:val="0"/>
      <w:adjustRightInd w:val="0"/>
      <w:textAlignment w:val="baseline"/>
    </w:pPr>
    <w:rPr>
      <w:rFonts w:ascii="굴림체" w:eastAsia="굴림체" w:hAnsi="Arial"/>
      <w:kern w:val="0"/>
      <w:sz w:val="24"/>
    </w:rPr>
  </w:style>
  <w:style w:type="paragraph" w:customStyle="1" w:styleId="afffffe">
    <w:name w:val="점검항목"/>
    <w:basedOn w:val="a5"/>
    <w:rsid w:val="00E1188A"/>
    <w:pPr>
      <w:tabs>
        <w:tab w:val="num" w:pos="1075"/>
      </w:tabs>
      <w:spacing w:line="240" w:lineRule="atLeast"/>
      <w:ind w:left="1075" w:hanging="450"/>
      <w:jc w:val="left"/>
    </w:pPr>
    <w:rPr>
      <w:rFonts w:ascii="굴림" w:eastAsia="굴림"/>
    </w:rPr>
  </w:style>
  <w:style w:type="paragraph" w:customStyle="1" w:styleId="hs3">
    <w:name w:val="hs3"/>
    <w:basedOn w:val="a5"/>
    <w:rsid w:val="00E1188A"/>
    <w:pPr>
      <w:widowControl/>
      <w:wordWrap/>
      <w:spacing w:line="384" w:lineRule="atLeast"/>
      <w:ind w:left="401" w:right="101" w:hanging="300"/>
      <w:jc w:val="left"/>
    </w:pPr>
    <w:rPr>
      <w:rFonts w:ascii="한양신명조" w:eastAsia="한양신명조" w:hAnsi="굴림" w:cs="굴림"/>
      <w:color w:val="000000"/>
      <w:kern w:val="0"/>
      <w:sz w:val="24"/>
      <w:szCs w:val="24"/>
    </w:rPr>
  </w:style>
  <w:style w:type="paragraph" w:customStyle="1" w:styleId="hs4">
    <w:name w:val="hs4"/>
    <w:basedOn w:val="a5"/>
    <w:rsid w:val="00E1188A"/>
    <w:pPr>
      <w:widowControl/>
      <w:wordWrap/>
      <w:spacing w:line="384" w:lineRule="atLeast"/>
      <w:ind w:left="401" w:right="101" w:hanging="300"/>
      <w:jc w:val="left"/>
    </w:pPr>
    <w:rPr>
      <w:rFonts w:ascii="한양신명조" w:eastAsia="한양신명조" w:hAnsi="굴림" w:cs="굴림"/>
      <w:color w:val="000000"/>
      <w:kern w:val="0"/>
      <w:sz w:val="24"/>
      <w:szCs w:val="24"/>
    </w:rPr>
  </w:style>
  <w:style w:type="paragraph" w:customStyle="1" w:styleId="affffff">
    <w:name w:val="표 제목"/>
    <w:basedOn w:val="a5"/>
    <w:rsid w:val="00E1188A"/>
    <w:pPr>
      <w:spacing w:before="80" w:after="80" w:line="200" w:lineRule="atLeast"/>
      <w:jc w:val="center"/>
    </w:pPr>
    <w:rPr>
      <w:rFonts w:eastAsia="굴림체"/>
      <w:b/>
    </w:rPr>
  </w:style>
  <w:style w:type="paragraph" w:customStyle="1" w:styleId="hs5">
    <w:name w:val="hs5"/>
    <w:basedOn w:val="a5"/>
    <w:rsid w:val="00E1188A"/>
    <w:pPr>
      <w:widowControl/>
      <w:wordWrap/>
      <w:spacing w:line="384" w:lineRule="atLeast"/>
      <w:ind w:left="401" w:right="101" w:hanging="300"/>
      <w:jc w:val="left"/>
    </w:pPr>
    <w:rPr>
      <w:rFonts w:ascii="한양신명조" w:eastAsia="한양신명조" w:hAnsi="바탕" w:hint="eastAsia"/>
      <w:color w:val="000000"/>
      <w:kern w:val="0"/>
      <w:sz w:val="24"/>
      <w:szCs w:val="24"/>
    </w:rPr>
  </w:style>
  <w:style w:type="paragraph" w:customStyle="1" w:styleId="150">
    <w:name w:val="작은제목(중고딕15)"/>
    <w:rsid w:val="00E1188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/>
      <w:color w:val="000000"/>
      <w:sz w:val="30"/>
      <w:szCs w:val="30"/>
    </w:rPr>
  </w:style>
  <w:style w:type="paragraph" w:customStyle="1" w:styleId="1list">
    <w:name w:val="(1) list"/>
    <w:basedOn w:val="a5"/>
    <w:rsid w:val="00E1188A"/>
    <w:pPr>
      <w:widowControl/>
      <w:tabs>
        <w:tab w:val="left" w:pos="880"/>
        <w:tab w:val="num" w:pos="1600"/>
      </w:tabs>
      <w:spacing w:before="60" w:after="80" w:line="280" w:lineRule="exact"/>
      <w:ind w:left="1600" w:hanging="400"/>
      <w:jc w:val="left"/>
    </w:pPr>
    <w:rPr>
      <w:kern w:val="0"/>
      <w:sz w:val="24"/>
    </w:rPr>
  </w:style>
  <w:style w:type="paragraph" w:customStyle="1" w:styleId="1">
    <w:name w:val="스타일1"/>
    <w:basedOn w:val="afffffa"/>
    <w:rsid w:val="00E1188A"/>
    <w:pPr>
      <w:numPr>
        <w:numId w:val="27"/>
      </w:numPr>
      <w:tabs>
        <w:tab w:val="clear" w:pos="2211"/>
        <w:tab w:val="num" w:pos="361"/>
      </w:tabs>
      <w:autoSpaceDE w:val="0"/>
      <w:autoSpaceDN w:val="0"/>
      <w:spacing w:line="240" w:lineRule="auto"/>
      <w:ind w:leftChars="200" w:left="400" w:hangingChars="200" w:hanging="200"/>
    </w:pPr>
    <w:rPr>
      <w:rFonts w:ascii="바탕" w:eastAsia="바탕" w:hAnsi="Times New Roman"/>
      <w:szCs w:val="24"/>
    </w:rPr>
  </w:style>
  <w:style w:type="paragraph" w:customStyle="1" w:styleId="1list0">
    <w:name w:val="1) list"/>
    <w:basedOn w:val="a5"/>
    <w:rsid w:val="00E1188A"/>
    <w:pPr>
      <w:widowControl/>
      <w:tabs>
        <w:tab w:val="num" w:pos="1600"/>
      </w:tabs>
      <w:spacing w:before="60" w:after="80" w:line="280" w:lineRule="exact"/>
      <w:ind w:left="1600" w:hanging="400"/>
      <w:jc w:val="left"/>
    </w:pPr>
    <w:rPr>
      <w:kern w:val="0"/>
    </w:rPr>
  </w:style>
  <w:style w:type="paragraph" w:styleId="affffff0">
    <w:name w:val="Body Text Indent"/>
    <w:basedOn w:val="a5"/>
    <w:link w:val="Chara"/>
    <w:rsid w:val="00E1188A"/>
    <w:pPr>
      <w:spacing w:after="180"/>
      <w:ind w:leftChars="400" w:left="851"/>
    </w:pPr>
    <w:rPr>
      <w:sz w:val="20"/>
      <w:lang w:val="x-none" w:eastAsia="x-none"/>
    </w:rPr>
  </w:style>
  <w:style w:type="character" w:customStyle="1" w:styleId="Chara">
    <w:name w:val="본문 들여쓰기 Char"/>
    <w:link w:val="affffff0"/>
    <w:rsid w:val="00E1188A"/>
    <w:rPr>
      <w:kern w:val="2"/>
    </w:rPr>
  </w:style>
  <w:style w:type="paragraph" w:customStyle="1" w:styleId="affffff1">
    <w:name w:val="표준원"/>
    <w:basedOn w:val="a5"/>
    <w:rsid w:val="00E1188A"/>
    <w:pPr>
      <w:tabs>
        <w:tab w:val="num" w:pos="2000"/>
      </w:tabs>
      <w:adjustRightInd w:val="0"/>
      <w:spacing w:before="120" w:after="60" w:line="300" w:lineRule="auto"/>
      <w:ind w:left="2000" w:hanging="400"/>
      <w:textAlignment w:val="baseline"/>
    </w:pPr>
    <w:rPr>
      <w:rFonts w:eastAsia="굴림체"/>
      <w:kern w:val="0"/>
    </w:rPr>
  </w:style>
  <w:style w:type="paragraph" w:customStyle="1" w:styleId="BulletPoints">
    <w:name w:val="Bullet Points"/>
    <w:basedOn w:val="a5"/>
    <w:rsid w:val="00E1188A"/>
    <w:pPr>
      <w:widowControl/>
      <w:tabs>
        <w:tab w:val="num" w:pos="1215"/>
        <w:tab w:val="left" w:pos="1800"/>
      </w:tabs>
      <w:overflowPunct w:val="0"/>
      <w:autoSpaceDE w:val="0"/>
      <w:autoSpaceDN w:val="0"/>
      <w:adjustRightInd w:val="0"/>
      <w:spacing w:after="259" w:line="240" w:lineRule="atLeast"/>
      <w:ind w:left="1800" w:right="720" w:hanging="360"/>
      <w:jc w:val="left"/>
      <w:textAlignment w:val="baseline"/>
    </w:pPr>
    <w:rPr>
      <w:rFonts w:ascii="Palatino" w:hAnsi="Palatino"/>
      <w:color w:val="000000"/>
      <w:kern w:val="0"/>
      <w:sz w:val="20"/>
    </w:rPr>
  </w:style>
  <w:style w:type="paragraph" w:customStyle="1" w:styleId="hs6">
    <w:name w:val="hs6"/>
    <w:basedOn w:val="a5"/>
    <w:rsid w:val="00E1188A"/>
    <w:pPr>
      <w:widowControl/>
      <w:wordWrap/>
      <w:spacing w:before="20" w:after="60" w:line="520" w:lineRule="atLeast"/>
      <w:jc w:val="left"/>
    </w:pPr>
    <w:rPr>
      <w:rFonts w:ascii="한양신명조" w:eastAsia="한양신명조" w:hAnsi="Arial Unicode MS" w:cs="Arial Unicode MS" w:hint="eastAsia"/>
      <w:b/>
      <w:bCs/>
      <w:color w:val="000000"/>
      <w:kern w:val="0"/>
      <w:sz w:val="26"/>
      <w:szCs w:val="26"/>
    </w:rPr>
  </w:style>
  <w:style w:type="paragraph" w:styleId="21">
    <w:name w:val="List 2"/>
    <w:basedOn w:val="a5"/>
    <w:rsid w:val="00E1188A"/>
    <w:pPr>
      <w:numPr>
        <w:numId w:val="28"/>
      </w:numPr>
      <w:tabs>
        <w:tab w:val="clear" w:pos="624"/>
      </w:tabs>
      <w:autoSpaceDE w:val="0"/>
      <w:autoSpaceDN w:val="0"/>
      <w:ind w:leftChars="400" w:left="100" w:hangingChars="200" w:hanging="200"/>
    </w:pPr>
    <w:rPr>
      <w:rFonts w:ascii="바탕" w:eastAsia="바탕"/>
      <w:sz w:val="20"/>
      <w:szCs w:val="24"/>
    </w:rPr>
  </w:style>
  <w:style w:type="paragraph" w:customStyle="1" w:styleId="-5">
    <w:name w:val="본문 -"/>
    <w:basedOn w:val="a5"/>
    <w:rsid w:val="00E1188A"/>
    <w:pPr>
      <w:tabs>
        <w:tab w:val="num" w:pos="1800"/>
      </w:tabs>
      <w:ind w:left="1800" w:hanging="360"/>
    </w:pPr>
  </w:style>
  <w:style w:type="paragraph" w:customStyle="1" w:styleId="-1">
    <w:name w:val="본문-동그라미"/>
    <w:basedOn w:val="70"/>
    <w:rsid w:val="00E1188A"/>
    <w:pPr>
      <w:keepNext w:val="0"/>
      <w:numPr>
        <w:ilvl w:val="2"/>
        <w:numId w:val="29"/>
      </w:numPr>
      <w:tabs>
        <w:tab w:val="clear" w:pos="1385"/>
        <w:tab w:val="num" w:pos="820"/>
      </w:tabs>
      <w:spacing w:before="60" w:after="120"/>
      <w:ind w:left="820" w:hanging="400"/>
      <w:outlineLvl w:val="9"/>
    </w:pPr>
    <w:rPr>
      <w:rFonts w:ascii="굴림체" w:eastAsia="굴림체" w:hAnsi="Arial"/>
    </w:rPr>
  </w:style>
  <w:style w:type="paragraph" w:customStyle="1" w:styleId="affffff2">
    <w:name w:val="참조(※)"/>
    <w:basedOn w:val="-1"/>
    <w:rsid w:val="00E1188A"/>
    <w:pPr>
      <w:numPr>
        <w:ilvl w:val="0"/>
        <w:numId w:val="0"/>
      </w:numPr>
      <w:tabs>
        <w:tab w:val="num" w:pos="-516"/>
      </w:tabs>
      <w:spacing w:after="0" w:line="240" w:lineRule="atLeast"/>
      <w:ind w:left="851" w:hanging="227"/>
      <w:jc w:val="left"/>
    </w:pPr>
  </w:style>
  <w:style w:type="paragraph" w:styleId="36">
    <w:name w:val="List 3"/>
    <w:basedOn w:val="a5"/>
    <w:rsid w:val="00E1188A"/>
    <w:pPr>
      <w:autoSpaceDE w:val="0"/>
      <w:autoSpaceDN w:val="0"/>
      <w:ind w:leftChars="600" w:left="100" w:hangingChars="200" w:hanging="200"/>
    </w:pPr>
    <w:rPr>
      <w:rFonts w:ascii="바탕" w:eastAsia="바탕"/>
      <w:sz w:val="20"/>
      <w:szCs w:val="24"/>
    </w:rPr>
  </w:style>
  <w:style w:type="paragraph" w:styleId="47">
    <w:name w:val="List 4"/>
    <w:basedOn w:val="a5"/>
    <w:rsid w:val="00E1188A"/>
    <w:pPr>
      <w:autoSpaceDE w:val="0"/>
      <w:autoSpaceDN w:val="0"/>
      <w:ind w:leftChars="800" w:left="100" w:hangingChars="200" w:hanging="200"/>
    </w:pPr>
    <w:rPr>
      <w:rFonts w:ascii="바탕" w:eastAsia="바탕"/>
      <w:sz w:val="20"/>
      <w:szCs w:val="24"/>
    </w:rPr>
  </w:style>
  <w:style w:type="paragraph" w:customStyle="1" w:styleId="blankpage">
    <w:name w:val="blank page"/>
    <w:basedOn w:val="a5"/>
    <w:rsid w:val="00E1188A"/>
    <w:pPr>
      <w:pageBreakBefore/>
      <w:wordWrap/>
      <w:overflowPunct w:val="0"/>
      <w:autoSpaceDE w:val="0"/>
      <w:autoSpaceDN w:val="0"/>
      <w:adjustRightInd w:val="0"/>
      <w:spacing w:before="5500" w:after="5500"/>
      <w:jc w:val="center"/>
      <w:textAlignment w:val="baseline"/>
    </w:pPr>
    <w:rPr>
      <w:rFonts w:ascii="Book Antiqua" w:eastAsia="굴림" w:hAnsi="Book Antiqua"/>
      <w:kern w:val="0"/>
      <w:sz w:val="20"/>
    </w:rPr>
  </w:style>
  <w:style w:type="paragraph" w:customStyle="1" w:styleId="SpecConsider">
    <w:name w:val="Spec Consider"/>
    <w:basedOn w:val="24"/>
    <w:rsid w:val="00E1188A"/>
    <w:pPr>
      <w:numPr>
        <w:numId w:val="0"/>
      </w:numPr>
      <w:tabs>
        <w:tab w:val="num" w:pos="360"/>
      </w:tabs>
      <w:ind w:left="360" w:hanging="360"/>
    </w:pPr>
    <w:rPr>
      <w:color w:val="FF00FF"/>
    </w:rPr>
  </w:style>
  <w:style w:type="paragraph" w:styleId="24">
    <w:name w:val="Body Text Indent 2"/>
    <w:basedOn w:val="a5"/>
    <w:link w:val="2Char1"/>
    <w:rsid w:val="00E1188A"/>
    <w:pPr>
      <w:numPr>
        <w:numId w:val="30"/>
      </w:numPr>
      <w:tabs>
        <w:tab w:val="clear" w:pos="1800"/>
      </w:tabs>
      <w:spacing w:after="20"/>
      <w:ind w:left="1531" w:firstLine="0"/>
    </w:pPr>
    <w:rPr>
      <w:rFonts w:ascii="굴림" w:eastAsia="굴림"/>
      <w:sz w:val="20"/>
      <w:lang w:val="x-none" w:eastAsia="x-none" w:bidi="he-IL"/>
    </w:rPr>
  </w:style>
  <w:style w:type="character" w:customStyle="1" w:styleId="2Char1">
    <w:name w:val="본문 들여쓰기 2 Char"/>
    <w:link w:val="24"/>
    <w:rsid w:val="00E1188A"/>
    <w:rPr>
      <w:rFonts w:ascii="굴림" w:eastAsia="굴림"/>
      <w:kern w:val="2"/>
      <w:lang w:val="x-none" w:eastAsia="x-none" w:bidi="he-IL"/>
    </w:rPr>
  </w:style>
  <w:style w:type="paragraph" w:styleId="20">
    <w:name w:val="List Bullet 2"/>
    <w:basedOn w:val="a5"/>
    <w:rsid w:val="00E1188A"/>
    <w:pPr>
      <w:numPr>
        <w:numId w:val="31"/>
      </w:numPr>
    </w:pPr>
    <w:rPr>
      <w:sz w:val="20"/>
    </w:rPr>
  </w:style>
  <w:style w:type="paragraph" w:customStyle="1" w:styleId="1f">
    <w:name w:val="목차1"/>
    <w:basedOn w:val="a5"/>
    <w:rsid w:val="00E1188A"/>
    <w:pPr>
      <w:adjustRightInd w:val="0"/>
      <w:spacing w:line="360" w:lineRule="atLeast"/>
      <w:ind w:left="150"/>
      <w:textAlignment w:val="baseline"/>
    </w:pPr>
    <w:rPr>
      <w:rFonts w:ascii="바탕체"/>
      <w:kern w:val="0"/>
    </w:rPr>
  </w:style>
  <w:style w:type="paragraph" w:customStyle="1" w:styleId="Indent">
    <w:name w:val="Indent"/>
    <w:basedOn w:val="a5"/>
    <w:next w:val="a5"/>
    <w:rsid w:val="00E1188A"/>
    <w:pPr>
      <w:tabs>
        <w:tab w:val="num" w:pos="1200"/>
      </w:tabs>
      <w:spacing w:before="40" w:after="40"/>
      <w:ind w:left="1200" w:hanging="405"/>
    </w:pPr>
    <w:rPr>
      <w:rFonts w:ascii="바탕체"/>
      <w:sz w:val="20"/>
    </w:rPr>
  </w:style>
  <w:style w:type="paragraph" w:customStyle="1" w:styleId="affffff3">
    <w:name w:val="표내부"/>
    <w:basedOn w:val="a5"/>
    <w:rsid w:val="00E1188A"/>
    <w:pPr>
      <w:widowControl/>
      <w:wordWrap/>
      <w:adjustRightInd w:val="0"/>
      <w:spacing w:line="360" w:lineRule="atLeast"/>
      <w:jc w:val="left"/>
      <w:textAlignment w:val="baseline"/>
    </w:pPr>
    <w:rPr>
      <w:rFonts w:ascii="바탕체"/>
      <w:kern w:val="0"/>
      <w:sz w:val="20"/>
    </w:rPr>
  </w:style>
  <w:style w:type="paragraph" w:customStyle="1" w:styleId="2c">
    <w:name w:val="스타일2"/>
    <w:basedOn w:val="a5"/>
    <w:rsid w:val="00E1188A"/>
    <w:pPr>
      <w:widowControl/>
      <w:wordWrap/>
      <w:jc w:val="center"/>
    </w:pPr>
    <w:rPr>
      <w:rFonts w:ascii="Franklin Gothic Medium" w:eastAsia="가는각진제목체" w:hAnsi="Franklin Gothic Medium"/>
      <w:sz w:val="20"/>
      <w:szCs w:val="10"/>
    </w:rPr>
  </w:style>
  <w:style w:type="paragraph" w:customStyle="1" w:styleId="Task">
    <w:name w:val="Task 이름"/>
    <w:basedOn w:val="a5"/>
    <w:next w:val="a5"/>
    <w:rsid w:val="00E1188A"/>
    <w:pPr>
      <w:widowControl/>
      <w:wordWrap/>
      <w:adjustRightInd w:val="0"/>
      <w:spacing w:before="200" w:after="200" w:line="240" w:lineRule="atLeast"/>
      <w:textAlignment w:val="baseline"/>
    </w:pPr>
    <w:rPr>
      <w:rFonts w:ascii="바탕체"/>
      <w:b/>
      <w:bCs/>
      <w:kern w:val="0"/>
    </w:rPr>
  </w:style>
  <w:style w:type="paragraph" w:customStyle="1" w:styleId="111-">
    <w:name w:val="1.1.1-"/>
    <w:basedOn w:val="a5"/>
    <w:rsid w:val="00E1188A"/>
    <w:pPr>
      <w:spacing w:after="120"/>
    </w:pPr>
  </w:style>
  <w:style w:type="paragraph" w:customStyle="1" w:styleId="NoteHeading1">
    <w:name w:val="Note Heading1"/>
    <w:basedOn w:val="a5"/>
    <w:next w:val="a5"/>
    <w:rsid w:val="00E1188A"/>
    <w:pPr>
      <w:adjustRightInd w:val="0"/>
      <w:spacing w:before="60" w:after="40"/>
      <w:jc w:val="center"/>
      <w:textAlignment w:val="baseline"/>
    </w:pPr>
    <w:rPr>
      <w:kern w:val="0"/>
      <w:sz w:val="24"/>
    </w:rPr>
  </w:style>
  <w:style w:type="paragraph" w:styleId="1f0">
    <w:name w:val="index 1"/>
    <w:basedOn w:val="a5"/>
    <w:next w:val="a5"/>
    <w:autoRedefine/>
    <w:rsid w:val="00E1188A"/>
    <w:pPr>
      <w:tabs>
        <w:tab w:val="right" w:leader="dot" w:pos="3897"/>
      </w:tabs>
      <w:adjustRightInd w:val="0"/>
      <w:spacing w:line="280" w:lineRule="atLeast"/>
      <w:ind w:left="321"/>
      <w:textAlignment w:val="baseline"/>
    </w:pPr>
    <w:rPr>
      <w:rFonts w:ascii="바탕체"/>
      <w:kern w:val="0"/>
    </w:rPr>
  </w:style>
  <w:style w:type="paragraph" w:styleId="affffff4">
    <w:name w:val="index heading"/>
    <w:basedOn w:val="a5"/>
    <w:next w:val="a5"/>
    <w:rsid w:val="00E1188A"/>
    <w:pPr>
      <w:adjustRightInd w:val="0"/>
      <w:spacing w:line="280" w:lineRule="atLeast"/>
      <w:textAlignment w:val="baseline"/>
    </w:pPr>
    <w:rPr>
      <w:rFonts w:ascii="바탕체"/>
      <w:kern w:val="0"/>
    </w:rPr>
  </w:style>
  <w:style w:type="paragraph" w:customStyle="1" w:styleId="12">
    <w:name w:val="컨설팅_제목1"/>
    <w:basedOn w:val="25"/>
    <w:rsid w:val="00E1188A"/>
    <w:pPr>
      <w:numPr>
        <w:numId w:val="32"/>
      </w:numPr>
      <w:autoSpaceDE w:val="0"/>
      <w:autoSpaceDN w:val="0"/>
    </w:pPr>
    <w:rPr>
      <w:rFonts w:eastAsia="굴림"/>
      <w:b/>
      <w:szCs w:val="24"/>
    </w:rPr>
  </w:style>
  <w:style w:type="paragraph" w:customStyle="1" w:styleId="23">
    <w:name w:val="컨설팅_제목2"/>
    <w:basedOn w:val="30"/>
    <w:rsid w:val="00E1188A"/>
    <w:pPr>
      <w:numPr>
        <w:ilvl w:val="1"/>
        <w:numId w:val="32"/>
      </w:numPr>
      <w:autoSpaceDE w:val="0"/>
      <w:autoSpaceDN w:val="0"/>
      <w:adjustRightInd/>
      <w:spacing w:after="0" w:line="240" w:lineRule="auto"/>
      <w:textAlignment w:val="auto"/>
    </w:pPr>
    <w:rPr>
      <w:rFonts w:ascii="Times New Roman" w:eastAsia="돋움" w:hAnsi="Times New Roman"/>
      <w:b/>
      <w:kern w:val="2"/>
      <w:sz w:val="24"/>
      <w:szCs w:val="24"/>
    </w:rPr>
  </w:style>
  <w:style w:type="paragraph" w:customStyle="1" w:styleId="31">
    <w:name w:val="컨설팅_제목3"/>
    <w:basedOn w:val="a0"/>
    <w:rsid w:val="00E1188A"/>
    <w:pPr>
      <w:numPr>
        <w:ilvl w:val="2"/>
        <w:numId w:val="32"/>
      </w:numPr>
      <w:autoSpaceDE w:val="0"/>
      <w:autoSpaceDN w:val="0"/>
    </w:pPr>
    <w:rPr>
      <w:rFonts w:ascii="굴림" w:eastAsia="굴림" w:hAnsi="굴림체"/>
      <w:szCs w:val="22"/>
    </w:rPr>
  </w:style>
  <w:style w:type="paragraph" w:styleId="a0">
    <w:name w:val="List Number"/>
    <w:basedOn w:val="a5"/>
    <w:rsid w:val="00E1188A"/>
    <w:pPr>
      <w:numPr>
        <w:numId w:val="13"/>
      </w:numPr>
    </w:pPr>
  </w:style>
  <w:style w:type="paragraph" w:customStyle="1" w:styleId="40">
    <w:name w:val="컨설팅_제목4"/>
    <w:basedOn w:val="2d"/>
    <w:rsid w:val="00E1188A"/>
    <w:pPr>
      <w:numPr>
        <w:ilvl w:val="3"/>
        <w:numId w:val="32"/>
      </w:numPr>
      <w:autoSpaceDE w:val="0"/>
      <w:autoSpaceDN w:val="0"/>
    </w:pPr>
    <w:rPr>
      <w:rFonts w:eastAsia="굴림"/>
      <w:szCs w:val="24"/>
    </w:rPr>
  </w:style>
  <w:style w:type="paragraph" w:styleId="2d">
    <w:name w:val="List Number 2"/>
    <w:basedOn w:val="a5"/>
    <w:rsid w:val="00E1188A"/>
    <w:pPr>
      <w:tabs>
        <w:tab w:val="num" w:pos="560"/>
      </w:tabs>
      <w:ind w:left="400" w:hanging="200"/>
    </w:pPr>
  </w:style>
  <w:style w:type="paragraph" w:customStyle="1" w:styleId="-6">
    <w:name w:val="총평 - 전제조건"/>
    <w:basedOn w:val="a5"/>
    <w:rsid w:val="00E1188A"/>
    <w:pPr>
      <w:autoSpaceDE w:val="0"/>
      <w:autoSpaceDN w:val="0"/>
    </w:pPr>
    <w:rPr>
      <w:rFonts w:ascii="바탕체" w:hAnsi="바탕체"/>
      <w:szCs w:val="22"/>
    </w:rPr>
  </w:style>
  <w:style w:type="paragraph" w:customStyle="1" w:styleId="Indent2">
    <w:name w:val="Indent2"/>
    <w:basedOn w:val="a5"/>
    <w:rsid w:val="00E1188A"/>
    <w:pPr>
      <w:widowControl/>
      <w:wordWrap/>
      <w:overflowPunct w:val="0"/>
      <w:autoSpaceDE w:val="0"/>
      <w:autoSpaceDN w:val="0"/>
      <w:adjustRightInd w:val="0"/>
      <w:spacing w:before="120"/>
      <w:ind w:left="1440"/>
      <w:jc w:val="left"/>
      <w:textAlignment w:val="baseline"/>
    </w:pPr>
    <w:rPr>
      <w:rFonts w:ascii="Book Antiqua" w:hAnsi="Book Antiqua"/>
      <w:color w:val="000000"/>
      <w:kern w:val="0"/>
      <w:sz w:val="20"/>
    </w:rPr>
  </w:style>
  <w:style w:type="paragraph" w:styleId="affffff5">
    <w:name w:val="annotation subject"/>
    <w:basedOn w:val="affffa"/>
    <w:next w:val="affffa"/>
    <w:link w:val="Charb"/>
    <w:rsid w:val="00E1188A"/>
    <w:pPr>
      <w:adjustRightInd/>
      <w:spacing w:before="0" w:after="0" w:line="240" w:lineRule="auto"/>
      <w:jc w:val="left"/>
      <w:textAlignment w:val="auto"/>
    </w:pPr>
    <w:rPr>
      <w:b/>
      <w:bCs/>
      <w:kern w:val="2"/>
    </w:rPr>
  </w:style>
  <w:style w:type="character" w:customStyle="1" w:styleId="Charb">
    <w:name w:val="메모 주제 Char"/>
    <w:link w:val="affffff5"/>
    <w:rsid w:val="00E1188A"/>
    <w:rPr>
      <w:rFonts w:ascii="Arial" w:eastAsia="굴림체"/>
      <w:b/>
      <w:bCs/>
      <w:kern w:val="2"/>
    </w:rPr>
  </w:style>
  <w:style w:type="paragraph" w:customStyle="1" w:styleId="affffff6">
    <w:name w:val="&lt;&lt;현황"/>
    <w:basedOn w:val="a5"/>
    <w:rsid w:val="00E1188A"/>
    <w:pPr>
      <w:ind w:left="181"/>
    </w:pPr>
  </w:style>
  <w:style w:type="paragraph" w:customStyle="1" w:styleId="1f1">
    <w:name w:val="검토항목(1)"/>
    <w:basedOn w:val="a5"/>
    <w:rsid w:val="00E1188A"/>
    <w:pPr>
      <w:ind w:left="578" w:hanging="397"/>
    </w:pPr>
    <w:rPr>
      <w:b/>
      <w:bCs/>
    </w:rPr>
  </w:style>
  <w:style w:type="paragraph" w:customStyle="1" w:styleId="-7">
    <w:name w:val="총평 - 종합의견"/>
    <w:basedOn w:val="a5"/>
    <w:rsid w:val="00E1188A"/>
    <w:pPr>
      <w:autoSpaceDE w:val="0"/>
      <w:autoSpaceDN w:val="0"/>
      <w:ind w:left="400" w:firstLine="320"/>
    </w:pPr>
    <w:rPr>
      <w:rFonts w:ascii="바탕체" w:hAnsi="바탕체"/>
      <w:szCs w:val="22"/>
    </w:rPr>
  </w:style>
  <w:style w:type="paragraph" w:customStyle="1" w:styleId="-10">
    <w:name w:val="상세검토 - 본문 1"/>
    <w:basedOn w:val="-6"/>
    <w:rsid w:val="00E1188A"/>
    <w:pPr>
      <w:tabs>
        <w:tab w:val="num" w:pos="2140"/>
      </w:tabs>
      <w:ind w:left="2140" w:hanging="540"/>
    </w:pPr>
  </w:style>
  <w:style w:type="paragraph" w:customStyle="1" w:styleId="affffff7">
    <w:name w:val="작성자"/>
    <w:basedOn w:val="a5"/>
    <w:rsid w:val="00E1188A"/>
    <w:pPr>
      <w:adjustRightInd w:val="0"/>
      <w:spacing w:line="360" w:lineRule="atLeast"/>
      <w:jc w:val="center"/>
      <w:textAlignment w:val="baseline"/>
    </w:pPr>
    <w:rPr>
      <w:rFonts w:eastAsia="돋움체"/>
      <w:b/>
      <w:kern w:val="0"/>
    </w:rPr>
  </w:style>
  <w:style w:type="paragraph" w:customStyle="1" w:styleId="affffff8">
    <w:name w:val="(가) 현황 및 문제점"/>
    <w:basedOn w:val="a5"/>
    <w:rsid w:val="00E1188A"/>
    <w:pPr>
      <w:autoSpaceDE w:val="0"/>
      <w:autoSpaceDN w:val="0"/>
      <w:ind w:leftChars="300" w:left="300"/>
    </w:pPr>
    <w:rPr>
      <w:rFonts w:ascii="바탕" w:eastAsia="바탕"/>
      <w:szCs w:val="24"/>
    </w:rPr>
  </w:style>
  <w:style w:type="paragraph" w:customStyle="1" w:styleId="TableText">
    <w:name w:val="Table Text"/>
    <w:basedOn w:val="a5"/>
    <w:rsid w:val="00E1188A"/>
    <w:pPr>
      <w:widowControl/>
      <w:wordWrap/>
      <w:overflowPunct w:val="0"/>
      <w:autoSpaceDE w:val="0"/>
      <w:autoSpaceDN w:val="0"/>
      <w:adjustRightInd w:val="0"/>
      <w:spacing w:after="60"/>
      <w:textAlignment w:val="baseline"/>
    </w:pPr>
    <w:rPr>
      <w:rFonts w:ascii="Book Antiqua" w:eastAsia="굴림" w:hAnsi="Book Antiqua"/>
      <w:kern w:val="0"/>
      <w:sz w:val="20"/>
    </w:rPr>
  </w:style>
  <w:style w:type="table" w:customStyle="1" w:styleId="1f2">
    <w:name w:val="표 구분선1"/>
    <w:basedOn w:val="a7"/>
    <w:next w:val="af7"/>
    <w:rsid w:val="00E1188A"/>
    <w:pPr>
      <w:widowControl w:val="0"/>
      <w:spacing w:line="240" w:lineRule="atLeast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9">
    <w:name w:val="표준돋움"/>
    <w:basedOn w:val="a5"/>
    <w:next w:val="a5"/>
    <w:rsid w:val="00E1188A"/>
    <w:pPr>
      <w:adjustRightInd w:val="0"/>
      <w:spacing w:line="360" w:lineRule="atLeast"/>
      <w:textAlignment w:val="baseline"/>
    </w:pPr>
    <w:rPr>
      <w:rFonts w:ascii="Arial" w:eastAsia="굴림" w:hAnsi="Arial"/>
      <w:spacing w:val="-6"/>
      <w:w w:val="95"/>
      <w:kern w:val="0"/>
    </w:rPr>
  </w:style>
  <w:style w:type="paragraph" w:customStyle="1" w:styleId="1f3">
    <w:name w:val="1.제목"/>
    <w:autoRedefine/>
    <w:rsid w:val="00E1188A"/>
    <w:pPr>
      <w:widowControl w:val="0"/>
      <w:tabs>
        <w:tab w:val="left" w:pos="0"/>
        <w:tab w:val="left" w:pos="24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jc w:val="both"/>
    </w:pPr>
    <w:rPr>
      <w:rFonts w:ascii="굴림" w:eastAsia="굴림"/>
      <w:b/>
      <w:color w:val="000000"/>
      <w:sz w:val="32"/>
    </w:rPr>
  </w:style>
  <w:style w:type="paragraph" w:customStyle="1" w:styleId="1f4">
    <w:name w:val="1.내용"/>
    <w:autoRedefine/>
    <w:rsid w:val="00E1188A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바탕" w:eastAsia="바탕"/>
      <w:color w:val="000000"/>
      <w:sz w:val="24"/>
    </w:rPr>
  </w:style>
  <w:style w:type="paragraph" w:customStyle="1" w:styleId="110">
    <w:name w:val="1.1제목"/>
    <w:autoRedefine/>
    <w:rsid w:val="00E1188A"/>
    <w:pPr>
      <w:widowControl w:val="0"/>
      <w:tabs>
        <w:tab w:val="left" w:pos="0"/>
        <w:tab w:val="left" w:pos="84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284"/>
      <w:jc w:val="both"/>
    </w:pPr>
    <w:rPr>
      <w:rFonts w:ascii="굴림" w:eastAsia="굴림"/>
      <w:b/>
      <w:color w:val="000000"/>
      <w:sz w:val="28"/>
    </w:rPr>
  </w:style>
  <w:style w:type="paragraph" w:customStyle="1" w:styleId="111">
    <w:name w:val="1.1내용"/>
    <w:autoRedefine/>
    <w:rsid w:val="00E1188A"/>
    <w:pPr>
      <w:widowControl w:val="0"/>
      <w:tabs>
        <w:tab w:val="left" w:pos="0"/>
        <w:tab w:val="left" w:pos="360"/>
        <w:tab w:val="left" w:pos="60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76" w:lineRule="auto"/>
      <w:ind w:left="567"/>
      <w:jc w:val="both"/>
    </w:pPr>
    <w:rPr>
      <w:rFonts w:ascii="바탕" w:eastAsia="바탕"/>
      <w:color w:val="000000"/>
      <w:sz w:val="24"/>
    </w:rPr>
  </w:style>
  <w:style w:type="paragraph" w:customStyle="1" w:styleId="affffffa">
    <w:name w:val="태스크내용"/>
    <w:rsid w:val="00E1188A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ind w:left="624"/>
      <w:jc w:val="both"/>
    </w:pPr>
    <w:rPr>
      <w:rFonts w:ascii="바탕체"/>
      <w:color w:val="000000"/>
    </w:rPr>
  </w:style>
  <w:style w:type="paragraph" w:customStyle="1" w:styleId="00">
    <w:name w:val="0.제목"/>
    <w:autoRedefine/>
    <w:rsid w:val="00E1188A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pacing w:line="295" w:lineRule="auto"/>
      <w:jc w:val="center"/>
    </w:pPr>
    <w:rPr>
      <w:rFonts w:ascii="굴림" w:eastAsia="굴림"/>
      <w:b/>
      <w:color w:val="000000"/>
      <w:sz w:val="36"/>
    </w:rPr>
  </w:style>
  <w:style w:type="paragraph" w:customStyle="1" w:styleId="2e">
    <w:name w:val="목차2"/>
    <w:basedOn w:val="1f"/>
    <w:rsid w:val="00E1188A"/>
    <w:pPr>
      <w:tabs>
        <w:tab w:val="left" w:pos="709"/>
      </w:tabs>
      <w:wordWrap/>
      <w:spacing w:before="240" w:after="240"/>
      <w:ind w:left="0"/>
    </w:pPr>
    <w:rPr>
      <w:rFonts w:ascii="굴림체" w:eastAsia="굴림체"/>
      <w:b/>
      <w:sz w:val="28"/>
    </w:rPr>
  </w:style>
  <w:style w:type="paragraph" w:customStyle="1" w:styleId="37">
    <w:name w:val="목차3"/>
    <w:basedOn w:val="1f"/>
    <w:rsid w:val="00E1188A"/>
    <w:pPr>
      <w:tabs>
        <w:tab w:val="left" w:pos="709"/>
      </w:tabs>
      <w:wordWrap/>
      <w:spacing w:before="240" w:after="240"/>
      <w:ind w:left="0"/>
    </w:pPr>
    <w:rPr>
      <w:rFonts w:ascii="굴림체" w:eastAsia="굴림체"/>
      <w:b/>
      <w:sz w:val="26"/>
    </w:rPr>
  </w:style>
  <w:style w:type="paragraph" w:customStyle="1" w:styleId="celltext">
    <w:name w:val="cell text"/>
    <w:rsid w:val="00E1188A"/>
    <w:pPr>
      <w:widowControl w:val="0"/>
      <w:wordWrap w:val="0"/>
      <w:adjustRightInd w:val="0"/>
      <w:spacing w:after="120" w:line="360" w:lineRule="atLeast"/>
      <w:textAlignment w:val="baseline"/>
    </w:pPr>
    <w:rPr>
      <w:sz w:val="24"/>
    </w:rPr>
  </w:style>
  <w:style w:type="paragraph" w:customStyle="1" w:styleId="1f5">
    <w:name w:val="상세 1"/>
    <w:basedOn w:val="a5"/>
    <w:rsid w:val="00E1188A"/>
    <w:pPr>
      <w:adjustRightInd w:val="0"/>
      <w:spacing w:line="360" w:lineRule="atLeast"/>
      <w:ind w:left="1531" w:hanging="397"/>
      <w:textAlignment w:val="baseline"/>
    </w:pPr>
    <w:rPr>
      <w:rFonts w:eastAsia="굴림체"/>
      <w:kern w:val="0"/>
      <w:sz w:val="20"/>
    </w:rPr>
  </w:style>
  <w:style w:type="paragraph" w:customStyle="1" w:styleId="2f">
    <w:name w:val="상세 2"/>
    <w:basedOn w:val="1f5"/>
    <w:rsid w:val="00E1188A"/>
    <w:pPr>
      <w:ind w:left="1815"/>
    </w:pPr>
  </w:style>
  <w:style w:type="paragraph" w:customStyle="1" w:styleId="affffffb">
    <w:name w:val="상세제목"/>
    <w:basedOn w:val="30"/>
    <w:rsid w:val="00E1188A"/>
    <w:pPr>
      <w:numPr>
        <w:ilvl w:val="0"/>
        <w:numId w:val="0"/>
      </w:numPr>
      <w:spacing w:after="0" w:line="360" w:lineRule="atLeast"/>
      <w:outlineLvl w:val="9"/>
    </w:pPr>
    <w:rPr>
      <w:rFonts w:ascii="Times New Roman" w:eastAsia="굴림체"/>
      <w:b/>
      <w:i/>
    </w:rPr>
  </w:style>
  <w:style w:type="paragraph" w:customStyle="1" w:styleId="affffffc">
    <w:name w:val="틀문단"/>
    <w:rsid w:val="00E1188A"/>
    <w:pPr>
      <w:widowControl w:val="0"/>
      <w:autoSpaceDE w:val="0"/>
      <w:autoSpaceDN w:val="0"/>
      <w:adjustRightInd w:val="0"/>
      <w:spacing w:line="300" w:lineRule="atLeast"/>
      <w:jc w:val="center"/>
      <w:textAlignment w:val="baseline"/>
    </w:pPr>
    <w:rPr>
      <w:rFonts w:ascii="바탕체"/>
    </w:rPr>
  </w:style>
  <w:style w:type="paragraph" w:customStyle="1" w:styleId="1f6">
    <w:name w:val="표준1"/>
    <w:basedOn w:val="a5"/>
    <w:rsid w:val="00E1188A"/>
    <w:pPr>
      <w:adjustRightInd w:val="0"/>
      <w:spacing w:line="240" w:lineRule="atLeast"/>
      <w:ind w:left="720"/>
      <w:textAlignment w:val="baseline"/>
    </w:pPr>
    <w:rPr>
      <w:noProof/>
      <w:kern w:val="0"/>
      <w:sz w:val="24"/>
    </w:rPr>
  </w:style>
  <w:style w:type="paragraph" w:customStyle="1" w:styleId="48">
    <w:name w:val="표준4"/>
    <w:basedOn w:val="a5"/>
    <w:rsid w:val="00E1188A"/>
    <w:pPr>
      <w:tabs>
        <w:tab w:val="left" w:pos="2160"/>
      </w:tabs>
      <w:overflowPunct w:val="0"/>
      <w:autoSpaceDE w:val="0"/>
      <w:autoSpaceDN w:val="0"/>
      <w:adjustRightInd w:val="0"/>
      <w:spacing w:line="240" w:lineRule="atLeast"/>
      <w:ind w:left="2160" w:hanging="1440"/>
      <w:jc w:val="left"/>
      <w:textAlignment w:val="bottom"/>
    </w:pPr>
    <w:rPr>
      <w:b/>
      <w:noProof/>
      <w:kern w:val="0"/>
      <w:sz w:val="20"/>
    </w:rPr>
  </w:style>
  <w:style w:type="paragraph" w:customStyle="1" w:styleId="2f0">
    <w:name w:val="표준2"/>
    <w:basedOn w:val="a5"/>
    <w:rsid w:val="00E1188A"/>
    <w:pPr>
      <w:adjustRightInd w:val="0"/>
      <w:spacing w:line="240" w:lineRule="atLeast"/>
      <w:ind w:left="1440"/>
      <w:textAlignment w:val="baseline"/>
    </w:pPr>
    <w:rPr>
      <w:noProof/>
      <w:kern w:val="0"/>
      <w:sz w:val="24"/>
    </w:rPr>
  </w:style>
  <w:style w:type="paragraph" w:customStyle="1" w:styleId="82">
    <w:name w:val="표준8"/>
    <w:basedOn w:val="2f0"/>
    <w:rsid w:val="00E1188A"/>
  </w:style>
  <w:style w:type="paragraph" w:customStyle="1" w:styleId="92">
    <w:name w:val="표준9"/>
    <w:basedOn w:val="a5"/>
    <w:rsid w:val="00E1188A"/>
    <w:pPr>
      <w:adjustRightInd w:val="0"/>
      <w:spacing w:line="240" w:lineRule="atLeast"/>
      <w:ind w:left="720"/>
      <w:textAlignment w:val="baseline"/>
    </w:pPr>
    <w:rPr>
      <w:rFonts w:ascii="Univers (W1)" w:eastAsia="돋움체" w:hAnsi="Univers (W1)"/>
      <w:b/>
      <w:noProof/>
      <w:kern w:val="0"/>
      <w:sz w:val="26"/>
    </w:rPr>
  </w:style>
  <w:style w:type="paragraph" w:customStyle="1" w:styleId="38">
    <w:name w:val="표준3"/>
    <w:basedOn w:val="a5"/>
    <w:rsid w:val="00E1188A"/>
    <w:pPr>
      <w:tabs>
        <w:tab w:val="left" w:pos="2880"/>
      </w:tabs>
      <w:adjustRightInd w:val="0"/>
      <w:spacing w:line="240" w:lineRule="atLeast"/>
      <w:ind w:left="2160"/>
      <w:textAlignment w:val="baseline"/>
    </w:pPr>
    <w:rPr>
      <w:noProof/>
      <w:kern w:val="0"/>
      <w:sz w:val="24"/>
    </w:rPr>
  </w:style>
  <w:style w:type="paragraph" w:customStyle="1" w:styleId="Heading21">
    <w:name w:val="Heading 21"/>
    <w:basedOn w:val="a5"/>
    <w:next w:val="a5"/>
    <w:rsid w:val="00E1188A"/>
    <w:pPr>
      <w:keepNext/>
      <w:adjustRightInd w:val="0"/>
      <w:spacing w:before="240" w:after="120" w:line="360" w:lineRule="atLeast"/>
      <w:ind w:left="1440" w:hanging="720"/>
      <w:textAlignment w:val="baseline"/>
    </w:pPr>
    <w:rPr>
      <w:b/>
      <w:kern w:val="0"/>
      <w:sz w:val="20"/>
    </w:rPr>
  </w:style>
  <w:style w:type="paragraph" w:customStyle="1" w:styleId="Heading31">
    <w:name w:val="Heading 31"/>
    <w:basedOn w:val="a5"/>
    <w:next w:val="a5"/>
    <w:rsid w:val="00E1188A"/>
    <w:pPr>
      <w:keepNext/>
      <w:adjustRightInd w:val="0"/>
      <w:spacing w:before="240" w:after="120" w:line="360" w:lineRule="atLeast"/>
      <w:ind w:left="1440" w:hanging="720"/>
      <w:textAlignment w:val="baseline"/>
    </w:pPr>
    <w:rPr>
      <w:kern w:val="0"/>
      <w:sz w:val="20"/>
    </w:rPr>
  </w:style>
  <w:style w:type="paragraph" w:customStyle="1" w:styleId="Heading11">
    <w:name w:val="Heading 11"/>
    <w:basedOn w:val="a5"/>
    <w:next w:val="a5"/>
    <w:rsid w:val="00E1188A"/>
    <w:pPr>
      <w:keepNext/>
      <w:pageBreakBefore/>
      <w:adjustRightInd w:val="0"/>
      <w:spacing w:before="240" w:after="240" w:line="360" w:lineRule="atLeast"/>
      <w:ind w:left="720" w:hanging="720"/>
      <w:textAlignment w:val="baseline"/>
    </w:pPr>
    <w:rPr>
      <w:b/>
      <w:kern w:val="0"/>
      <w:sz w:val="28"/>
    </w:rPr>
  </w:style>
  <w:style w:type="paragraph" w:customStyle="1" w:styleId="Heading41">
    <w:name w:val="Heading 41"/>
    <w:basedOn w:val="a5"/>
    <w:next w:val="a5"/>
    <w:rsid w:val="00E1188A"/>
    <w:pPr>
      <w:keepNext/>
      <w:adjustRightInd w:val="0"/>
      <w:spacing w:before="240" w:after="60" w:line="360" w:lineRule="atLeast"/>
      <w:ind w:left="2880" w:hanging="720"/>
      <w:jc w:val="left"/>
      <w:textAlignment w:val="baseline"/>
    </w:pPr>
    <w:rPr>
      <w:b/>
      <w:i/>
      <w:kern w:val="0"/>
      <w:sz w:val="20"/>
    </w:rPr>
  </w:style>
  <w:style w:type="paragraph" w:customStyle="1" w:styleId="Heading51">
    <w:name w:val="Heading 51"/>
    <w:basedOn w:val="a5"/>
    <w:next w:val="a5"/>
    <w:rsid w:val="00E1188A"/>
    <w:pPr>
      <w:adjustRightInd w:val="0"/>
      <w:spacing w:before="240" w:after="60" w:line="360" w:lineRule="atLeast"/>
      <w:ind w:left="3600" w:hanging="720"/>
      <w:jc w:val="left"/>
      <w:textAlignment w:val="baseline"/>
    </w:pPr>
    <w:rPr>
      <w:rFonts w:ascii="Arial" w:eastAsia="돋움체" w:hAnsi="Arial"/>
      <w:kern w:val="0"/>
    </w:rPr>
  </w:style>
  <w:style w:type="paragraph" w:customStyle="1" w:styleId="Heading61">
    <w:name w:val="Heading 61"/>
    <w:basedOn w:val="a5"/>
    <w:next w:val="a5"/>
    <w:rsid w:val="00E1188A"/>
    <w:pPr>
      <w:adjustRightInd w:val="0"/>
      <w:spacing w:before="240" w:after="60" w:line="360" w:lineRule="atLeast"/>
      <w:ind w:left="4320" w:hanging="720"/>
      <w:jc w:val="left"/>
      <w:textAlignment w:val="baseline"/>
    </w:pPr>
    <w:rPr>
      <w:rFonts w:ascii="Arial" w:eastAsia="돋움체" w:hAnsi="Arial"/>
      <w:i/>
      <w:kern w:val="0"/>
    </w:rPr>
  </w:style>
  <w:style w:type="paragraph" w:customStyle="1" w:styleId="Heading71">
    <w:name w:val="Heading 71"/>
    <w:basedOn w:val="a5"/>
    <w:next w:val="a5"/>
    <w:rsid w:val="00E1188A"/>
    <w:pPr>
      <w:adjustRightInd w:val="0"/>
      <w:spacing w:before="240" w:after="60" w:line="360" w:lineRule="atLeast"/>
      <w:ind w:left="5040" w:hanging="720"/>
      <w:jc w:val="left"/>
      <w:textAlignment w:val="baseline"/>
    </w:pPr>
    <w:rPr>
      <w:rFonts w:ascii="Arial" w:eastAsia="돋움체" w:hAnsi="Arial"/>
      <w:kern w:val="0"/>
      <w:sz w:val="20"/>
    </w:rPr>
  </w:style>
  <w:style w:type="paragraph" w:customStyle="1" w:styleId="Heading81">
    <w:name w:val="Heading 81"/>
    <w:basedOn w:val="a5"/>
    <w:next w:val="a5"/>
    <w:rsid w:val="00E1188A"/>
    <w:pPr>
      <w:adjustRightInd w:val="0"/>
      <w:spacing w:before="240" w:after="60" w:line="360" w:lineRule="atLeast"/>
      <w:ind w:left="5760" w:hanging="720"/>
      <w:jc w:val="left"/>
      <w:textAlignment w:val="baseline"/>
    </w:pPr>
    <w:rPr>
      <w:rFonts w:ascii="Arial" w:eastAsia="돋움체" w:hAnsi="Arial"/>
      <w:i/>
      <w:kern w:val="0"/>
      <w:sz w:val="20"/>
    </w:rPr>
  </w:style>
  <w:style w:type="paragraph" w:customStyle="1" w:styleId="Heading91">
    <w:name w:val="Heading 91"/>
    <w:basedOn w:val="a5"/>
    <w:next w:val="a5"/>
    <w:rsid w:val="00E1188A"/>
    <w:pPr>
      <w:adjustRightInd w:val="0"/>
      <w:spacing w:before="240" w:after="60" w:line="360" w:lineRule="atLeast"/>
      <w:ind w:left="6480" w:hanging="720"/>
      <w:jc w:val="left"/>
      <w:textAlignment w:val="baseline"/>
    </w:pPr>
    <w:rPr>
      <w:rFonts w:ascii="Arial" w:eastAsia="돋움체" w:hAnsi="Arial"/>
      <w:i/>
      <w:kern w:val="0"/>
      <w:sz w:val="18"/>
    </w:rPr>
  </w:style>
  <w:style w:type="paragraph" w:customStyle="1" w:styleId="revisiontable">
    <w:name w:val="revision table"/>
    <w:rsid w:val="00E1188A"/>
    <w:pPr>
      <w:widowControl w:val="0"/>
      <w:tabs>
        <w:tab w:val="left" w:pos="2880"/>
        <w:tab w:val="left" w:pos="5040"/>
        <w:tab w:val="left" w:pos="7776"/>
      </w:tabs>
      <w:wordWrap w:val="0"/>
      <w:adjustRightInd w:val="0"/>
      <w:spacing w:line="360" w:lineRule="atLeast"/>
      <w:textAlignment w:val="baseline"/>
    </w:pPr>
  </w:style>
  <w:style w:type="paragraph" w:customStyle="1" w:styleId="bullet3">
    <w:name w:val="bullet 3"/>
    <w:rsid w:val="00E1188A"/>
    <w:pPr>
      <w:keepLines/>
      <w:widowControl w:val="0"/>
      <w:wordWrap w:val="0"/>
      <w:adjustRightInd w:val="0"/>
      <w:spacing w:after="240" w:line="360" w:lineRule="atLeast"/>
      <w:ind w:left="3600" w:hanging="2880"/>
      <w:jc w:val="both"/>
      <w:textAlignment w:val="baseline"/>
    </w:pPr>
  </w:style>
  <w:style w:type="paragraph" w:customStyle="1" w:styleId="affffffd">
    <w:name w:val="도표제목"/>
    <w:basedOn w:val="25"/>
    <w:rsid w:val="00E1188A"/>
    <w:pPr>
      <w:keepNext w:val="0"/>
      <w:adjustRightInd w:val="0"/>
      <w:spacing w:before="120" w:after="120" w:line="360" w:lineRule="auto"/>
      <w:jc w:val="center"/>
      <w:textAlignment w:val="baseline"/>
      <w:outlineLvl w:val="9"/>
    </w:pPr>
    <w:rPr>
      <w:rFonts w:ascii="굴림체" w:eastAsia="굴림체" w:hAnsi="Helv"/>
      <w:b/>
      <w:noProof/>
      <w:kern w:val="0"/>
      <w:sz w:val="24"/>
    </w:rPr>
  </w:style>
  <w:style w:type="paragraph" w:customStyle="1" w:styleId="affffffe">
    <w:name w:val="항목유형"/>
    <w:basedOn w:val="affff1"/>
    <w:rsid w:val="00E1188A"/>
    <w:pPr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 w:val="0"/>
      <w:autoSpaceDE/>
      <w:autoSpaceDN/>
      <w:spacing w:before="60" w:after="60" w:line="240" w:lineRule="auto"/>
      <w:ind w:left="2126" w:hanging="425"/>
      <w:jc w:val="both"/>
      <w:textAlignment w:val="baseline"/>
    </w:pPr>
    <w:rPr>
      <w:rFonts w:ascii="Times New Roman" w:eastAsia="굴림"/>
      <w:color w:val="auto"/>
      <w:sz w:val="24"/>
    </w:rPr>
  </w:style>
  <w:style w:type="paragraph" w:customStyle="1" w:styleId="310">
    <w:name w:val="글머리 31"/>
    <w:basedOn w:val="a5"/>
    <w:rsid w:val="00E1188A"/>
    <w:pPr>
      <w:keepNext/>
      <w:adjustRightInd w:val="0"/>
      <w:ind w:left="1276" w:hanging="425"/>
      <w:textAlignment w:val="center"/>
    </w:pPr>
    <w:rPr>
      <w:rFonts w:ascii="바탕체" w:eastAsia="돋움체"/>
      <w:kern w:val="28"/>
      <w:sz w:val="24"/>
    </w:rPr>
  </w:style>
  <w:style w:type="paragraph" w:customStyle="1" w:styleId="320">
    <w:name w:val="글머리 32"/>
    <w:basedOn w:val="a5"/>
    <w:rsid w:val="00E1188A"/>
    <w:pPr>
      <w:keepNext/>
      <w:adjustRightInd w:val="0"/>
      <w:ind w:left="1701" w:hanging="425"/>
      <w:textAlignment w:val="center"/>
    </w:pPr>
    <w:rPr>
      <w:rFonts w:ascii="바탕체"/>
      <w:kern w:val="28"/>
      <w:sz w:val="24"/>
    </w:rPr>
  </w:style>
  <w:style w:type="paragraph" w:customStyle="1" w:styleId="340">
    <w:name w:val="글머리34"/>
    <w:basedOn w:val="a5"/>
    <w:rsid w:val="00E1188A"/>
    <w:pPr>
      <w:widowControl/>
      <w:overflowPunct w:val="0"/>
      <w:autoSpaceDE w:val="0"/>
      <w:autoSpaceDN w:val="0"/>
      <w:adjustRightInd w:val="0"/>
      <w:ind w:left="2110" w:right="329" w:hanging="227"/>
      <w:jc w:val="left"/>
      <w:textAlignment w:val="baseline"/>
    </w:pPr>
    <w:rPr>
      <w:rFonts w:ascii="바탕체"/>
      <w:kern w:val="0"/>
      <w:sz w:val="24"/>
    </w:rPr>
  </w:style>
  <w:style w:type="paragraph" w:customStyle="1" w:styleId="113">
    <w:name w:val="글머리 11"/>
    <w:basedOn w:val="a5"/>
    <w:rsid w:val="00E1188A"/>
    <w:pPr>
      <w:autoSpaceDE w:val="0"/>
      <w:autoSpaceDN w:val="0"/>
      <w:ind w:left="850" w:hanging="425"/>
    </w:pPr>
    <w:rPr>
      <w:rFonts w:ascii="바탕" w:eastAsia="바탕"/>
      <w:sz w:val="20"/>
    </w:rPr>
  </w:style>
  <w:style w:type="paragraph" w:customStyle="1" w:styleId="121">
    <w:name w:val="글머리 12"/>
    <w:basedOn w:val="a5"/>
    <w:rsid w:val="00E1188A"/>
    <w:pPr>
      <w:autoSpaceDE w:val="0"/>
      <w:autoSpaceDN w:val="0"/>
      <w:ind w:left="1276" w:hanging="425"/>
    </w:pPr>
    <w:rPr>
      <w:rFonts w:ascii="바탕" w:eastAsia="바탕"/>
      <w:sz w:val="20"/>
    </w:rPr>
  </w:style>
  <w:style w:type="paragraph" w:customStyle="1" w:styleId="220">
    <w:name w:val="글머리 22"/>
    <w:basedOn w:val="a5"/>
    <w:rsid w:val="00E1188A"/>
    <w:pPr>
      <w:autoSpaceDE w:val="0"/>
      <w:autoSpaceDN w:val="0"/>
      <w:ind w:left="1843" w:hanging="425"/>
    </w:pPr>
    <w:rPr>
      <w:rFonts w:ascii="바탕" w:eastAsia="바탕"/>
      <w:sz w:val="20"/>
    </w:rPr>
  </w:style>
  <w:style w:type="paragraph" w:customStyle="1" w:styleId="afffffff">
    <w:name w:val="표내부점"/>
    <w:basedOn w:val="a5"/>
    <w:rsid w:val="00E1188A"/>
    <w:pPr>
      <w:tabs>
        <w:tab w:val="num" w:pos="-840"/>
        <w:tab w:val="num" w:pos="885"/>
      </w:tabs>
      <w:spacing w:before="40" w:after="40" w:line="120" w:lineRule="atLeast"/>
      <w:ind w:left="249" w:hanging="249"/>
    </w:pPr>
    <w:rPr>
      <w:sz w:val="24"/>
    </w:rPr>
  </w:style>
  <w:style w:type="paragraph" w:customStyle="1" w:styleId="afffffff0">
    <w:name w:val="네모"/>
    <w:basedOn w:val="a5"/>
    <w:rsid w:val="00E1188A"/>
    <w:pPr>
      <w:tabs>
        <w:tab w:val="num" w:pos="350"/>
        <w:tab w:val="num" w:pos="885"/>
      </w:tabs>
      <w:spacing w:before="60" w:after="60" w:line="360" w:lineRule="atLeast"/>
      <w:ind w:left="885" w:hanging="555"/>
    </w:pPr>
    <w:rPr>
      <w:rFonts w:ascii="Arial" w:hAnsi="Arial"/>
      <w:b/>
      <w:sz w:val="24"/>
    </w:rPr>
  </w:style>
  <w:style w:type="paragraph" w:customStyle="1" w:styleId="afffffff1">
    <w:name w:val="점"/>
    <w:basedOn w:val="a5"/>
    <w:rsid w:val="00E1188A"/>
    <w:pPr>
      <w:tabs>
        <w:tab w:val="num" w:pos="227"/>
        <w:tab w:val="num" w:pos="700"/>
      </w:tabs>
      <w:spacing w:before="60" w:after="60" w:line="360" w:lineRule="atLeast"/>
      <w:ind w:left="700" w:hanging="300"/>
    </w:pPr>
    <w:rPr>
      <w:rFonts w:ascii="Arial" w:hAnsi="Arial"/>
      <w:sz w:val="24"/>
    </w:rPr>
  </w:style>
  <w:style w:type="paragraph" w:customStyle="1" w:styleId="afffffff2">
    <w:name w:val="선"/>
    <w:basedOn w:val="a5"/>
    <w:rsid w:val="00E1188A"/>
    <w:pPr>
      <w:tabs>
        <w:tab w:val="num" w:pos="1000"/>
        <w:tab w:val="num" w:pos="1245"/>
      </w:tabs>
      <w:spacing w:before="60" w:after="60" w:line="360" w:lineRule="atLeast"/>
      <w:ind w:left="1000" w:hanging="280"/>
    </w:pPr>
    <w:rPr>
      <w:rFonts w:ascii="Arial" w:hAnsi="Arial"/>
      <w:sz w:val="24"/>
    </w:rPr>
  </w:style>
  <w:style w:type="paragraph" w:customStyle="1" w:styleId="afffffff3">
    <w:name w:val="표 네모"/>
    <w:basedOn w:val="afffffff0"/>
    <w:rsid w:val="00E1188A"/>
    <w:pPr>
      <w:tabs>
        <w:tab w:val="clear" w:pos="350"/>
        <w:tab w:val="num" w:pos="315"/>
        <w:tab w:val="num" w:pos="349"/>
        <w:tab w:val="num" w:pos="425"/>
        <w:tab w:val="num" w:pos="705"/>
      </w:tabs>
      <w:spacing w:line="120" w:lineRule="atLeast"/>
      <w:ind w:left="315" w:hanging="315"/>
    </w:pPr>
    <w:rPr>
      <w:b w:val="0"/>
    </w:rPr>
  </w:style>
  <w:style w:type="paragraph" w:customStyle="1" w:styleId="-8">
    <w:name w:val="글머리표(-)"/>
    <w:basedOn w:val="afffffff0"/>
    <w:rsid w:val="00E1188A"/>
    <w:pPr>
      <w:tabs>
        <w:tab w:val="clear" w:pos="350"/>
        <w:tab w:val="clear" w:pos="885"/>
        <w:tab w:val="num" w:pos="500"/>
        <w:tab w:val="num" w:pos="720"/>
        <w:tab w:val="num" w:pos="900"/>
      </w:tabs>
      <w:ind w:left="500" w:right="198" w:hanging="400"/>
    </w:pPr>
    <w:rPr>
      <w:b w:val="0"/>
    </w:rPr>
  </w:style>
  <w:style w:type="paragraph" w:customStyle="1" w:styleId="63">
    <w:name w:val="본문 6"/>
    <w:basedOn w:val="60"/>
    <w:next w:val="53"/>
    <w:rsid w:val="00E1188A"/>
    <w:pPr>
      <w:autoSpaceDE/>
      <w:autoSpaceDN/>
      <w:adjustRightInd/>
      <w:spacing w:line="60" w:lineRule="auto"/>
      <w:ind w:left="907" w:firstLine="454"/>
    </w:pPr>
    <w:rPr>
      <w:rFonts w:ascii="바탕체" w:eastAsia="바탕체" w:hAnsi="HCI Hollyhock"/>
      <w:b w:val="0"/>
      <w:color w:val="auto"/>
      <w:sz w:val="22"/>
    </w:rPr>
  </w:style>
  <w:style w:type="paragraph" w:customStyle="1" w:styleId="49">
    <w:name w:val="본문 4"/>
    <w:basedOn w:val="a5"/>
    <w:rsid w:val="00E1188A"/>
    <w:pPr>
      <w:autoSpaceDE w:val="0"/>
      <w:autoSpaceDN w:val="0"/>
      <w:adjustRightInd w:val="0"/>
      <w:ind w:left="220" w:firstLine="550"/>
    </w:pPr>
    <w:rPr>
      <w:rFonts w:ascii="바탕체" w:hAnsi="½Å¸íÁ¶"/>
      <w:kern w:val="0"/>
    </w:rPr>
  </w:style>
  <w:style w:type="paragraph" w:customStyle="1" w:styleId="1f7">
    <w:name w:val="유형1"/>
    <w:basedOn w:val="a5"/>
    <w:next w:val="a5"/>
    <w:rsid w:val="00E1188A"/>
    <w:pPr>
      <w:tabs>
        <w:tab w:val="num" w:pos="820"/>
      </w:tabs>
      <w:ind w:left="820" w:hanging="400"/>
    </w:pPr>
    <w:rPr>
      <w:rFonts w:ascii="굴림체" w:eastAsia="굴림체"/>
      <w:sz w:val="24"/>
    </w:rPr>
  </w:style>
  <w:style w:type="paragraph" w:customStyle="1" w:styleId="39">
    <w:name w:val="유형3"/>
    <w:basedOn w:val="a5"/>
    <w:next w:val="a5"/>
    <w:rsid w:val="00E1188A"/>
    <w:pPr>
      <w:tabs>
        <w:tab w:val="num" w:pos="990"/>
      </w:tabs>
      <w:spacing w:line="240" w:lineRule="exact"/>
      <w:ind w:left="990" w:hanging="450"/>
      <w:jc w:val="left"/>
    </w:pPr>
    <w:rPr>
      <w:rFonts w:ascii="굴림체" w:eastAsia="굴림체" w:hAnsi="Arial"/>
      <w:sz w:val="24"/>
    </w:rPr>
  </w:style>
  <w:style w:type="paragraph" w:customStyle="1" w:styleId="afffffff4">
    <w:name w:val="장 제목"/>
    <w:rsid w:val="00E1188A"/>
    <w:pPr>
      <w:widowControl w:val="0"/>
      <w:autoSpaceDE w:val="0"/>
      <w:autoSpaceDN w:val="0"/>
      <w:adjustRightInd w:val="0"/>
      <w:spacing w:line="460" w:lineRule="atLeast"/>
    </w:pPr>
    <w:rPr>
      <w:rFonts w:ascii="굴림체" w:eastAsia="굴림체" w:hAnsi="굴림체"/>
      <w:b/>
      <w:color w:val="000000"/>
      <w:sz w:val="35"/>
    </w:rPr>
  </w:style>
  <w:style w:type="paragraph" w:customStyle="1" w:styleId="3a">
    <w:name w:val="제목 3 본문"/>
    <w:basedOn w:val="1f8"/>
    <w:rsid w:val="00E1188A"/>
  </w:style>
  <w:style w:type="paragraph" w:customStyle="1" w:styleId="1f8">
    <w:name w:val="제목 1 본문"/>
    <w:basedOn w:val="a5"/>
    <w:rsid w:val="00E1188A"/>
    <w:pPr>
      <w:adjustRightInd w:val="0"/>
      <w:spacing w:line="360" w:lineRule="atLeast"/>
      <w:ind w:left="227"/>
      <w:textAlignment w:val="baseline"/>
    </w:pPr>
    <w:rPr>
      <w:rFonts w:ascii="굴림체" w:eastAsia="굴림체"/>
      <w:kern w:val="0"/>
      <w:sz w:val="24"/>
    </w:rPr>
  </w:style>
  <w:style w:type="paragraph" w:customStyle="1" w:styleId="114">
    <w:name w:val="1.1"/>
    <w:basedOn w:val="a5"/>
    <w:next w:val="affff0"/>
    <w:rsid w:val="00E1188A"/>
    <w:pPr>
      <w:keepNext/>
      <w:adjustRightInd w:val="0"/>
      <w:spacing w:after="120" w:line="360" w:lineRule="atLeast"/>
      <w:textAlignment w:val="baseline"/>
    </w:pPr>
    <w:rPr>
      <w:rFonts w:ascii="돋움체" w:eastAsia="돋움체" w:hAnsi="Arial"/>
      <w:kern w:val="0"/>
      <w:sz w:val="26"/>
    </w:rPr>
  </w:style>
  <w:style w:type="paragraph" w:customStyle="1" w:styleId="afffffff5">
    <w:name w:val="표안본문"/>
    <w:basedOn w:val="a5"/>
    <w:rsid w:val="00E1188A"/>
    <w:pPr>
      <w:spacing w:line="300" w:lineRule="atLeast"/>
      <w:ind w:left="57"/>
    </w:pPr>
    <w:rPr>
      <w:rFonts w:ascii="Arial" w:eastAsia="굴림체" w:hAnsi="Arial"/>
    </w:rPr>
  </w:style>
  <w:style w:type="paragraph" w:customStyle="1" w:styleId="Bar">
    <w:name w:val="Bar"/>
    <w:basedOn w:val="af5"/>
    <w:rsid w:val="00E1188A"/>
    <w:pPr>
      <w:tabs>
        <w:tab w:val="clear" w:pos="4252"/>
        <w:tab w:val="clear" w:pos="8504"/>
        <w:tab w:val="num" w:pos="-516"/>
      </w:tabs>
      <w:snapToGrid/>
      <w:spacing w:line="360" w:lineRule="atLeast"/>
      <w:ind w:left="-649" w:hanging="227"/>
    </w:pPr>
    <w:rPr>
      <w:rFonts w:ascii="Arial" w:eastAsia="굴림체" w:hAnsi="Arial"/>
      <w:sz w:val="20"/>
    </w:rPr>
  </w:style>
  <w:style w:type="paragraph" w:customStyle="1" w:styleId="NormalTableText">
    <w:name w:val="Normal Table Text"/>
    <w:basedOn w:val="a5"/>
    <w:rsid w:val="00E1188A"/>
    <w:pPr>
      <w:widowControl/>
      <w:wordWrap/>
      <w:overflowPunct w:val="0"/>
      <w:autoSpaceDE w:val="0"/>
      <w:autoSpaceDN w:val="0"/>
      <w:adjustRightInd w:val="0"/>
      <w:jc w:val="left"/>
      <w:textAlignment w:val="baseline"/>
    </w:pPr>
    <w:rPr>
      <w:rFonts w:eastAsia="굴림체"/>
      <w:kern w:val="0"/>
    </w:rPr>
  </w:style>
  <w:style w:type="paragraph" w:customStyle="1" w:styleId="64">
    <w:name w:val="제목6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3">
    <w:name w:val="제목7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3">
    <w:name w:val="제목8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3">
    <w:name w:val="제목9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4a">
    <w:name w:val="목차4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4">
    <w:name w:val="목차5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5">
    <w:name w:val="목차6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paragraph" w:customStyle="1" w:styleId="74">
    <w:name w:val="목차7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4">
    <w:name w:val="목차8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4">
    <w:name w:val="목차9"/>
    <w:next w:val="afff5"/>
    <w:rsid w:val="00E1188A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ffffff6">
    <w:name w:val="틀목차"/>
    <w:next w:val="afff5"/>
    <w:rsid w:val="00E1188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ffffff7">
    <w:name w:val="미주"/>
    <w:next w:val="afff5"/>
    <w:rsid w:val="00E1188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ffffff8">
    <w:name w:val="색인"/>
    <w:next w:val="afff5"/>
    <w:rsid w:val="00E1188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ffffff9">
    <w:name w:val="꼬리말"/>
    <w:next w:val="afff5"/>
    <w:rsid w:val="00E1188A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f9">
    <w:name w:val="하이퍼헤딩1"/>
    <w:next w:val="afff5"/>
    <w:rsid w:val="00E1188A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f1">
    <w:name w:val="하이퍼헤딩2"/>
    <w:next w:val="afff5"/>
    <w:rsid w:val="00E1188A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b">
    <w:name w:val="하이퍼헤딩3"/>
    <w:next w:val="afff5"/>
    <w:rsid w:val="00E1188A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b">
    <w:name w:val="하이퍼헤딩4"/>
    <w:next w:val="afff5"/>
    <w:rsid w:val="00E1188A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5">
    <w:name w:val="하이퍼헤딩5"/>
    <w:next w:val="afff5"/>
    <w:rsid w:val="00E1188A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6">
    <w:name w:val="하이퍼헤딩6"/>
    <w:next w:val="afff5"/>
    <w:rsid w:val="00E1188A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fa">
    <w:name w:val="단계1"/>
    <w:basedOn w:val="a5"/>
    <w:next w:val="1f0"/>
    <w:rsid w:val="00E1188A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adjustRightInd w:val="0"/>
      <w:spacing w:line="360" w:lineRule="atLeast"/>
      <w:textAlignment w:val="baseline"/>
    </w:pPr>
    <w:rPr>
      <w:rFonts w:eastAsia="굴림체"/>
      <w:b/>
      <w:kern w:val="0"/>
      <w:sz w:val="26"/>
    </w:rPr>
  </w:style>
  <w:style w:type="paragraph" w:customStyle="1" w:styleId="afffffffa">
    <w:name w:val="문제"/>
    <w:basedOn w:val="a5"/>
    <w:rsid w:val="00E1188A"/>
    <w:pPr>
      <w:autoSpaceDE w:val="0"/>
      <w:autoSpaceDN w:val="0"/>
      <w:adjustRightInd w:val="0"/>
      <w:spacing w:after="120" w:line="360" w:lineRule="auto"/>
      <w:ind w:left="360" w:hanging="360"/>
      <w:jc w:val="left"/>
      <w:textAlignment w:val="baseline"/>
    </w:pPr>
    <w:rPr>
      <w:rFonts w:ascii="바탕체"/>
      <w:b/>
      <w:kern w:val="28"/>
      <w:sz w:val="20"/>
    </w:rPr>
  </w:style>
  <w:style w:type="paragraph" w:customStyle="1" w:styleId="1fb">
    <w:name w:val="1.제목텍스트"/>
    <w:basedOn w:val="a5"/>
    <w:rsid w:val="00E1188A"/>
    <w:pPr>
      <w:tabs>
        <w:tab w:val="left" w:pos="6600"/>
      </w:tabs>
      <w:autoSpaceDE w:val="0"/>
      <w:autoSpaceDN w:val="0"/>
      <w:adjustRightInd w:val="0"/>
      <w:spacing w:before="60" w:after="60" w:line="319" w:lineRule="auto"/>
      <w:ind w:left="482"/>
    </w:pPr>
    <w:rPr>
      <w:rFonts w:ascii="굴림" w:eastAsia="굴림" w:hAnsi="Arial"/>
      <w:color w:val="000000"/>
      <w:kern w:val="0"/>
      <w:position w:val="2"/>
      <w:sz w:val="24"/>
    </w:rPr>
  </w:style>
  <w:style w:type="paragraph" w:customStyle="1" w:styleId="1111">
    <w:name w:val="1.1.1.1"/>
    <w:basedOn w:val="30"/>
    <w:rsid w:val="00E1188A"/>
    <w:pPr>
      <w:numPr>
        <w:ilvl w:val="0"/>
        <w:numId w:val="0"/>
      </w:numPr>
      <w:autoSpaceDE w:val="0"/>
      <w:autoSpaceDN w:val="0"/>
      <w:adjustRightInd/>
      <w:spacing w:after="0" w:line="240" w:lineRule="auto"/>
      <w:ind w:left="851" w:hanging="851"/>
      <w:textAlignment w:val="auto"/>
    </w:pPr>
    <w:rPr>
      <w:rFonts w:ascii="Arial" w:eastAsia="굴림체" w:hAnsi="굴림체"/>
      <w:kern w:val="2"/>
      <w:sz w:val="24"/>
      <w:szCs w:val="24"/>
    </w:rPr>
  </w:style>
  <w:style w:type="paragraph" w:customStyle="1" w:styleId="1fc">
    <w:name w:val="불릿1"/>
    <w:basedOn w:val="a5"/>
    <w:rsid w:val="00E1188A"/>
    <w:pPr>
      <w:tabs>
        <w:tab w:val="left" w:pos="369"/>
        <w:tab w:val="left" w:pos="709"/>
      </w:tabs>
      <w:autoSpaceDE w:val="0"/>
      <w:autoSpaceDN w:val="0"/>
      <w:jc w:val="left"/>
    </w:pPr>
    <w:rPr>
      <w:rFonts w:ascii="Arial" w:eastAsia="굴림체" w:hAnsi="Arial"/>
      <w:szCs w:val="24"/>
    </w:rPr>
  </w:style>
  <w:style w:type="paragraph" w:customStyle="1" w:styleId="afffffffb">
    <w:name w:val="내용:가"/>
    <w:basedOn w:val="a5"/>
    <w:rsid w:val="00E1188A"/>
    <w:pPr>
      <w:ind w:left="-1" w:firstLineChars="91" w:firstLine="207"/>
    </w:pPr>
    <w:rPr>
      <w:rFonts w:ascii="바탕체" w:hAnsi="바탕체"/>
      <w:bCs/>
      <w:snapToGrid w:val="0"/>
      <w:sz w:val="24"/>
      <w:szCs w:val="28"/>
    </w:rPr>
  </w:style>
  <w:style w:type="paragraph" w:customStyle="1" w:styleId="1fd">
    <w:name w:val="내용:(1)"/>
    <w:basedOn w:val="afffffffb"/>
    <w:rsid w:val="00E1188A"/>
    <w:pPr>
      <w:ind w:firstLineChars="200" w:firstLine="415"/>
    </w:pPr>
    <w:rPr>
      <w:sz w:val="22"/>
    </w:rPr>
  </w:style>
  <w:style w:type="paragraph" w:customStyle="1" w:styleId="afffffffc">
    <w:name w:val="표지:보고서명"/>
    <w:basedOn w:val="a5"/>
    <w:rsid w:val="00E1188A"/>
    <w:pPr>
      <w:jc w:val="center"/>
    </w:pPr>
    <w:rPr>
      <w:rFonts w:ascii="궁서체" w:eastAsia="궁서체" w:hAnsi="궁서체"/>
      <w:snapToGrid w:val="0"/>
      <w:sz w:val="72"/>
      <w:szCs w:val="28"/>
    </w:rPr>
  </w:style>
  <w:style w:type="paragraph" w:customStyle="1" w:styleId="afffffffd">
    <w:name w:val="내용:(가)"/>
    <w:basedOn w:val="1fd"/>
    <w:rsid w:val="00E1188A"/>
    <w:pPr>
      <w:ind w:firstLineChars="300" w:firstLine="622"/>
    </w:pPr>
  </w:style>
  <w:style w:type="paragraph" w:customStyle="1" w:styleId="1fe">
    <w:name w:val="내용:1)"/>
    <w:basedOn w:val="afffffffd"/>
    <w:rsid w:val="00E1188A"/>
    <w:pPr>
      <w:ind w:firstLineChars="400" w:firstLine="830"/>
    </w:pPr>
  </w:style>
  <w:style w:type="paragraph" w:customStyle="1" w:styleId="afffffffe">
    <w:name w:val="표지:날짜"/>
    <w:basedOn w:val="afffffffc"/>
    <w:rsid w:val="00E1188A"/>
    <w:rPr>
      <w:b/>
      <w:bCs/>
      <w:sz w:val="40"/>
    </w:rPr>
  </w:style>
  <w:style w:type="paragraph" w:customStyle="1" w:styleId="Indent3">
    <w:name w:val="Indent3"/>
    <w:basedOn w:val="a5"/>
    <w:rsid w:val="00E1188A"/>
    <w:pPr>
      <w:widowControl/>
      <w:wordWrap/>
      <w:overflowPunct w:val="0"/>
      <w:autoSpaceDE w:val="0"/>
      <w:autoSpaceDN w:val="0"/>
      <w:adjustRightInd w:val="0"/>
      <w:spacing w:before="120"/>
      <w:ind w:left="2160"/>
      <w:jc w:val="left"/>
      <w:textAlignment w:val="baseline"/>
    </w:pPr>
    <w:rPr>
      <w:rFonts w:ascii="Book Antiqua" w:hAnsi="Book Antiqua"/>
      <w:kern w:val="0"/>
      <w:sz w:val="20"/>
    </w:rPr>
  </w:style>
  <w:style w:type="paragraph" w:customStyle="1" w:styleId="1-1--1">
    <w:name w:val="유형1-1 --&gt; 1)"/>
    <w:basedOn w:val="affffffff"/>
    <w:rsid w:val="00E1188A"/>
    <w:pPr>
      <w:tabs>
        <w:tab w:val="num" w:pos="1035"/>
      </w:tabs>
      <w:ind w:left="1035" w:hanging="360"/>
    </w:pPr>
    <w:rPr>
      <w:rFonts w:ascii="굴림체" w:eastAsia="굴림체" w:hAnsi="굴림체"/>
    </w:rPr>
  </w:style>
  <w:style w:type="paragraph" w:customStyle="1" w:styleId="affffffff">
    <w:name w:val="본문들여쓰기"/>
    <w:basedOn w:val="a5"/>
    <w:rsid w:val="00E1188A"/>
    <w:pPr>
      <w:adjustRightInd w:val="0"/>
      <w:spacing w:line="360" w:lineRule="atLeast"/>
      <w:ind w:firstLine="425"/>
      <w:textAlignment w:val="baseline"/>
    </w:pPr>
    <w:rPr>
      <w:kern w:val="0"/>
      <w:sz w:val="20"/>
    </w:rPr>
  </w:style>
  <w:style w:type="paragraph" w:customStyle="1" w:styleId="2-4-----">
    <w:name w:val="유형2-4 -----&gt; 블렛"/>
    <w:basedOn w:val="a5"/>
    <w:rsid w:val="00E1188A"/>
    <w:pPr>
      <w:tabs>
        <w:tab w:val="num" w:pos="585"/>
      </w:tabs>
      <w:adjustRightInd w:val="0"/>
      <w:spacing w:line="360" w:lineRule="atLeast"/>
      <w:ind w:left="1797" w:hanging="119"/>
      <w:textAlignment w:val="baseline"/>
    </w:pPr>
    <w:rPr>
      <w:kern w:val="0"/>
      <w:sz w:val="20"/>
    </w:rPr>
  </w:style>
  <w:style w:type="paragraph" w:customStyle="1" w:styleId="1110">
    <w:name w:val="1.1.1"/>
    <w:basedOn w:val="114"/>
    <w:next w:val="affff0"/>
    <w:autoRedefine/>
    <w:rsid w:val="00E1188A"/>
    <w:pPr>
      <w:tabs>
        <w:tab w:val="num" w:pos="360"/>
      </w:tabs>
      <w:overflowPunct w:val="0"/>
      <w:autoSpaceDE w:val="0"/>
      <w:autoSpaceDN w:val="0"/>
      <w:spacing w:after="60"/>
      <w:ind w:leftChars="300" w:left="360" w:hanging="360"/>
      <w:jc w:val="center"/>
      <w:textAlignment w:val="auto"/>
      <w:outlineLvl w:val="0"/>
    </w:pPr>
    <w:rPr>
      <w:rFonts w:ascii="굴림" w:eastAsia="굴림" w:hAnsi="굴림" w:cs="Arial"/>
      <w:bCs/>
      <w:color w:val="000000"/>
      <w:sz w:val="24"/>
    </w:rPr>
  </w:style>
  <w:style w:type="paragraph" w:customStyle="1" w:styleId="affffffff0">
    <w:name w:val="점텍스트"/>
    <w:basedOn w:val="a5"/>
    <w:rsid w:val="00E1188A"/>
    <w:pPr>
      <w:tabs>
        <w:tab w:val="num" w:pos="360"/>
        <w:tab w:val="num" w:pos="1300"/>
      </w:tabs>
      <w:spacing w:line="319" w:lineRule="auto"/>
      <w:ind w:left="1300" w:right="-235" w:hanging="360"/>
    </w:pPr>
    <w:rPr>
      <w:sz w:val="20"/>
    </w:rPr>
  </w:style>
  <w:style w:type="paragraph" w:customStyle="1" w:styleId="affffffff1">
    <w:name w:val="번호 (가)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425"/>
      </w:tabs>
      <w:autoSpaceDE/>
      <w:autoSpaceDN/>
      <w:spacing w:line="360" w:lineRule="atLeast"/>
      <w:ind w:left="425" w:hanging="425"/>
      <w:jc w:val="both"/>
      <w:textAlignment w:val="baseline"/>
    </w:pPr>
    <w:rPr>
      <w:color w:val="auto"/>
      <w:sz w:val="24"/>
    </w:rPr>
  </w:style>
  <w:style w:type="paragraph" w:customStyle="1" w:styleId="1ff">
    <w:name w:val="부록1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930"/>
      </w:tabs>
      <w:autoSpaceDE/>
      <w:autoSpaceDN/>
      <w:adjustRightInd/>
      <w:spacing w:before="240" w:after="240" w:line="360" w:lineRule="atLeast"/>
      <w:ind w:left="930" w:hanging="360"/>
      <w:textAlignment w:val="baseline"/>
      <w:outlineLvl w:val="0"/>
    </w:pPr>
    <w:rPr>
      <w:b/>
      <w:color w:val="auto"/>
      <w:sz w:val="30"/>
    </w:rPr>
  </w:style>
  <w:style w:type="paragraph" w:customStyle="1" w:styleId="1ff0">
    <w:name w:val="번호 1)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425"/>
      </w:tabs>
      <w:autoSpaceDE/>
      <w:autoSpaceDN/>
      <w:adjustRightInd/>
      <w:spacing w:line="360" w:lineRule="atLeast"/>
      <w:ind w:left="425" w:hanging="425"/>
      <w:jc w:val="both"/>
      <w:textAlignment w:val="baseline"/>
    </w:pPr>
    <w:rPr>
      <w:color w:val="auto"/>
      <w:sz w:val="24"/>
    </w:rPr>
  </w:style>
  <w:style w:type="paragraph" w:customStyle="1" w:styleId="1-">
    <w:name w:val="1) 뷸렛(-)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835"/>
      </w:tabs>
      <w:autoSpaceDE/>
      <w:autoSpaceDN/>
      <w:adjustRightInd/>
      <w:spacing w:line="360" w:lineRule="atLeast"/>
      <w:ind w:left="835" w:hanging="435"/>
      <w:jc w:val="both"/>
      <w:textAlignment w:val="baseline"/>
    </w:pPr>
    <w:rPr>
      <w:color w:val="auto"/>
      <w:sz w:val="24"/>
    </w:rPr>
  </w:style>
  <w:style w:type="paragraph" w:customStyle="1" w:styleId="affffffff2">
    <w:name w:val="번호 가)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1425"/>
      </w:tabs>
      <w:autoSpaceDE/>
      <w:autoSpaceDN/>
      <w:adjustRightInd/>
      <w:spacing w:line="360" w:lineRule="atLeast"/>
      <w:ind w:left="1425" w:hanging="360"/>
      <w:jc w:val="both"/>
      <w:textAlignment w:val="baseline"/>
    </w:pPr>
    <w:rPr>
      <w:color w:val="auto"/>
      <w:sz w:val="24"/>
    </w:rPr>
  </w:style>
  <w:style w:type="paragraph" w:customStyle="1" w:styleId="-9">
    <w:name w:val="가) 뷸렛(-)"/>
    <w:basedOn w:val="affff1"/>
    <w:rsid w:val="00E1188A"/>
    <w:pPr>
      <w:widowControl/>
      <w:tabs>
        <w:tab w:val="clear" w:pos="0"/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num" w:pos="670"/>
      </w:tabs>
      <w:autoSpaceDE/>
      <w:autoSpaceDN/>
      <w:adjustRightInd/>
      <w:spacing w:line="360" w:lineRule="atLeast"/>
      <w:ind w:left="670" w:hanging="450"/>
      <w:jc w:val="both"/>
      <w:textAlignment w:val="baseline"/>
    </w:pPr>
    <w:rPr>
      <w:color w:val="auto"/>
      <w:sz w:val="24"/>
    </w:rPr>
  </w:style>
  <w:style w:type="character" w:customStyle="1" w:styleId="p13">
    <w:name w:val="p13"/>
    <w:rsid w:val="00E1188A"/>
  </w:style>
  <w:style w:type="paragraph" w:customStyle="1" w:styleId="ubox">
    <w:name w:val="ubox"/>
    <w:basedOn w:val="a5"/>
    <w:rsid w:val="00E1188A"/>
    <w:pPr>
      <w:widowControl/>
      <w:shd w:val="clear" w:color="auto" w:fill="FFFFFF"/>
      <w:wordWrap/>
      <w:spacing w:before="33" w:after="33"/>
      <w:jc w:val="left"/>
    </w:pPr>
    <w:rPr>
      <w:rFonts w:ascii="Verdana" w:eastAsia="바탕" w:hAnsi="Verdana"/>
      <w:color w:val="000000"/>
      <w:kern w:val="0"/>
      <w:sz w:val="15"/>
      <w:szCs w:val="15"/>
    </w:rPr>
  </w:style>
  <w:style w:type="paragraph" w:customStyle="1" w:styleId="xl22">
    <w:name w:val="xl22"/>
    <w:basedOn w:val="a5"/>
    <w:rsid w:val="00E1188A"/>
    <w:pPr>
      <w:widowControl/>
      <w:wordWrap/>
      <w:spacing w:before="100" w:beforeAutospacing="1" w:after="100" w:afterAutospacing="1"/>
    </w:pPr>
    <w:rPr>
      <w:rFonts w:ascii="바탕" w:eastAsia="바탕" w:hAnsi="바탕" w:hint="eastAsia"/>
      <w:color w:val="000000"/>
      <w:kern w:val="0"/>
      <w:sz w:val="20"/>
    </w:rPr>
  </w:style>
  <w:style w:type="paragraph" w:customStyle="1" w:styleId="affffffff3">
    <w:name w:val="각진 굵게 가운데"/>
    <w:rsid w:val="00E1188A"/>
    <w:pPr>
      <w:jc w:val="center"/>
    </w:pPr>
    <w:rPr>
      <w:rFonts w:ascii="가는각진제목체" w:eastAsia="가는각진제목체" w:hAnsi="굴림체"/>
      <w:b/>
      <w:bCs/>
      <w:kern w:val="2"/>
    </w:rPr>
  </w:style>
  <w:style w:type="paragraph" w:customStyle="1" w:styleId="2f2">
    <w:name w:val="표제목2"/>
    <w:basedOn w:val="a5"/>
    <w:rsid w:val="00E1188A"/>
    <w:pPr>
      <w:tabs>
        <w:tab w:val="num" w:pos="1025"/>
      </w:tabs>
      <w:adjustRightInd w:val="0"/>
      <w:spacing w:before="20" w:after="20" w:line="360" w:lineRule="atLeast"/>
      <w:jc w:val="left"/>
      <w:textAlignment w:val="baseline"/>
    </w:pPr>
    <w:rPr>
      <w:rFonts w:ascii="바탕체" w:eastAsia="돋움체" w:hAnsi="Tms Rmn"/>
      <w:kern w:val="0"/>
      <w:sz w:val="24"/>
    </w:rPr>
  </w:style>
  <w:style w:type="paragraph" w:customStyle="1" w:styleId="S">
    <w:name w:val="S선"/>
    <w:basedOn w:val="a5"/>
    <w:rsid w:val="00E1188A"/>
    <w:pPr>
      <w:tabs>
        <w:tab w:val="num" w:pos="624"/>
        <w:tab w:val="num" w:pos="885"/>
      </w:tabs>
      <w:overflowPunct w:val="0"/>
      <w:autoSpaceDE w:val="0"/>
      <w:autoSpaceDN w:val="0"/>
      <w:ind w:left="624" w:hanging="397"/>
      <w:textAlignment w:val="center"/>
    </w:pPr>
  </w:style>
  <w:style w:type="paragraph" w:customStyle="1" w:styleId="S1">
    <w:name w:val="S점"/>
    <w:basedOn w:val="S"/>
    <w:rsid w:val="00E1188A"/>
    <w:pPr>
      <w:tabs>
        <w:tab w:val="clear" w:pos="624"/>
        <w:tab w:val="num" w:pos="540"/>
        <w:tab w:val="num" w:pos="765"/>
        <w:tab w:val="num" w:pos="995"/>
      </w:tabs>
      <w:ind w:left="540" w:hanging="300"/>
    </w:pPr>
  </w:style>
  <w:style w:type="paragraph" w:customStyle="1" w:styleId="S2">
    <w:name w:val="S동그라미"/>
    <w:basedOn w:val="S3"/>
    <w:rsid w:val="00E1188A"/>
    <w:pPr>
      <w:tabs>
        <w:tab w:val="num" w:pos="360"/>
        <w:tab w:val="num" w:pos="765"/>
      </w:tabs>
      <w:ind w:left="340" w:hanging="340"/>
    </w:pPr>
  </w:style>
  <w:style w:type="paragraph" w:customStyle="1" w:styleId="S3">
    <w:name w:val="S표준"/>
    <w:basedOn w:val="a5"/>
    <w:rsid w:val="00E1188A"/>
    <w:pPr>
      <w:overflowPunct w:val="0"/>
      <w:autoSpaceDE w:val="0"/>
      <w:autoSpaceDN w:val="0"/>
      <w:ind w:firstLine="227"/>
      <w:textAlignment w:val="center"/>
    </w:pPr>
  </w:style>
  <w:style w:type="paragraph" w:customStyle="1" w:styleId="S4">
    <w:name w:val="S표점"/>
    <w:basedOn w:val="S5"/>
    <w:rsid w:val="00E1188A"/>
    <w:pPr>
      <w:tabs>
        <w:tab w:val="num" w:pos="360"/>
        <w:tab w:val="num" w:pos="765"/>
      </w:tabs>
      <w:ind w:left="360" w:hanging="435"/>
    </w:pPr>
  </w:style>
  <w:style w:type="paragraph" w:customStyle="1" w:styleId="S5">
    <w:name w:val="S표표준"/>
    <w:basedOn w:val="a5"/>
    <w:rsid w:val="00E1188A"/>
    <w:pPr>
      <w:overflowPunct w:val="0"/>
      <w:autoSpaceDE w:val="0"/>
      <w:autoSpaceDN w:val="0"/>
      <w:textAlignment w:val="center"/>
    </w:pPr>
    <w:rPr>
      <w:rFonts w:ascii="Book Antiqua" w:eastAsia="굴림체" w:hAnsi="Book Antiqua"/>
    </w:rPr>
  </w:style>
  <w:style w:type="paragraph" w:customStyle="1" w:styleId="S10">
    <w:name w:val="S가.(1)"/>
    <w:basedOn w:val="S1111"/>
    <w:rsid w:val="00E1188A"/>
    <w:pPr>
      <w:tabs>
        <w:tab w:val="num" w:pos="765"/>
      </w:tabs>
      <w:spacing w:before="80" w:after="40"/>
      <w:ind w:left="765" w:hanging="435"/>
    </w:pPr>
    <w:rPr>
      <w:sz w:val="24"/>
    </w:rPr>
  </w:style>
  <w:style w:type="paragraph" w:customStyle="1" w:styleId="S1111">
    <w:name w:val="S1.1.1.1"/>
    <w:basedOn w:val="S11"/>
    <w:rsid w:val="00E1188A"/>
    <w:rPr>
      <w:rFonts w:eastAsia="바탕체"/>
      <w:sz w:val="26"/>
    </w:rPr>
  </w:style>
  <w:style w:type="paragraph" w:customStyle="1" w:styleId="S11">
    <w:name w:val="S1."/>
    <w:basedOn w:val="a5"/>
    <w:rsid w:val="00E1188A"/>
    <w:pPr>
      <w:overflowPunct w:val="0"/>
      <w:autoSpaceDE w:val="0"/>
      <w:autoSpaceDN w:val="0"/>
      <w:spacing w:before="120" w:after="60"/>
      <w:textAlignment w:val="center"/>
    </w:pPr>
    <w:rPr>
      <w:rFonts w:eastAsia="순명조"/>
      <w:b/>
      <w:sz w:val="36"/>
    </w:rPr>
  </w:style>
  <w:style w:type="paragraph" w:customStyle="1" w:styleId="S110">
    <w:name w:val="S1.1"/>
    <w:basedOn w:val="S11"/>
    <w:rsid w:val="00E1188A"/>
    <w:rPr>
      <w:rFonts w:eastAsia="바탕체"/>
      <w:sz w:val="32"/>
    </w:rPr>
  </w:style>
  <w:style w:type="paragraph" w:customStyle="1" w:styleId="S111">
    <w:name w:val="S1.1.1"/>
    <w:basedOn w:val="S110"/>
    <w:rsid w:val="00E1188A"/>
    <w:rPr>
      <w:sz w:val="28"/>
    </w:rPr>
  </w:style>
  <w:style w:type="paragraph" w:customStyle="1" w:styleId="affffffff4">
    <w:name w:val="표표준"/>
    <w:basedOn w:val="a5"/>
    <w:rsid w:val="00E1188A"/>
    <w:pPr>
      <w:adjustRightInd w:val="0"/>
      <w:spacing w:line="360" w:lineRule="atLeast"/>
      <w:textAlignment w:val="baseline"/>
    </w:pPr>
    <w:rPr>
      <w:kern w:val="0"/>
      <w:sz w:val="24"/>
    </w:rPr>
  </w:style>
  <w:style w:type="numbering" w:customStyle="1" w:styleId="1ff1">
    <w:name w:val="목록 없음1"/>
    <w:next w:val="a8"/>
    <w:semiHidden/>
    <w:rsid w:val="00E1188A"/>
  </w:style>
  <w:style w:type="character" w:styleId="affffffff5">
    <w:name w:val="Book Title"/>
    <w:uiPriority w:val="33"/>
    <w:qFormat/>
    <w:rsid w:val="00E1188A"/>
    <w:rPr>
      <w:b/>
      <w:bCs/>
      <w:smallCaps/>
      <w:spacing w:val="5"/>
    </w:rPr>
  </w:style>
  <w:style w:type="paragraph" w:styleId="affffffff6">
    <w:name w:val="Title"/>
    <w:basedOn w:val="a5"/>
    <w:next w:val="a5"/>
    <w:link w:val="Charc"/>
    <w:qFormat/>
    <w:rsid w:val="00E1188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  <w:lang w:val="x-none" w:eastAsia="x-none"/>
    </w:rPr>
  </w:style>
  <w:style w:type="character" w:customStyle="1" w:styleId="Charc">
    <w:name w:val="제목 Char"/>
    <w:link w:val="affffffff6"/>
    <w:rsid w:val="00E1188A"/>
    <w:rPr>
      <w:rFonts w:ascii="맑은 고딕" w:eastAsia="돋움" w:hAnsi="맑은 고딕"/>
      <w:b/>
      <w:bCs/>
      <w:kern w:val="2"/>
      <w:sz w:val="32"/>
      <w:szCs w:val="32"/>
    </w:rPr>
  </w:style>
  <w:style w:type="paragraph" w:customStyle="1" w:styleId="2-">
    <w:name w:val="개요2-▣"/>
    <w:basedOn w:val="a5"/>
    <w:rsid w:val="00E1188A"/>
    <w:pPr>
      <w:widowControl/>
      <w:wordWrap/>
      <w:snapToGrid w:val="0"/>
      <w:spacing w:before="120" w:after="120" w:line="432" w:lineRule="auto"/>
      <w:ind w:left="400"/>
    </w:pPr>
    <w:rPr>
      <w:rFonts w:ascii="휴먼명조" w:eastAsia="휴먼명조" w:hAnsi="HCI Poppy" w:cs="굴림"/>
      <w:color w:val="000000"/>
      <w:kern w:val="0"/>
      <w:sz w:val="28"/>
      <w:szCs w:val="28"/>
    </w:rPr>
  </w:style>
  <w:style w:type="paragraph" w:customStyle="1" w:styleId="3-">
    <w:name w:val="개요3-▣"/>
    <w:basedOn w:val="a5"/>
    <w:rsid w:val="00E1188A"/>
    <w:pPr>
      <w:widowControl/>
      <w:wordWrap/>
      <w:snapToGrid w:val="0"/>
      <w:spacing w:before="120" w:after="120" w:line="432" w:lineRule="auto"/>
      <w:ind w:left="800"/>
    </w:pPr>
    <w:rPr>
      <w:rFonts w:ascii="휴먼명조" w:eastAsia="휴먼명조" w:hAnsi="HCI Poppy" w:cs="굴림"/>
      <w:color w:val="000000"/>
      <w:kern w:val="0"/>
      <w:sz w:val="26"/>
      <w:szCs w:val="26"/>
    </w:rPr>
  </w:style>
  <w:style w:type="paragraph" w:customStyle="1" w:styleId="affffffff7">
    <w:name w:val="개요"/>
    <w:basedOn w:val="a5"/>
    <w:rsid w:val="00E1188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3-0">
    <w:name w:val="개요3-●"/>
    <w:basedOn w:val="a5"/>
    <w:rsid w:val="00E1188A"/>
    <w:pPr>
      <w:widowControl/>
      <w:wordWrap/>
      <w:snapToGrid w:val="0"/>
      <w:spacing w:before="120" w:after="120" w:line="432" w:lineRule="auto"/>
      <w:ind w:left="1200"/>
    </w:pPr>
    <w:rPr>
      <w:rFonts w:ascii="휴먼명조" w:eastAsia="휴먼명조" w:hAnsi="HCI Poppy" w:cs="굴림"/>
      <w:color w:val="000000"/>
      <w:kern w:val="0"/>
      <w:sz w:val="26"/>
      <w:szCs w:val="26"/>
    </w:rPr>
  </w:style>
  <w:style w:type="paragraph" w:customStyle="1" w:styleId="-a">
    <w:name w:val="본문-글머리"/>
    <w:basedOn w:val="a5"/>
    <w:rsid w:val="00E1188A"/>
    <w:pPr>
      <w:widowControl/>
      <w:wordWrap/>
      <w:snapToGrid w:val="0"/>
      <w:spacing w:line="384" w:lineRule="auto"/>
      <w:ind w:left="700" w:right="700"/>
    </w:pPr>
    <w:rPr>
      <w:rFonts w:ascii="바탕체" w:hAnsi="바탕체" w:cs="굴림"/>
      <w:color w:val="000000"/>
      <w:kern w:val="0"/>
      <w:sz w:val="20"/>
    </w:rPr>
  </w:style>
  <w:style w:type="paragraph" w:customStyle="1" w:styleId="-b">
    <w:name w:val="바탕글-글머리"/>
    <w:basedOn w:val="a5"/>
    <w:rsid w:val="00E1188A"/>
    <w:pPr>
      <w:widowControl/>
      <w:wordWrap/>
      <w:snapToGrid w:val="0"/>
      <w:spacing w:before="168" w:after="168" w:line="396" w:lineRule="auto"/>
    </w:pPr>
    <w:rPr>
      <w:rFonts w:ascii="한컴바탕" w:eastAsia="한컴바탕" w:hAnsi="한컴바탕" w:cs="한컴바탕"/>
      <w:color w:val="000000"/>
      <w:kern w:val="0"/>
      <w:sz w:val="20"/>
    </w:rPr>
  </w:style>
  <w:style w:type="paragraph" w:customStyle="1" w:styleId="N">
    <w:name w:val="N감리영역_검토항목"/>
    <w:basedOn w:val="a5"/>
    <w:rsid w:val="00E1188A"/>
    <w:pPr>
      <w:autoSpaceDE w:val="0"/>
      <w:autoSpaceDN w:val="0"/>
      <w:spacing w:line="300" w:lineRule="exact"/>
      <w:ind w:left="163" w:hangingChars="163" w:hanging="163"/>
    </w:pPr>
    <w:rPr>
      <w:rFonts w:ascii="돋움" w:eastAsia="돋움" w:hAnsi="돋움"/>
      <w:sz w:val="20"/>
      <w:szCs w:val="24"/>
    </w:rPr>
  </w:style>
  <w:style w:type="paragraph" w:customStyle="1" w:styleId="43-1">
    <w:name w:val="4.3(-)본문상세1단계"/>
    <w:basedOn w:val="a5"/>
    <w:link w:val="43-1Char"/>
    <w:qFormat/>
    <w:rsid w:val="00E1188A"/>
    <w:pPr>
      <w:numPr>
        <w:ilvl w:val="1"/>
        <w:numId w:val="33"/>
      </w:numPr>
      <w:spacing w:before="60" w:after="60" w:line="264" w:lineRule="auto"/>
    </w:pPr>
    <w:rPr>
      <w:rFonts w:ascii="바탕체" w:hAnsi="바탕체"/>
      <w:szCs w:val="22"/>
      <w:lang w:val="x-none" w:eastAsia="x-none"/>
    </w:rPr>
  </w:style>
  <w:style w:type="character" w:customStyle="1" w:styleId="43-1Char">
    <w:name w:val="4.3(-)본문상세1단계 Char"/>
    <w:link w:val="43-1"/>
    <w:rsid w:val="00E1188A"/>
    <w:rPr>
      <w:rFonts w:ascii="바탕체" w:hAnsi="바탕체"/>
      <w:kern w:val="2"/>
      <w:sz w:val="22"/>
      <w:szCs w:val="22"/>
      <w:lang w:val="x-none" w:eastAsia="x-none"/>
    </w:rPr>
  </w:style>
  <w:style w:type="paragraph" w:customStyle="1" w:styleId="-c">
    <w:name w:val="표-헤더"/>
    <w:basedOn w:val="a5"/>
    <w:rsid w:val="00E1188A"/>
    <w:pPr>
      <w:widowControl/>
      <w:wordWrap/>
      <w:snapToGrid w:val="0"/>
      <w:spacing w:line="384" w:lineRule="auto"/>
      <w:jc w:val="center"/>
    </w:pPr>
    <w:rPr>
      <w:rFonts w:ascii="바탕체" w:hAnsi="바탕체" w:cs="굴림"/>
      <w:b/>
      <w:bCs/>
      <w:color w:val="000000"/>
      <w:kern w:val="0"/>
      <w:sz w:val="20"/>
    </w:rPr>
  </w:style>
  <w:style w:type="paragraph" w:customStyle="1" w:styleId="affffffff8">
    <w:name w:val="○[동그라미]"/>
    <w:basedOn w:val="a5"/>
    <w:rsid w:val="00E1188A"/>
    <w:pPr>
      <w:widowControl/>
      <w:wordWrap/>
      <w:snapToGrid w:val="0"/>
      <w:spacing w:before="120" w:after="120" w:line="384" w:lineRule="auto"/>
      <w:ind w:left="1200" w:right="120"/>
    </w:pPr>
    <w:rPr>
      <w:rFonts w:ascii="휴먼명조" w:eastAsia="휴먼명조" w:hAnsi="HCI Poppy" w:cs="굴림"/>
      <w:color w:val="000000"/>
      <w:kern w:val="0"/>
      <w:sz w:val="28"/>
      <w:szCs w:val="28"/>
    </w:rPr>
  </w:style>
  <w:style w:type="paragraph" w:customStyle="1" w:styleId="-d">
    <w:name w:val="-[하이픈]"/>
    <w:basedOn w:val="a5"/>
    <w:rsid w:val="00E1188A"/>
    <w:pPr>
      <w:widowControl/>
      <w:wordWrap/>
      <w:snapToGrid w:val="0"/>
      <w:spacing w:before="80" w:after="80" w:line="384" w:lineRule="auto"/>
      <w:ind w:left="1600"/>
    </w:pPr>
    <w:rPr>
      <w:rFonts w:ascii="휴먼명조" w:eastAsia="휴먼명조" w:hAnsi="HCI Poppy" w:cs="굴림"/>
      <w:color w:val="000000"/>
      <w:kern w:val="0"/>
      <w:sz w:val="26"/>
      <w:szCs w:val="26"/>
    </w:rPr>
  </w:style>
  <w:style w:type="paragraph" w:customStyle="1" w:styleId="1ff2">
    <w:name w:val="1)[반괄호"/>
    <w:basedOn w:val="a5"/>
    <w:rsid w:val="00E1188A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0">
    <w:name w:val="2.1순번있는 숫자"/>
    <w:basedOn w:val="I2"/>
    <w:link w:val="21Char"/>
    <w:qFormat/>
    <w:rsid w:val="00E1188A"/>
    <w:pPr>
      <w:tabs>
        <w:tab w:val="clear" w:pos="851"/>
        <w:tab w:val="left" w:pos="426"/>
      </w:tabs>
      <w:spacing w:before="60" w:after="60" w:line="264" w:lineRule="auto"/>
      <w:outlineLvl w:val="1"/>
    </w:pPr>
    <w:rPr>
      <w:rFonts w:cs="Times New Roman"/>
      <w:sz w:val="26"/>
      <w:szCs w:val="26"/>
      <w:lang w:val="x-none" w:eastAsia="x-none"/>
    </w:rPr>
  </w:style>
  <w:style w:type="character" w:customStyle="1" w:styleId="21Char">
    <w:name w:val="2.1순번있는 숫자 Char"/>
    <w:link w:val="210"/>
    <w:rsid w:val="00E1188A"/>
    <w:rPr>
      <w:rFonts w:ascii="바탕체" w:hAnsi="바탕체"/>
      <w:b/>
      <w:color w:val="000000"/>
      <w:sz w:val="26"/>
      <w:szCs w:val="26"/>
      <w:lang w:val="x-none" w:eastAsia="x-none"/>
    </w:rPr>
  </w:style>
  <w:style w:type="paragraph" w:customStyle="1" w:styleId="311">
    <w:name w:val="3.1순번있는가나다"/>
    <w:basedOn w:val="a5"/>
    <w:next w:val="a5"/>
    <w:link w:val="31Char"/>
    <w:qFormat/>
    <w:rsid w:val="00E1188A"/>
    <w:pPr>
      <w:widowControl/>
      <w:tabs>
        <w:tab w:val="left" w:pos="709"/>
      </w:tabs>
      <w:wordWrap/>
      <w:autoSpaceDE w:val="0"/>
      <w:autoSpaceDN w:val="0"/>
      <w:spacing w:line="360" w:lineRule="auto"/>
      <w:ind w:rightChars="100" w:right="220"/>
      <w:jc w:val="left"/>
      <w:outlineLvl w:val="2"/>
    </w:pPr>
    <w:rPr>
      <w:rFonts w:ascii="바탕체" w:hAnsi="바탕체"/>
      <w:sz w:val="24"/>
      <w:szCs w:val="24"/>
      <w:lang w:val="x-none" w:eastAsia="x-none"/>
    </w:rPr>
  </w:style>
  <w:style w:type="character" w:customStyle="1" w:styleId="31Char">
    <w:name w:val="3.1순번있는가나다 Char"/>
    <w:link w:val="311"/>
    <w:rsid w:val="00E1188A"/>
    <w:rPr>
      <w:rFonts w:ascii="바탕체" w:hAnsi="바탕체"/>
      <w:kern w:val="2"/>
      <w:sz w:val="24"/>
      <w:szCs w:val="24"/>
      <w:lang w:val="x-none" w:eastAsia="x-none"/>
    </w:rPr>
  </w:style>
  <w:style w:type="paragraph" w:customStyle="1" w:styleId="Y-131">
    <w:name w:val="Y-13((1))"/>
    <w:basedOn w:val="a5"/>
    <w:link w:val="Y-131Char"/>
    <w:autoRedefine/>
    <w:rsid w:val="00E1188A"/>
    <w:pPr>
      <w:widowControl/>
      <w:numPr>
        <w:numId w:val="34"/>
      </w:numPr>
      <w:tabs>
        <w:tab w:val="left" w:pos="1134"/>
      </w:tabs>
      <w:wordWrap/>
      <w:autoSpaceDE w:val="0"/>
      <w:autoSpaceDN w:val="0"/>
      <w:spacing w:before="120" w:after="120"/>
      <w:ind w:rightChars="100" w:right="220"/>
      <w:jc w:val="left"/>
    </w:pPr>
    <w:rPr>
      <w:rFonts w:ascii="바탕체" w:hAnsi="바탕체"/>
      <w:szCs w:val="22"/>
      <w:lang w:val="x-none" w:eastAsia="x-none"/>
    </w:rPr>
  </w:style>
  <w:style w:type="character" w:customStyle="1" w:styleId="Y-131Char">
    <w:name w:val="Y-13((1)) Char"/>
    <w:link w:val="Y-131"/>
    <w:rsid w:val="00E1188A"/>
    <w:rPr>
      <w:rFonts w:ascii="바탕체" w:hAnsi="바탕체"/>
      <w:kern w:val="2"/>
      <w:sz w:val="22"/>
      <w:szCs w:val="22"/>
      <w:lang w:val="x-none" w:eastAsia="x-none"/>
    </w:rPr>
  </w:style>
  <w:style w:type="paragraph" w:customStyle="1" w:styleId="530">
    <w:name w:val="5.3총평"/>
    <w:basedOn w:val="a5"/>
    <w:link w:val="53Char"/>
    <w:qFormat/>
    <w:rsid w:val="00E1188A"/>
    <w:pPr>
      <w:autoSpaceDE w:val="0"/>
      <w:autoSpaceDN w:val="0"/>
      <w:ind w:firstLine="284"/>
    </w:pPr>
    <w:rPr>
      <w:rFonts w:ascii="바탕" w:eastAsia="바탕"/>
      <w:szCs w:val="22"/>
      <w:lang w:val="x-none" w:eastAsia="x-none"/>
    </w:rPr>
  </w:style>
  <w:style w:type="character" w:customStyle="1" w:styleId="53Char">
    <w:name w:val="5.3총평 Char"/>
    <w:link w:val="530"/>
    <w:rsid w:val="00E1188A"/>
    <w:rPr>
      <w:rFonts w:ascii="바탕" w:eastAsia="바탕"/>
      <w:kern w:val="2"/>
      <w:sz w:val="22"/>
      <w:szCs w:val="22"/>
      <w:lang w:val="x-none" w:eastAsia="x-none"/>
    </w:rPr>
  </w:style>
  <w:style w:type="paragraph" w:customStyle="1" w:styleId="540">
    <w:name w:val="5.4서식없음"/>
    <w:basedOn w:val="a5"/>
    <w:link w:val="54Char"/>
    <w:qFormat/>
    <w:rsid w:val="00E1188A"/>
    <w:pPr>
      <w:autoSpaceDE w:val="0"/>
      <w:autoSpaceDN w:val="0"/>
    </w:pPr>
    <w:rPr>
      <w:rFonts w:ascii="바탕" w:eastAsia="바탕"/>
      <w:sz w:val="20"/>
      <w:szCs w:val="24"/>
      <w:lang w:val="x-none" w:eastAsia="x-none"/>
    </w:rPr>
  </w:style>
  <w:style w:type="character" w:customStyle="1" w:styleId="54Char">
    <w:name w:val="5.4서식없음 Char"/>
    <w:link w:val="540"/>
    <w:rsid w:val="00E1188A"/>
    <w:rPr>
      <w:rFonts w:ascii="바탕" w:eastAsia="바탕"/>
      <w:kern w:val="2"/>
      <w:szCs w:val="24"/>
      <w:lang w:val="x-none" w:eastAsia="x-none"/>
    </w:rPr>
  </w:style>
  <w:style w:type="character" w:styleId="affffffff9">
    <w:name w:val="annotation reference"/>
    <w:rsid w:val="00E1188A"/>
    <w:rPr>
      <w:sz w:val="18"/>
      <w:szCs w:val="18"/>
    </w:rPr>
  </w:style>
  <w:style w:type="paragraph" w:customStyle="1" w:styleId="affffffffa">
    <w:name w:val="표 내용"/>
    <w:basedOn w:val="a5"/>
    <w:rsid w:val="00064FB1"/>
    <w:pPr>
      <w:tabs>
        <w:tab w:val="left" w:pos="0"/>
        <w:tab w:val="left" w:pos="112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snapToGrid w:val="0"/>
      <w:spacing w:line="1795" w:lineRule="auto"/>
      <w:textAlignment w:val="baseline"/>
    </w:pPr>
    <w:rPr>
      <w:rFonts w:ascii="굴림" w:eastAsia="굴림" w:hAnsi="굴림" w:cs="굴림"/>
      <w:color w:val="000000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506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216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9754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911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25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5253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087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4266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685">
          <w:marLeft w:val="14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44048;&#47532;&#51088;&#47308;\&#50892;&#53356;&#49677;%20&#44284;&#51228;\kca_standard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0EEF-2E6E-445B-9154-2318563F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kca_standard.dot</Template>
  <TotalTime>30</TotalTime>
  <Pages>14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정보기술품질연구원</vt:lpstr>
    </vt:vector>
  </TitlesOfParts>
  <Company/>
  <LinksUpToDate>false</LinksUpToDate>
  <CharactersWithSpaces>9009</CharactersWithSpaces>
  <SharedDoc>false</SharedDoc>
  <HLinks>
    <vt:vector size="60" baseType="variant"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_Toc95121038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_Toc95121037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_Toc95121036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_Toc95121035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_Toc95121034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_Toc95121033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_Toc95121032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_Toc95121031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_Toc95121030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_Toc95121029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정보기술품질연구원</dc:title>
  <dc:subject>2-1.구조적 및 정보공학적 개발모델 사업_분석단계_감리계획서(KCA)_V1.0.doc</dc:subject>
  <dc:creator>이현우</dc:creator>
  <cp:keywords>표준화</cp:keywords>
  <cp:lastModifiedBy>ryu sunghee</cp:lastModifiedBy>
  <cp:revision>34</cp:revision>
  <cp:lastPrinted>2022-07-18T01:14:00Z</cp:lastPrinted>
  <dcterms:created xsi:type="dcterms:W3CDTF">2022-03-11T13:04:00Z</dcterms:created>
  <dcterms:modified xsi:type="dcterms:W3CDTF">2022-07-19T10:53:00Z</dcterms:modified>
</cp:coreProperties>
</file>